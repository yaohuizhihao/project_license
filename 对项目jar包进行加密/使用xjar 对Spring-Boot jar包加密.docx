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2EA" w:rsidRPr="000B2DA0" w:rsidRDefault="003852EA" w:rsidP="00F40F5A">
      <w:pPr>
        <w:pStyle w:val="af0"/>
        <w:jc w:val="left"/>
        <w:rPr>
          <w:b/>
        </w:rPr>
      </w:pPr>
    </w:p>
    <w:p w:rsidR="003852EA" w:rsidRDefault="003852EA">
      <w:pPr>
        <w:jc w:val="center"/>
        <w:rPr>
          <w:rFonts w:ascii="宋体" w:hAnsi="宋体"/>
        </w:rPr>
      </w:pPr>
    </w:p>
    <w:p w:rsidR="003852EA" w:rsidRDefault="003852EA">
      <w:pPr>
        <w:jc w:val="center"/>
        <w:rPr>
          <w:rFonts w:ascii="宋体" w:hAnsi="宋体"/>
        </w:rPr>
      </w:pPr>
    </w:p>
    <w:p w:rsidR="003852EA" w:rsidRDefault="003852EA" w:rsidP="00587C47">
      <w:pPr>
        <w:rPr>
          <w:rFonts w:ascii="宋体" w:hAnsi="宋体"/>
        </w:rPr>
      </w:pPr>
      <w:bookmarkStart w:id="0" w:name="_Toc418479672"/>
    </w:p>
    <w:p w:rsidR="003852EA" w:rsidRDefault="003852EA">
      <w:pPr>
        <w:jc w:val="center"/>
        <w:rPr>
          <w:rFonts w:ascii="宋体" w:hAnsi="宋体"/>
        </w:rPr>
      </w:pPr>
    </w:p>
    <w:p w:rsidR="003852EA" w:rsidRDefault="003852EA">
      <w:pPr>
        <w:jc w:val="center"/>
        <w:rPr>
          <w:rFonts w:ascii="宋体" w:hAnsi="宋体"/>
        </w:rPr>
      </w:pPr>
    </w:p>
    <w:p w:rsidR="00EB6AC0" w:rsidRDefault="00EB6AC0">
      <w:pPr>
        <w:jc w:val="center"/>
        <w:rPr>
          <w:rFonts w:ascii="宋体" w:hAnsi="宋体"/>
        </w:rPr>
      </w:pPr>
    </w:p>
    <w:p w:rsidR="00EB6AC0" w:rsidRDefault="00EB6AC0">
      <w:pPr>
        <w:jc w:val="center"/>
        <w:rPr>
          <w:rFonts w:ascii="宋体" w:hAnsi="宋体"/>
        </w:rPr>
      </w:pPr>
    </w:p>
    <w:p w:rsidR="00EB6AC0" w:rsidRDefault="00EB6AC0">
      <w:pPr>
        <w:jc w:val="center"/>
        <w:rPr>
          <w:rFonts w:ascii="宋体" w:hAnsi="宋体"/>
        </w:rPr>
      </w:pPr>
    </w:p>
    <w:p w:rsidR="00A223B6" w:rsidRDefault="00A223B6">
      <w:pPr>
        <w:jc w:val="center"/>
        <w:rPr>
          <w:rFonts w:ascii="宋体" w:hAnsi="宋体"/>
        </w:rPr>
      </w:pPr>
    </w:p>
    <w:p w:rsidR="00CC0316" w:rsidRDefault="00CC0316">
      <w:pPr>
        <w:jc w:val="center"/>
        <w:rPr>
          <w:rFonts w:ascii="仿宋_GB2312" w:hAnsi="Calibri"/>
          <w:b/>
          <w:sz w:val="48"/>
          <w:szCs w:val="22"/>
        </w:rPr>
      </w:pPr>
      <w:r>
        <w:rPr>
          <w:rFonts w:ascii="仿宋_GB2312" w:hAnsi="Calibri" w:hint="eastAsia"/>
          <w:b/>
          <w:sz w:val="48"/>
          <w:szCs w:val="22"/>
        </w:rPr>
        <w:t>使用</w:t>
      </w:r>
      <w:r>
        <w:rPr>
          <w:rFonts w:ascii="仿宋_GB2312" w:hAnsi="Calibri" w:hint="eastAsia"/>
          <w:b/>
          <w:sz w:val="48"/>
          <w:szCs w:val="22"/>
        </w:rPr>
        <w:t>xjar</w:t>
      </w:r>
      <w:r>
        <w:rPr>
          <w:rFonts w:ascii="仿宋_GB2312" w:hAnsi="Calibri" w:hint="eastAsia"/>
          <w:b/>
          <w:sz w:val="48"/>
          <w:szCs w:val="22"/>
        </w:rPr>
        <w:t>对</w:t>
      </w:r>
      <w:r>
        <w:rPr>
          <w:rFonts w:ascii="仿宋_GB2312" w:hAnsi="Calibri" w:hint="eastAsia"/>
          <w:b/>
          <w:sz w:val="48"/>
          <w:szCs w:val="22"/>
        </w:rPr>
        <w:t>Spring-Boot JAR</w:t>
      </w:r>
      <w:r>
        <w:rPr>
          <w:rFonts w:ascii="仿宋_GB2312" w:hAnsi="Calibri" w:hint="eastAsia"/>
          <w:b/>
          <w:sz w:val="48"/>
          <w:szCs w:val="22"/>
        </w:rPr>
        <w:t>包加密</w:t>
      </w:r>
    </w:p>
    <w:p w:rsidR="002D4CAE" w:rsidRDefault="00CC0316">
      <w:pPr>
        <w:jc w:val="center"/>
        <w:rPr>
          <w:rFonts w:ascii="宋体" w:eastAsia="黑体" w:hAnsi="宋体"/>
          <w:b/>
          <w:bCs/>
          <w:sz w:val="52"/>
        </w:rPr>
      </w:pPr>
      <w:r>
        <w:rPr>
          <w:rFonts w:ascii="仿宋_GB2312" w:hAnsi="Calibri" w:hint="eastAsia"/>
          <w:b/>
          <w:sz w:val="48"/>
          <w:szCs w:val="22"/>
        </w:rPr>
        <w:t>使用</w:t>
      </w:r>
      <w:r w:rsidR="002D4CAE" w:rsidRPr="00347AC2">
        <w:rPr>
          <w:rFonts w:ascii="仿宋_GB2312" w:hAnsi="Calibri" w:hint="eastAsia"/>
          <w:b/>
          <w:sz w:val="48"/>
          <w:szCs w:val="22"/>
        </w:rPr>
        <w:t>说明书</w:t>
      </w:r>
    </w:p>
    <w:p w:rsidR="00244A3B" w:rsidRPr="00244A3B" w:rsidRDefault="00244A3B">
      <w:pPr>
        <w:jc w:val="center"/>
        <w:rPr>
          <w:rFonts w:ascii="宋体" w:eastAsia="黑体" w:hAnsi="宋体"/>
          <w:b/>
          <w:bCs/>
          <w:sz w:val="52"/>
        </w:rPr>
      </w:pPr>
    </w:p>
    <w:p w:rsidR="003852EA" w:rsidRDefault="003852EA"/>
    <w:p w:rsidR="001D66C1" w:rsidRDefault="001D66C1">
      <w:pPr>
        <w:rPr>
          <w:rFonts w:ascii="宋体"/>
        </w:rPr>
      </w:pPr>
    </w:p>
    <w:p w:rsidR="001D66C1" w:rsidRDefault="001D66C1" w:rsidP="001D66C1"/>
    <w:p w:rsidR="00EB6AC0" w:rsidRDefault="00EB6AC0" w:rsidP="001D66C1"/>
    <w:p w:rsidR="00EB6AC0" w:rsidRDefault="00EB6AC0" w:rsidP="001D66C1"/>
    <w:p w:rsidR="00EB6AC0" w:rsidRDefault="00EB6AC0" w:rsidP="001D66C1"/>
    <w:p w:rsidR="001D66C1" w:rsidRDefault="001D66C1" w:rsidP="001D66C1"/>
    <w:tbl>
      <w:tblPr>
        <w:tblW w:w="833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/>
      </w:tblPr>
      <w:tblGrid>
        <w:gridCol w:w="1384"/>
        <w:gridCol w:w="2835"/>
        <w:gridCol w:w="1276"/>
        <w:gridCol w:w="2835"/>
      </w:tblGrid>
      <w:tr w:rsidR="001D66C1" w:rsidTr="00596513">
        <w:trPr>
          <w:trHeight w:val="567"/>
        </w:trPr>
        <w:tc>
          <w:tcPr>
            <w:tcW w:w="1384" w:type="dxa"/>
            <w:vAlign w:val="center"/>
          </w:tcPr>
          <w:p w:rsidR="001D66C1" w:rsidRPr="00EF443D" w:rsidRDefault="001D66C1" w:rsidP="00596513">
            <w:pPr>
              <w:rPr>
                <w:b/>
                <w:bCs/>
                <w:szCs w:val="21"/>
              </w:rPr>
            </w:pPr>
            <w:r w:rsidRPr="00EF443D">
              <w:rPr>
                <w:rFonts w:hint="eastAsia"/>
                <w:b/>
                <w:bCs/>
                <w:szCs w:val="21"/>
              </w:rPr>
              <w:t>文件版本：</w:t>
            </w:r>
          </w:p>
        </w:tc>
        <w:tc>
          <w:tcPr>
            <w:tcW w:w="2835" w:type="dxa"/>
            <w:vAlign w:val="center"/>
          </w:tcPr>
          <w:p w:rsidR="001D66C1" w:rsidRPr="00EF443D" w:rsidRDefault="001D66C1" w:rsidP="00596513">
            <w:pPr>
              <w:rPr>
                <w:iCs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1D66C1" w:rsidRPr="00EF443D" w:rsidRDefault="001D66C1" w:rsidP="00596513">
            <w:pPr>
              <w:rPr>
                <w:b/>
                <w:bCs/>
                <w:szCs w:val="21"/>
              </w:rPr>
            </w:pPr>
            <w:r w:rsidRPr="00EF443D">
              <w:rPr>
                <w:rFonts w:hint="eastAsia"/>
                <w:b/>
                <w:bCs/>
                <w:szCs w:val="21"/>
              </w:rPr>
              <w:t>编</w:t>
            </w:r>
            <w:r w:rsidRPr="00EF443D">
              <w:rPr>
                <w:rFonts w:hint="eastAsia"/>
                <w:b/>
                <w:bCs/>
                <w:szCs w:val="21"/>
              </w:rPr>
              <w:t xml:space="preserve">    </w:t>
            </w:r>
            <w:r w:rsidRPr="00EF443D">
              <w:rPr>
                <w:rFonts w:hint="eastAsia"/>
                <w:b/>
                <w:bCs/>
                <w:szCs w:val="21"/>
              </w:rPr>
              <w:t>制：</w:t>
            </w:r>
          </w:p>
        </w:tc>
        <w:tc>
          <w:tcPr>
            <w:tcW w:w="2835" w:type="dxa"/>
            <w:vAlign w:val="center"/>
          </w:tcPr>
          <w:p w:rsidR="001D66C1" w:rsidRPr="00EF443D" w:rsidRDefault="001D66C1" w:rsidP="00596513">
            <w:pPr>
              <w:rPr>
                <w:szCs w:val="21"/>
              </w:rPr>
            </w:pPr>
          </w:p>
        </w:tc>
      </w:tr>
      <w:tr w:rsidR="001D66C1" w:rsidTr="00596513">
        <w:trPr>
          <w:trHeight w:val="567"/>
        </w:trPr>
        <w:tc>
          <w:tcPr>
            <w:tcW w:w="1384" w:type="dxa"/>
            <w:vAlign w:val="center"/>
          </w:tcPr>
          <w:p w:rsidR="001D66C1" w:rsidRPr="00EF443D" w:rsidRDefault="001D66C1" w:rsidP="00596513">
            <w:pPr>
              <w:rPr>
                <w:b/>
                <w:bCs/>
                <w:szCs w:val="21"/>
              </w:rPr>
            </w:pPr>
            <w:r w:rsidRPr="00EF443D">
              <w:rPr>
                <w:rFonts w:hint="eastAsia"/>
                <w:b/>
                <w:bCs/>
                <w:szCs w:val="21"/>
              </w:rPr>
              <w:t>审</w:t>
            </w:r>
            <w:r w:rsidRPr="00EF443D">
              <w:rPr>
                <w:rFonts w:hint="eastAsia"/>
                <w:b/>
                <w:bCs/>
                <w:szCs w:val="21"/>
              </w:rPr>
              <w:t xml:space="preserve">    </w:t>
            </w:r>
            <w:r w:rsidRPr="00EF443D">
              <w:rPr>
                <w:rFonts w:hint="eastAsia"/>
                <w:b/>
                <w:bCs/>
                <w:szCs w:val="21"/>
              </w:rPr>
              <w:t>核：</w:t>
            </w:r>
          </w:p>
        </w:tc>
        <w:tc>
          <w:tcPr>
            <w:tcW w:w="2835" w:type="dxa"/>
            <w:vAlign w:val="center"/>
          </w:tcPr>
          <w:p w:rsidR="001D66C1" w:rsidRPr="00EF443D" w:rsidRDefault="001D66C1" w:rsidP="00596513">
            <w:pPr>
              <w:rPr>
                <w:iCs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1D66C1" w:rsidRPr="00EF443D" w:rsidRDefault="001D66C1" w:rsidP="00596513">
            <w:pPr>
              <w:rPr>
                <w:b/>
                <w:bCs/>
                <w:szCs w:val="21"/>
              </w:rPr>
            </w:pPr>
            <w:r w:rsidRPr="00EF443D">
              <w:rPr>
                <w:rFonts w:hint="eastAsia"/>
                <w:b/>
                <w:bCs/>
                <w:szCs w:val="21"/>
              </w:rPr>
              <w:t>批</w:t>
            </w:r>
            <w:r w:rsidRPr="00EF443D">
              <w:rPr>
                <w:rFonts w:hint="eastAsia"/>
                <w:b/>
                <w:bCs/>
                <w:szCs w:val="21"/>
              </w:rPr>
              <w:t xml:space="preserve">    </w:t>
            </w:r>
            <w:r w:rsidRPr="00EF443D">
              <w:rPr>
                <w:rFonts w:hint="eastAsia"/>
                <w:b/>
                <w:bCs/>
                <w:szCs w:val="21"/>
              </w:rPr>
              <w:t>准：</w:t>
            </w:r>
          </w:p>
        </w:tc>
        <w:tc>
          <w:tcPr>
            <w:tcW w:w="2835" w:type="dxa"/>
            <w:vAlign w:val="center"/>
          </w:tcPr>
          <w:p w:rsidR="001D66C1" w:rsidRPr="00EF443D" w:rsidRDefault="001D66C1" w:rsidP="001D66C1">
            <w:pPr>
              <w:rPr>
                <w:iCs/>
                <w:szCs w:val="21"/>
              </w:rPr>
            </w:pPr>
          </w:p>
        </w:tc>
      </w:tr>
    </w:tbl>
    <w:p w:rsidR="001D66C1" w:rsidRDefault="001D66C1" w:rsidP="001D66C1"/>
    <w:p w:rsidR="001D66C1" w:rsidRPr="001D66C1" w:rsidRDefault="001D66C1">
      <w:pPr>
        <w:rPr>
          <w:rFonts w:ascii="宋体"/>
        </w:rPr>
      </w:pPr>
    </w:p>
    <w:p w:rsidR="001D66C1" w:rsidRDefault="001D66C1">
      <w:pPr>
        <w:rPr>
          <w:rFonts w:ascii="宋体"/>
        </w:rPr>
      </w:pPr>
    </w:p>
    <w:p w:rsidR="003852EA" w:rsidRDefault="002C6717">
      <w:pPr>
        <w:jc w:val="center"/>
        <w:rPr>
          <w:rFonts w:eastAsia="隶书"/>
          <w:b/>
          <w:bCs/>
          <w:sz w:val="30"/>
        </w:rPr>
      </w:pPr>
      <w:r>
        <w:rPr>
          <w:rFonts w:eastAsia="隶书" w:hint="eastAsia"/>
          <w:b/>
          <w:bCs/>
          <w:sz w:val="30"/>
        </w:rPr>
        <w:t>XXXX</w:t>
      </w:r>
      <w:r w:rsidR="00966431" w:rsidRPr="00966431">
        <w:rPr>
          <w:rFonts w:eastAsia="隶书" w:hint="eastAsia"/>
          <w:b/>
          <w:bCs/>
          <w:sz w:val="30"/>
        </w:rPr>
        <w:t>有限责任公司</w:t>
      </w:r>
      <w:r w:rsidR="00976246">
        <w:rPr>
          <w:rFonts w:eastAsia="隶书" w:hint="eastAsia"/>
          <w:b/>
          <w:bCs/>
          <w:sz w:val="30"/>
        </w:rPr>
        <w:t xml:space="preserve"> </w:t>
      </w:r>
      <w:r w:rsidR="003852EA">
        <w:rPr>
          <w:rFonts w:eastAsia="隶书" w:hint="eastAsia"/>
          <w:b/>
          <w:bCs/>
          <w:sz w:val="30"/>
        </w:rPr>
        <w:t>版权所有</w:t>
      </w:r>
    </w:p>
    <w:p w:rsidR="00A223B6" w:rsidRDefault="003852EA" w:rsidP="002D4CAE">
      <w:pPr>
        <w:jc w:val="center"/>
        <w:rPr>
          <w:rFonts w:eastAsia="隶书"/>
          <w:b/>
          <w:bCs/>
          <w:sz w:val="30"/>
        </w:rPr>
      </w:pPr>
      <w:r>
        <w:rPr>
          <w:rFonts w:eastAsia="隶书" w:hint="eastAsia"/>
          <w:b/>
          <w:bCs/>
          <w:sz w:val="30"/>
        </w:rPr>
        <w:t>内部资料</w:t>
      </w:r>
      <w:r>
        <w:rPr>
          <w:rFonts w:eastAsia="隶书" w:hint="eastAsia"/>
          <w:b/>
          <w:bCs/>
          <w:sz w:val="30"/>
        </w:rPr>
        <w:t xml:space="preserve"> </w:t>
      </w:r>
      <w:r>
        <w:rPr>
          <w:rFonts w:eastAsia="隶书" w:hint="eastAsia"/>
          <w:b/>
          <w:bCs/>
          <w:sz w:val="30"/>
        </w:rPr>
        <w:t>注意保密</w:t>
      </w:r>
      <w:bookmarkEnd w:id="0"/>
    </w:p>
    <w:p w:rsidR="002F0D64" w:rsidRPr="00371880" w:rsidRDefault="00A223B6" w:rsidP="002F0D64">
      <w:pPr>
        <w:rPr>
          <w:b/>
          <w:bCs/>
          <w:sz w:val="20"/>
          <w:szCs w:val="20"/>
        </w:rPr>
      </w:pPr>
      <w:r>
        <w:br w:type="page"/>
      </w:r>
      <w:r w:rsidRPr="00A223B6">
        <w:rPr>
          <w:rFonts w:ascii="Calibri" w:hAnsi="Calibri" w:hint="eastAsia"/>
          <w:b/>
          <w:szCs w:val="22"/>
        </w:rPr>
        <w:lastRenderedPageBreak/>
        <w:t>修订记录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48"/>
        <w:gridCol w:w="1440"/>
        <w:gridCol w:w="1440"/>
        <w:gridCol w:w="4140"/>
      </w:tblGrid>
      <w:tr w:rsidR="003852EA" w:rsidTr="00A223B6">
        <w:trPr>
          <w:trHeight w:val="585"/>
          <w:tblHeader/>
        </w:trPr>
        <w:tc>
          <w:tcPr>
            <w:tcW w:w="1548" w:type="dxa"/>
            <w:shd w:val="clear" w:color="auto" w:fill="C6D9F1"/>
            <w:vAlign w:val="center"/>
          </w:tcPr>
          <w:p w:rsidR="003852EA" w:rsidRPr="00A223B6" w:rsidRDefault="003852EA">
            <w:pPr>
              <w:jc w:val="center"/>
              <w:rPr>
                <w:rFonts w:ascii="Calibri" w:hAnsi="Calibri"/>
                <w:b/>
                <w:bCs/>
                <w:szCs w:val="22"/>
              </w:rPr>
            </w:pPr>
            <w:r w:rsidRPr="00A223B6">
              <w:rPr>
                <w:rFonts w:ascii="Calibri" w:hAnsi="Calibri" w:hint="eastAsia"/>
                <w:b/>
                <w:bCs/>
                <w:szCs w:val="22"/>
              </w:rPr>
              <w:t>修订版本号</w:t>
            </w:r>
          </w:p>
        </w:tc>
        <w:tc>
          <w:tcPr>
            <w:tcW w:w="1440" w:type="dxa"/>
            <w:shd w:val="clear" w:color="auto" w:fill="C6D9F1"/>
            <w:vAlign w:val="center"/>
          </w:tcPr>
          <w:p w:rsidR="003852EA" w:rsidRPr="00A223B6" w:rsidRDefault="003852EA">
            <w:pPr>
              <w:jc w:val="center"/>
              <w:rPr>
                <w:rFonts w:ascii="Calibri" w:hAnsi="Calibri"/>
                <w:b/>
                <w:bCs/>
                <w:szCs w:val="22"/>
              </w:rPr>
            </w:pPr>
            <w:r w:rsidRPr="00A223B6">
              <w:rPr>
                <w:rFonts w:ascii="Calibri" w:hAnsi="Calibri" w:hint="eastAsia"/>
                <w:b/>
                <w:bCs/>
                <w:szCs w:val="22"/>
              </w:rPr>
              <w:t>修订人</w:t>
            </w:r>
          </w:p>
        </w:tc>
        <w:tc>
          <w:tcPr>
            <w:tcW w:w="1440" w:type="dxa"/>
            <w:shd w:val="clear" w:color="auto" w:fill="C6D9F1"/>
            <w:vAlign w:val="center"/>
          </w:tcPr>
          <w:p w:rsidR="003852EA" w:rsidRPr="00A223B6" w:rsidRDefault="003852EA">
            <w:pPr>
              <w:jc w:val="center"/>
              <w:rPr>
                <w:rFonts w:ascii="Calibri" w:hAnsi="Calibri"/>
                <w:b/>
                <w:bCs/>
                <w:szCs w:val="22"/>
              </w:rPr>
            </w:pPr>
            <w:r w:rsidRPr="00A223B6">
              <w:rPr>
                <w:rFonts w:ascii="Calibri" w:hAnsi="Calibri" w:hint="eastAsia"/>
                <w:b/>
                <w:bCs/>
                <w:szCs w:val="22"/>
              </w:rPr>
              <w:t>修订日期</w:t>
            </w:r>
          </w:p>
        </w:tc>
        <w:tc>
          <w:tcPr>
            <w:tcW w:w="4140" w:type="dxa"/>
            <w:shd w:val="clear" w:color="auto" w:fill="C6D9F1"/>
            <w:vAlign w:val="center"/>
          </w:tcPr>
          <w:p w:rsidR="003852EA" w:rsidRPr="00A223B6" w:rsidRDefault="003852EA">
            <w:pPr>
              <w:jc w:val="center"/>
              <w:rPr>
                <w:rFonts w:ascii="Calibri" w:hAnsi="Calibri"/>
                <w:b/>
                <w:bCs/>
                <w:szCs w:val="22"/>
              </w:rPr>
            </w:pPr>
            <w:r w:rsidRPr="00A223B6">
              <w:rPr>
                <w:rFonts w:ascii="Calibri" w:hAnsi="Calibri" w:hint="eastAsia"/>
                <w:b/>
                <w:bCs/>
                <w:szCs w:val="22"/>
              </w:rPr>
              <w:t>修订描述</w:t>
            </w:r>
          </w:p>
        </w:tc>
      </w:tr>
      <w:tr w:rsidR="00D020D4">
        <w:tc>
          <w:tcPr>
            <w:tcW w:w="1548" w:type="dxa"/>
            <w:vAlign w:val="center"/>
          </w:tcPr>
          <w:p w:rsidR="00D020D4" w:rsidRPr="00BD01B7" w:rsidRDefault="00D020D4" w:rsidP="00D020D4">
            <w:pPr>
              <w:jc w:val="center"/>
            </w:pPr>
            <w:r w:rsidRPr="00BD01B7">
              <w:rPr>
                <w:rFonts w:hint="eastAsia"/>
              </w:rPr>
              <w:t>V0.1</w:t>
            </w:r>
          </w:p>
        </w:tc>
        <w:tc>
          <w:tcPr>
            <w:tcW w:w="1440" w:type="dxa"/>
            <w:vAlign w:val="center"/>
          </w:tcPr>
          <w:p w:rsidR="00D020D4" w:rsidRPr="00BD01B7" w:rsidRDefault="00D020D4" w:rsidP="00D020D4">
            <w:pPr>
              <w:jc w:val="center"/>
            </w:pPr>
          </w:p>
        </w:tc>
        <w:tc>
          <w:tcPr>
            <w:tcW w:w="1440" w:type="dxa"/>
            <w:vAlign w:val="center"/>
          </w:tcPr>
          <w:p w:rsidR="00D020D4" w:rsidRPr="00BD01B7" w:rsidRDefault="00D020D4" w:rsidP="006A07A5">
            <w:pPr>
              <w:jc w:val="center"/>
            </w:pPr>
          </w:p>
        </w:tc>
        <w:tc>
          <w:tcPr>
            <w:tcW w:w="4140" w:type="dxa"/>
            <w:vAlign w:val="center"/>
          </w:tcPr>
          <w:p w:rsidR="00D020D4" w:rsidRPr="00BD01B7" w:rsidRDefault="00D020D4" w:rsidP="00D020D4"/>
        </w:tc>
      </w:tr>
      <w:tr w:rsidR="003852EA">
        <w:tc>
          <w:tcPr>
            <w:tcW w:w="1548" w:type="dxa"/>
            <w:vAlign w:val="center"/>
          </w:tcPr>
          <w:p w:rsidR="003852EA" w:rsidRPr="00B745E2" w:rsidRDefault="003852EA">
            <w:pPr>
              <w:jc w:val="center"/>
            </w:pPr>
          </w:p>
        </w:tc>
        <w:tc>
          <w:tcPr>
            <w:tcW w:w="1440" w:type="dxa"/>
            <w:vAlign w:val="center"/>
          </w:tcPr>
          <w:p w:rsidR="003852EA" w:rsidRPr="00B745E2" w:rsidRDefault="003852EA">
            <w:pPr>
              <w:pStyle w:val="10"/>
              <w:spacing w:beforeLines="0" w:afterLines="0"/>
              <w:jc w:val="center"/>
              <w:rPr>
                <w:rFonts w:ascii="Times New Roman" w:hAnsi="Times New Roman"/>
                <w:noProof w:val="0"/>
              </w:rPr>
            </w:pPr>
          </w:p>
        </w:tc>
        <w:tc>
          <w:tcPr>
            <w:tcW w:w="1440" w:type="dxa"/>
            <w:vAlign w:val="center"/>
          </w:tcPr>
          <w:p w:rsidR="003852EA" w:rsidRPr="00B745E2" w:rsidRDefault="003852EA">
            <w:pPr>
              <w:jc w:val="center"/>
            </w:pPr>
          </w:p>
        </w:tc>
        <w:tc>
          <w:tcPr>
            <w:tcW w:w="4140" w:type="dxa"/>
            <w:vAlign w:val="center"/>
          </w:tcPr>
          <w:p w:rsidR="003852EA" w:rsidRPr="00B745E2" w:rsidRDefault="003852EA"/>
        </w:tc>
      </w:tr>
      <w:tr w:rsidR="003852EA">
        <w:tc>
          <w:tcPr>
            <w:tcW w:w="1548" w:type="dxa"/>
            <w:vAlign w:val="center"/>
          </w:tcPr>
          <w:p w:rsidR="003852EA" w:rsidRPr="00B745E2" w:rsidRDefault="003852EA">
            <w:pPr>
              <w:jc w:val="center"/>
            </w:pPr>
          </w:p>
        </w:tc>
        <w:tc>
          <w:tcPr>
            <w:tcW w:w="1440" w:type="dxa"/>
            <w:vAlign w:val="center"/>
          </w:tcPr>
          <w:p w:rsidR="003852EA" w:rsidRPr="00B745E2" w:rsidRDefault="003852EA">
            <w:pPr>
              <w:jc w:val="center"/>
            </w:pPr>
          </w:p>
        </w:tc>
        <w:tc>
          <w:tcPr>
            <w:tcW w:w="1440" w:type="dxa"/>
            <w:vAlign w:val="center"/>
          </w:tcPr>
          <w:p w:rsidR="003852EA" w:rsidRPr="00B745E2" w:rsidRDefault="003852EA">
            <w:pPr>
              <w:jc w:val="center"/>
            </w:pPr>
          </w:p>
        </w:tc>
        <w:tc>
          <w:tcPr>
            <w:tcW w:w="4140" w:type="dxa"/>
            <w:vAlign w:val="center"/>
          </w:tcPr>
          <w:p w:rsidR="003852EA" w:rsidRPr="00B745E2" w:rsidRDefault="003852EA"/>
        </w:tc>
      </w:tr>
      <w:tr w:rsidR="003852EA">
        <w:tc>
          <w:tcPr>
            <w:tcW w:w="1548" w:type="dxa"/>
            <w:vAlign w:val="center"/>
          </w:tcPr>
          <w:p w:rsidR="003852EA" w:rsidRPr="00B745E2" w:rsidRDefault="003852EA">
            <w:pPr>
              <w:jc w:val="center"/>
            </w:pPr>
          </w:p>
        </w:tc>
        <w:tc>
          <w:tcPr>
            <w:tcW w:w="1440" w:type="dxa"/>
            <w:vAlign w:val="center"/>
          </w:tcPr>
          <w:p w:rsidR="003852EA" w:rsidRPr="00B745E2" w:rsidRDefault="003852EA">
            <w:pPr>
              <w:jc w:val="center"/>
            </w:pPr>
          </w:p>
        </w:tc>
        <w:tc>
          <w:tcPr>
            <w:tcW w:w="1440" w:type="dxa"/>
            <w:vAlign w:val="center"/>
          </w:tcPr>
          <w:p w:rsidR="003852EA" w:rsidRPr="00B745E2" w:rsidRDefault="003852EA">
            <w:pPr>
              <w:jc w:val="center"/>
            </w:pPr>
          </w:p>
        </w:tc>
        <w:tc>
          <w:tcPr>
            <w:tcW w:w="4140" w:type="dxa"/>
            <w:vAlign w:val="center"/>
          </w:tcPr>
          <w:p w:rsidR="003852EA" w:rsidRPr="00B745E2" w:rsidRDefault="003852EA"/>
        </w:tc>
      </w:tr>
    </w:tbl>
    <w:p w:rsidR="002F0D64" w:rsidRDefault="002F0D64"/>
    <w:p w:rsidR="005C29D8" w:rsidRDefault="00942004" w:rsidP="005C29D8">
      <w:pPr>
        <w:jc w:val="center"/>
        <w:rPr>
          <w:b/>
          <w:bCs/>
          <w:sz w:val="32"/>
          <w:szCs w:val="32"/>
        </w:rPr>
      </w:pPr>
      <w:r>
        <w:br w:type="page"/>
      </w:r>
      <w:r w:rsidR="005C29D8" w:rsidRPr="00724614">
        <w:rPr>
          <w:rFonts w:hint="eastAsia"/>
          <w:b/>
          <w:bCs/>
          <w:sz w:val="32"/>
          <w:szCs w:val="32"/>
        </w:rPr>
        <w:lastRenderedPageBreak/>
        <w:t>目</w:t>
      </w:r>
      <w:r w:rsidR="005C29D8" w:rsidRPr="00724614">
        <w:rPr>
          <w:rFonts w:hint="eastAsia"/>
          <w:b/>
          <w:bCs/>
          <w:sz w:val="32"/>
          <w:szCs w:val="32"/>
        </w:rPr>
        <w:t xml:space="preserve"> </w:t>
      </w:r>
      <w:r w:rsidR="005C29D8" w:rsidRPr="00724614">
        <w:rPr>
          <w:rFonts w:hint="eastAsia"/>
          <w:b/>
          <w:bCs/>
          <w:sz w:val="32"/>
          <w:szCs w:val="32"/>
        </w:rPr>
        <w:t>录</w:t>
      </w:r>
    </w:p>
    <w:p w:rsidR="004B21E2" w:rsidRDefault="00071380" w:rsidP="004B21E2">
      <w:pPr>
        <w:pStyle w:val="10"/>
        <w:tabs>
          <w:tab w:val="right" w:leader="dot" w:pos="8494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r w:rsidRPr="00071380">
        <w:rPr>
          <w:b w:val="0"/>
        </w:rPr>
        <w:fldChar w:fldCharType="begin"/>
      </w:r>
      <w:r w:rsidR="005C29D8">
        <w:rPr>
          <w:b w:val="0"/>
        </w:rPr>
        <w:instrText xml:space="preserve"> TOC \o "1-3" \u </w:instrText>
      </w:r>
      <w:r w:rsidRPr="00071380">
        <w:rPr>
          <w:b w:val="0"/>
        </w:rPr>
        <w:fldChar w:fldCharType="separate"/>
      </w:r>
      <w:r w:rsidR="004B21E2">
        <w:t>1 Xjar</w:t>
      </w:r>
      <w:r w:rsidR="004B21E2">
        <w:rPr>
          <w:rFonts w:hint="eastAsia"/>
        </w:rPr>
        <w:t>介绍</w:t>
      </w:r>
      <w:r w:rsidR="004B21E2">
        <w:tab/>
      </w:r>
      <w:r w:rsidR="004B21E2">
        <w:fldChar w:fldCharType="begin"/>
      </w:r>
      <w:r w:rsidR="004B21E2">
        <w:instrText xml:space="preserve"> PAGEREF _Toc51861650 \h </w:instrText>
      </w:r>
      <w:r w:rsidR="004B21E2">
        <w:fldChar w:fldCharType="separate"/>
      </w:r>
      <w:r w:rsidR="004B21E2">
        <w:t>4</w:t>
      </w:r>
      <w:r w:rsidR="004B21E2">
        <w:fldChar w:fldCharType="end"/>
      </w:r>
    </w:p>
    <w:p w:rsidR="004B21E2" w:rsidRDefault="004B21E2" w:rsidP="004B21E2">
      <w:pPr>
        <w:pStyle w:val="10"/>
        <w:tabs>
          <w:tab w:val="right" w:leader="dot" w:pos="8494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如何使用</w:t>
      </w:r>
      <w:r>
        <w:t>xjar v2.06</w:t>
      </w:r>
      <w:r>
        <w:tab/>
      </w:r>
      <w:r>
        <w:fldChar w:fldCharType="begin"/>
      </w:r>
      <w:r>
        <w:instrText xml:space="preserve"> PAGEREF _Toc51861651 \h </w:instrText>
      </w:r>
      <w:r>
        <w:fldChar w:fldCharType="separate"/>
      </w:r>
      <w:r>
        <w:t>4</w:t>
      </w:r>
      <w:r>
        <w:fldChar w:fldCharType="end"/>
      </w:r>
    </w:p>
    <w:p w:rsidR="004B21E2" w:rsidRDefault="004B21E2" w:rsidP="004B21E2">
      <w:pPr>
        <w:pStyle w:val="20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配置</w:t>
      </w:r>
      <w:r>
        <w:rPr>
          <w:noProof/>
        </w:rPr>
        <w:t>pom</w:t>
      </w:r>
      <w:r>
        <w:rPr>
          <w:rFonts w:hint="eastAsia"/>
          <w:noProof/>
        </w:rPr>
        <w:t>文件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_Toc51861652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B21E2" w:rsidRDefault="004B21E2" w:rsidP="004B21E2">
      <w:pPr>
        <w:pStyle w:val="20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2.2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手动下载</w:t>
      </w:r>
      <w:r>
        <w:rPr>
          <w:noProof/>
        </w:rPr>
        <w:t>maven</w:t>
      </w:r>
      <w:r>
        <w:rPr>
          <w:rFonts w:hint="eastAsia"/>
          <w:noProof/>
        </w:rPr>
        <w:t>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_Toc51861653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B21E2" w:rsidRDefault="004B21E2" w:rsidP="004B21E2">
      <w:pPr>
        <w:pStyle w:val="20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2.3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运行加密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_Toc51861654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B21E2" w:rsidRDefault="004B21E2" w:rsidP="004B21E2">
      <w:pPr>
        <w:pStyle w:val="20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2.4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项目启动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_Toc51861655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B21E2" w:rsidRDefault="004B21E2" w:rsidP="004B21E2">
      <w:pPr>
        <w:pStyle w:val="30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2.4.1 windows</w:t>
      </w:r>
      <w:r>
        <w:rPr>
          <w:rFonts w:hint="eastAsia"/>
          <w:noProof/>
        </w:rPr>
        <w:t>启动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_Toc51861656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B21E2" w:rsidRDefault="004B21E2" w:rsidP="004B21E2">
      <w:pPr>
        <w:pStyle w:val="30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2.4.2 linux</w:t>
      </w:r>
      <w:r>
        <w:rPr>
          <w:rFonts w:hint="eastAsia"/>
          <w:noProof/>
        </w:rPr>
        <w:t>启动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_Toc51861657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B21E2" w:rsidRDefault="004B21E2" w:rsidP="004B21E2">
      <w:pPr>
        <w:pStyle w:val="20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2.5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错误处理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_Toc51861658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B21E2" w:rsidRDefault="004B21E2" w:rsidP="004B21E2">
      <w:pPr>
        <w:pStyle w:val="30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2.5.1 Exception in thread "main" java.lang.ClassNotFoundException: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_Toc51861659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B21E2" w:rsidRDefault="004B21E2" w:rsidP="004B21E2">
      <w:pPr>
        <w:pStyle w:val="10"/>
        <w:tabs>
          <w:tab w:val="right" w:leader="dot" w:pos="8494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参考网址</w:t>
      </w:r>
      <w:r>
        <w:tab/>
      </w:r>
      <w:r>
        <w:fldChar w:fldCharType="begin"/>
      </w:r>
      <w:r>
        <w:instrText xml:space="preserve"> PAGEREF _Toc51861660 \h </w:instrText>
      </w:r>
      <w:r>
        <w:fldChar w:fldCharType="separate"/>
      </w:r>
      <w:r>
        <w:t>8</w:t>
      </w:r>
      <w:r>
        <w:fldChar w:fldCharType="end"/>
      </w:r>
    </w:p>
    <w:p w:rsidR="00DF5CDA" w:rsidRDefault="00071380" w:rsidP="005C29D8">
      <w:r>
        <w:rPr>
          <w:b/>
          <w:noProof/>
        </w:rPr>
        <w:fldChar w:fldCharType="end"/>
      </w:r>
    </w:p>
    <w:p w:rsidR="00CC0316" w:rsidRDefault="00DF5CDA" w:rsidP="00CC0316">
      <w:pPr>
        <w:pStyle w:val="1"/>
      </w:pPr>
      <w:r>
        <w:br w:type="page"/>
      </w:r>
      <w:bookmarkStart w:id="1" w:name="_Toc51861650"/>
      <w:r w:rsidR="00CC0316">
        <w:rPr>
          <w:rFonts w:hint="eastAsia"/>
        </w:rPr>
        <w:lastRenderedPageBreak/>
        <w:t>Xjar</w:t>
      </w:r>
      <w:r w:rsidR="00CC0316">
        <w:rPr>
          <w:rFonts w:hint="eastAsia"/>
        </w:rPr>
        <w:t>介绍</w:t>
      </w:r>
      <w:bookmarkEnd w:id="1"/>
    </w:p>
    <w:p w:rsidR="00CC0316" w:rsidRDefault="00CC0316" w:rsidP="00CC0316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 w:rsidRPr="00CC0316">
        <w:rPr>
          <w:rFonts w:hint="eastAsia"/>
          <w:sz w:val="24"/>
        </w:rPr>
        <w:t xml:space="preserve">Spring Boot JAR </w:t>
      </w:r>
      <w:r w:rsidRPr="00CC0316">
        <w:rPr>
          <w:rFonts w:hint="eastAsia"/>
          <w:sz w:val="24"/>
        </w:rPr>
        <w:t>安全加密运行工具，同时支持的原生</w:t>
      </w:r>
      <w:r w:rsidRPr="00CC0316">
        <w:rPr>
          <w:rFonts w:hint="eastAsia"/>
          <w:sz w:val="24"/>
        </w:rPr>
        <w:t>JAR</w:t>
      </w:r>
      <w:r w:rsidRPr="00CC0316">
        <w:rPr>
          <w:rFonts w:hint="eastAsia"/>
          <w:sz w:val="24"/>
        </w:rPr>
        <w:t>。</w:t>
      </w:r>
      <w:r w:rsidRPr="00CC0316">
        <w:rPr>
          <w:rFonts w:hint="eastAsia"/>
          <w:sz w:val="24"/>
        </w:rPr>
        <w:t xml:space="preserve"> </w:t>
      </w:r>
      <w:r w:rsidRPr="00CC0316">
        <w:rPr>
          <w:rFonts w:hint="eastAsia"/>
          <w:sz w:val="24"/>
        </w:rPr>
        <w:t>基于对</w:t>
      </w:r>
      <w:r w:rsidRPr="00CC0316">
        <w:rPr>
          <w:rFonts w:hint="eastAsia"/>
          <w:sz w:val="24"/>
        </w:rPr>
        <w:t>JAR</w:t>
      </w:r>
      <w:r w:rsidRPr="00CC0316">
        <w:rPr>
          <w:rFonts w:hint="eastAsia"/>
          <w:sz w:val="24"/>
        </w:rPr>
        <w:t>包内资源的加密以及拓展</w:t>
      </w:r>
      <w:r w:rsidRPr="00CC0316">
        <w:rPr>
          <w:rFonts w:hint="eastAsia"/>
          <w:sz w:val="24"/>
        </w:rPr>
        <w:t>ClassLoader</w:t>
      </w:r>
      <w:r w:rsidRPr="00CC0316">
        <w:rPr>
          <w:rFonts w:hint="eastAsia"/>
          <w:sz w:val="24"/>
        </w:rPr>
        <w:t>来构建的一套程序加密启动，动态解密运行的方案，避免源码泄露或反编译。</w:t>
      </w:r>
      <w:r w:rsidRPr="00CC0316">
        <w:rPr>
          <w:rFonts w:hint="eastAsia"/>
          <w:sz w:val="24"/>
        </w:rPr>
        <w:t xml:space="preserve"> </w:t>
      </w:r>
      <w:r w:rsidRPr="00CC0316">
        <w:rPr>
          <w:rFonts w:hint="eastAsia"/>
          <w:sz w:val="24"/>
        </w:rPr>
        <w:t>功能特性无需侵入代码，只需要把编译好的</w:t>
      </w:r>
      <w:r w:rsidRPr="00CC0316">
        <w:rPr>
          <w:rFonts w:hint="eastAsia"/>
          <w:sz w:val="24"/>
        </w:rPr>
        <w:t>JAR</w:t>
      </w:r>
      <w:r w:rsidRPr="00CC0316">
        <w:rPr>
          <w:rFonts w:hint="eastAsia"/>
          <w:sz w:val="24"/>
        </w:rPr>
        <w:t>包通过工具加密即可。</w:t>
      </w:r>
      <w:r w:rsidRPr="00CC0316">
        <w:rPr>
          <w:rFonts w:hint="eastAsia"/>
          <w:sz w:val="24"/>
        </w:rPr>
        <w:t xml:space="preserve"> </w:t>
      </w:r>
      <w:r w:rsidRPr="00CC0316">
        <w:rPr>
          <w:rFonts w:hint="eastAsia"/>
          <w:sz w:val="24"/>
        </w:rPr>
        <w:t>完全内存解密，杜绝源码以及字节码泄露或反编译。</w:t>
      </w:r>
      <w:r w:rsidRPr="00CC0316">
        <w:rPr>
          <w:rFonts w:hint="eastAsia"/>
          <w:sz w:val="24"/>
        </w:rPr>
        <w:t xml:space="preserve"> </w:t>
      </w:r>
      <w:r w:rsidRPr="00CC0316">
        <w:rPr>
          <w:rFonts w:hint="eastAsia"/>
          <w:sz w:val="24"/>
        </w:rPr>
        <w:t>支持所有</w:t>
      </w:r>
      <w:r w:rsidRPr="00CC0316">
        <w:rPr>
          <w:rFonts w:hint="eastAsia"/>
          <w:sz w:val="24"/>
        </w:rPr>
        <w:t>JDK</w:t>
      </w:r>
      <w:r w:rsidRPr="00CC0316">
        <w:rPr>
          <w:rFonts w:hint="eastAsia"/>
          <w:sz w:val="24"/>
        </w:rPr>
        <w:t>内置加解密算法。</w:t>
      </w:r>
      <w:r w:rsidRPr="00CC0316">
        <w:rPr>
          <w:rFonts w:hint="eastAsia"/>
          <w:sz w:val="24"/>
        </w:rPr>
        <w:t xml:space="preserve"> </w:t>
      </w:r>
      <w:r w:rsidRPr="00CC0316">
        <w:rPr>
          <w:rFonts w:hint="eastAsia"/>
          <w:sz w:val="24"/>
        </w:rPr>
        <w:t>可选择需要加解密的字节码或其他资源文件，避免计算资源浪费</w:t>
      </w:r>
    </w:p>
    <w:p w:rsidR="00CC0316" w:rsidRPr="00CC0316" w:rsidRDefault="00CC0316" w:rsidP="00CC0316">
      <w:pPr>
        <w:pStyle w:val="1"/>
      </w:pPr>
      <w:bookmarkStart w:id="2" w:name="_Toc51861651"/>
      <w:r>
        <w:rPr>
          <w:rFonts w:hint="eastAsia"/>
        </w:rPr>
        <w:t>如何使用</w:t>
      </w:r>
      <w:r>
        <w:rPr>
          <w:rFonts w:hint="eastAsia"/>
        </w:rPr>
        <w:t>xjar v2.06</w:t>
      </w:r>
      <w:bookmarkEnd w:id="2"/>
    </w:p>
    <w:p w:rsidR="00961A0A" w:rsidRDefault="00CC0316" w:rsidP="00961A0A">
      <w:pPr>
        <w:pStyle w:val="2"/>
      </w:pPr>
      <w:bookmarkStart w:id="3" w:name="_Toc51861652"/>
      <w:r>
        <w:rPr>
          <w:rFonts w:hint="eastAsia"/>
        </w:rPr>
        <w:t>配置</w:t>
      </w:r>
      <w:r>
        <w:rPr>
          <w:rFonts w:hint="eastAsia"/>
        </w:rPr>
        <w:t>pom</w:t>
      </w:r>
      <w:r>
        <w:rPr>
          <w:rFonts w:hint="eastAsia"/>
        </w:rPr>
        <w:t>文件</w:t>
      </w:r>
      <w:bookmarkEnd w:id="3"/>
    </w:p>
    <w:p w:rsidR="001B6649" w:rsidRPr="00CC0316" w:rsidRDefault="00CC0316" w:rsidP="00CC0316">
      <w:pPr>
        <w:pStyle w:val="af5"/>
        <w:numPr>
          <w:ilvl w:val="0"/>
          <w:numId w:val="50"/>
        </w:numPr>
        <w:spacing w:line="360" w:lineRule="auto"/>
        <w:ind w:firstLineChars="0"/>
        <w:rPr>
          <w:rFonts w:ascii="宋体" w:hAnsi="宋体" w:cs="宋体"/>
          <w:b/>
          <w:sz w:val="24"/>
        </w:rPr>
      </w:pPr>
      <w:r w:rsidRPr="00CC0316">
        <w:rPr>
          <w:rFonts w:ascii="宋体" w:hAnsi="宋体" w:cs="宋体" w:hint="eastAsia"/>
          <w:b/>
          <w:sz w:val="24"/>
        </w:rPr>
        <w:t>添加依赖</w:t>
      </w:r>
    </w:p>
    <w:p w:rsidR="00CC0316" w:rsidRPr="00CC0316" w:rsidRDefault="00CC0316" w:rsidP="00CC0316">
      <w:pPr>
        <w:spacing w:line="360" w:lineRule="auto"/>
        <w:ind w:firstLine="420"/>
        <w:rPr>
          <w:rFonts w:ascii="宋体" w:hAnsi="宋体" w:cs="宋体"/>
          <w:sz w:val="24"/>
        </w:rPr>
      </w:pPr>
      <w:r w:rsidRPr="00CC0316">
        <w:rPr>
          <w:rFonts w:ascii="宋体" w:hAnsi="宋体" w:cs="宋体"/>
          <w:sz w:val="24"/>
        </w:rPr>
        <w:t>&lt;dependency&gt;</w:t>
      </w:r>
    </w:p>
    <w:p w:rsidR="00CC0316" w:rsidRPr="00CC0316" w:rsidRDefault="00CC0316" w:rsidP="00CC0316">
      <w:pPr>
        <w:spacing w:line="360" w:lineRule="auto"/>
        <w:ind w:firstLine="420"/>
        <w:rPr>
          <w:rFonts w:ascii="宋体" w:hAnsi="宋体" w:cs="宋体"/>
          <w:sz w:val="24"/>
        </w:rPr>
      </w:pPr>
      <w:r w:rsidRPr="00CC0316">
        <w:rPr>
          <w:rFonts w:ascii="宋体" w:hAnsi="宋体" w:cs="宋体"/>
          <w:sz w:val="24"/>
        </w:rPr>
        <w:t xml:space="preserve">    &lt;groupId&gt;com.github.core-lib&lt;/groupId&gt;</w:t>
      </w:r>
    </w:p>
    <w:p w:rsidR="00CC0316" w:rsidRPr="00CC0316" w:rsidRDefault="00CC0316" w:rsidP="00CC0316">
      <w:pPr>
        <w:spacing w:line="360" w:lineRule="auto"/>
        <w:ind w:firstLine="420"/>
        <w:rPr>
          <w:rFonts w:ascii="宋体" w:hAnsi="宋体" w:cs="宋体"/>
          <w:sz w:val="24"/>
        </w:rPr>
      </w:pPr>
      <w:r w:rsidRPr="00CC0316">
        <w:rPr>
          <w:rFonts w:ascii="宋体" w:hAnsi="宋体" w:cs="宋体"/>
          <w:sz w:val="24"/>
        </w:rPr>
        <w:t xml:space="preserve">    &lt;artifactId&gt;xjar&lt;/artifactId&gt;</w:t>
      </w:r>
    </w:p>
    <w:p w:rsidR="00CC0316" w:rsidRPr="00CC0316" w:rsidRDefault="00CC0316" w:rsidP="00CC0316">
      <w:pPr>
        <w:spacing w:line="360" w:lineRule="auto"/>
        <w:ind w:firstLine="420"/>
        <w:rPr>
          <w:rFonts w:ascii="宋体" w:hAnsi="宋体" w:cs="宋体"/>
          <w:sz w:val="24"/>
        </w:rPr>
      </w:pPr>
      <w:r w:rsidRPr="00CC0316">
        <w:rPr>
          <w:rFonts w:ascii="宋体" w:hAnsi="宋体" w:cs="宋体"/>
          <w:sz w:val="24"/>
        </w:rPr>
        <w:t xml:space="preserve">    &lt;version&gt;v2.0.6&lt;/version&gt;</w:t>
      </w:r>
    </w:p>
    <w:p w:rsidR="00CC0316" w:rsidRPr="00CC0316" w:rsidRDefault="00CC0316" w:rsidP="00CC0316">
      <w:pPr>
        <w:spacing w:line="360" w:lineRule="auto"/>
        <w:ind w:firstLine="420"/>
        <w:rPr>
          <w:rFonts w:ascii="宋体" w:hAnsi="宋体" w:cs="宋体"/>
          <w:sz w:val="24"/>
        </w:rPr>
      </w:pPr>
      <w:r w:rsidRPr="00CC0316">
        <w:rPr>
          <w:rFonts w:ascii="宋体" w:hAnsi="宋体" w:cs="宋体"/>
          <w:sz w:val="24"/>
        </w:rPr>
        <w:t>&lt;/dependency&gt;</w:t>
      </w:r>
    </w:p>
    <w:p w:rsidR="00CC0316" w:rsidRPr="00CC0316" w:rsidRDefault="00CC0316" w:rsidP="00CC0316">
      <w:pPr>
        <w:spacing w:line="360" w:lineRule="auto"/>
        <w:ind w:firstLine="420"/>
        <w:rPr>
          <w:rFonts w:ascii="宋体" w:hAnsi="宋体" w:cs="宋体"/>
          <w:sz w:val="24"/>
        </w:rPr>
      </w:pPr>
      <w:r w:rsidRPr="00CC0316">
        <w:rPr>
          <w:rFonts w:ascii="宋体" w:hAnsi="宋体" w:cs="宋体"/>
          <w:sz w:val="24"/>
        </w:rPr>
        <w:t>&lt;dependency&gt;</w:t>
      </w:r>
    </w:p>
    <w:p w:rsidR="00CC0316" w:rsidRPr="00CC0316" w:rsidRDefault="00CC0316" w:rsidP="00CC0316">
      <w:pPr>
        <w:spacing w:line="360" w:lineRule="auto"/>
        <w:ind w:firstLine="420"/>
        <w:rPr>
          <w:rFonts w:ascii="宋体" w:hAnsi="宋体" w:cs="宋体"/>
          <w:sz w:val="24"/>
        </w:rPr>
      </w:pPr>
      <w:r w:rsidRPr="00CC0316">
        <w:rPr>
          <w:rFonts w:ascii="宋体" w:hAnsi="宋体" w:cs="宋体"/>
          <w:sz w:val="24"/>
        </w:rPr>
        <w:t xml:space="preserve">   &lt;groupId&gt;com.github.core-lib&lt;/groupId&gt;</w:t>
      </w:r>
    </w:p>
    <w:p w:rsidR="00CC0316" w:rsidRPr="00CC0316" w:rsidRDefault="00CC0316" w:rsidP="00CC0316">
      <w:pPr>
        <w:spacing w:line="360" w:lineRule="auto"/>
        <w:ind w:firstLine="420"/>
        <w:rPr>
          <w:rFonts w:ascii="宋体" w:hAnsi="宋体" w:cs="宋体"/>
          <w:sz w:val="24"/>
        </w:rPr>
      </w:pPr>
      <w:r w:rsidRPr="00CC0316">
        <w:rPr>
          <w:rFonts w:ascii="宋体" w:hAnsi="宋体" w:cs="宋体"/>
          <w:sz w:val="24"/>
        </w:rPr>
        <w:t xml:space="preserve">   &lt;artifactId&gt;loadkit&lt;/artifactId&gt;</w:t>
      </w:r>
    </w:p>
    <w:p w:rsidR="00CC0316" w:rsidRPr="00CC0316" w:rsidRDefault="00CC0316" w:rsidP="00CC0316">
      <w:pPr>
        <w:spacing w:line="360" w:lineRule="auto"/>
        <w:ind w:firstLine="420"/>
        <w:rPr>
          <w:rFonts w:ascii="宋体" w:hAnsi="宋体" w:cs="宋体"/>
          <w:sz w:val="24"/>
        </w:rPr>
      </w:pPr>
      <w:r w:rsidRPr="00CC0316">
        <w:rPr>
          <w:rFonts w:ascii="宋体" w:hAnsi="宋体" w:cs="宋体"/>
          <w:sz w:val="24"/>
        </w:rPr>
        <w:t xml:space="preserve">   &lt;version&gt;v1.0.0&lt;/version&gt;</w:t>
      </w:r>
    </w:p>
    <w:p w:rsidR="00CC0316" w:rsidRDefault="00CC0316" w:rsidP="00CC0316">
      <w:pPr>
        <w:spacing w:line="360" w:lineRule="auto"/>
        <w:ind w:firstLine="420"/>
        <w:rPr>
          <w:rFonts w:ascii="宋体" w:hAnsi="宋体" w:cs="宋体"/>
          <w:sz w:val="24"/>
        </w:rPr>
      </w:pPr>
      <w:r w:rsidRPr="00CC0316">
        <w:rPr>
          <w:rFonts w:ascii="宋体" w:hAnsi="宋体" w:cs="宋体"/>
          <w:sz w:val="24"/>
        </w:rPr>
        <w:t xml:space="preserve"> &lt;/dependency&gt;</w:t>
      </w:r>
    </w:p>
    <w:p w:rsidR="00CC0316" w:rsidRPr="00CC0316" w:rsidRDefault="00CC0316" w:rsidP="00CC0316">
      <w:pPr>
        <w:pStyle w:val="af5"/>
        <w:widowControl/>
        <w:numPr>
          <w:ilvl w:val="0"/>
          <w:numId w:val="5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hAnsi="宋体" w:cs="宋体"/>
          <w:b/>
          <w:kern w:val="0"/>
          <w:sz w:val="24"/>
        </w:rPr>
      </w:pPr>
      <w:r w:rsidRPr="00CC0316">
        <w:rPr>
          <w:rFonts w:ascii="宋体" w:hAnsi="宋体" w:cs="宋体"/>
          <w:b/>
          <w:kern w:val="0"/>
          <w:sz w:val="24"/>
        </w:rPr>
        <w:t>设置 jitpack.io 仓库</w:t>
      </w:r>
    </w:p>
    <w:p w:rsidR="00CC0316" w:rsidRPr="00CC0316" w:rsidRDefault="00CC0316" w:rsidP="00CC0316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t xml:space="preserve">    </w:t>
      </w:r>
      <w:r>
        <w:rPr>
          <w:rFonts w:hint="eastAsia"/>
        </w:rPr>
        <w:t xml:space="preserve"> </w:t>
      </w:r>
      <w:r w:rsidRPr="00CC0316">
        <w:rPr>
          <w:rFonts w:asciiTheme="minorEastAsia" w:eastAsiaTheme="minorEastAsia" w:hAnsiTheme="minorEastAsia"/>
          <w:sz w:val="24"/>
        </w:rPr>
        <w:t>&lt;repositories&gt;</w:t>
      </w:r>
    </w:p>
    <w:p w:rsidR="00CC0316" w:rsidRPr="00CC0316" w:rsidRDefault="00CC0316" w:rsidP="00CC0316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CC0316">
        <w:rPr>
          <w:rFonts w:asciiTheme="minorEastAsia" w:eastAsiaTheme="minorEastAsia" w:hAnsiTheme="minorEastAsia"/>
          <w:sz w:val="24"/>
        </w:rPr>
        <w:t xml:space="preserve">        &lt;repository&gt;</w:t>
      </w:r>
    </w:p>
    <w:p w:rsidR="00CC0316" w:rsidRPr="00CC0316" w:rsidRDefault="00CC0316" w:rsidP="00CC0316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CC0316">
        <w:rPr>
          <w:rFonts w:asciiTheme="minorEastAsia" w:eastAsiaTheme="minorEastAsia" w:hAnsiTheme="minorEastAsia"/>
          <w:sz w:val="24"/>
        </w:rPr>
        <w:t xml:space="preserve">        </w:t>
      </w:r>
      <w:r>
        <w:rPr>
          <w:rFonts w:asciiTheme="minorEastAsia" w:eastAsiaTheme="minorEastAsia" w:hAnsiTheme="minorEastAsia" w:hint="eastAsia"/>
          <w:sz w:val="24"/>
        </w:rPr>
        <w:tab/>
      </w:r>
      <w:r w:rsidRPr="00CC0316">
        <w:rPr>
          <w:rFonts w:asciiTheme="minorEastAsia" w:eastAsiaTheme="minorEastAsia" w:hAnsiTheme="minorEastAsia"/>
          <w:sz w:val="24"/>
        </w:rPr>
        <w:t>&lt;id&gt;jitpack.io&lt;/id&gt;</w:t>
      </w:r>
    </w:p>
    <w:p w:rsidR="00CC0316" w:rsidRPr="00CC0316" w:rsidRDefault="00CC0316" w:rsidP="00CC0316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CC0316">
        <w:rPr>
          <w:rFonts w:asciiTheme="minorEastAsia" w:eastAsiaTheme="minorEastAsia" w:hAnsiTheme="minorEastAsia"/>
          <w:sz w:val="24"/>
        </w:rPr>
        <w:t xml:space="preserve">        </w:t>
      </w:r>
      <w:r>
        <w:rPr>
          <w:rFonts w:asciiTheme="minorEastAsia" w:eastAsiaTheme="minorEastAsia" w:hAnsiTheme="minorEastAsia" w:hint="eastAsia"/>
          <w:sz w:val="24"/>
        </w:rPr>
        <w:tab/>
      </w:r>
      <w:r w:rsidRPr="00CC0316">
        <w:rPr>
          <w:rFonts w:asciiTheme="minorEastAsia" w:eastAsiaTheme="minorEastAsia" w:hAnsiTheme="minorEastAsia"/>
          <w:sz w:val="24"/>
        </w:rPr>
        <w:t>&lt;url&gt;https://jitpack.io&lt;/url&gt;</w:t>
      </w:r>
    </w:p>
    <w:p w:rsidR="00CC0316" w:rsidRPr="00CC0316" w:rsidRDefault="00CC0316" w:rsidP="00CC0316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CC0316">
        <w:rPr>
          <w:rFonts w:asciiTheme="minorEastAsia" w:eastAsiaTheme="minorEastAsia" w:hAnsiTheme="minorEastAsia"/>
          <w:sz w:val="24"/>
        </w:rPr>
        <w:t xml:space="preserve">     </w:t>
      </w:r>
      <w:r>
        <w:rPr>
          <w:rFonts w:asciiTheme="minorEastAsia" w:eastAsiaTheme="minorEastAsia" w:hAnsiTheme="minorEastAsia" w:hint="eastAsia"/>
          <w:sz w:val="24"/>
        </w:rPr>
        <w:tab/>
      </w:r>
      <w:r w:rsidRPr="00CC0316">
        <w:rPr>
          <w:rFonts w:asciiTheme="minorEastAsia" w:eastAsiaTheme="minorEastAsia" w:hAnsiTheme="minorEastAsia"/>
          <w:sz w:val="24"/>
        </w:rPr>
        <w:t>&lt;/repository&gt;</w:t>
      </w:r>
    </w:p>
    <w:p w:rsidR="00CC0316" w:rsidRPr="00CC0316" w:rsidRDefault="00CC0316" w:rsidP="00CC0316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CC0316">
        <w:rPr>
          <w:rFonts w:asciiTheme="minorEastAsia" w:eastAsiaTheme="minorEastAsia" w:hAnsiTheme="minorEastAsia"/>
          <w:sz w:val="24"/>
        </w:rPr>
        <w:lastRenderedPageBreak/>
        <w:t xml:space="preserve"> </w:t>
      </w:r>
      <w:r>
        <w:rPr>
          <w:rFonts w:asciiTheme="minorEastAsia" w:eastAsiaTheme="minorEastAsia" w:hAnsiTheme="minorEastAsia" w:hint="eastAsia"/>
          <w:sz w:val="24"/>
        </w:rPr>
        <w:tab/>
      </w:r>
      <w:r w:rsidRPr="00CC0316">
        <w:rPr>
          <w:rFonts w:asciiTheme="minorEastAsia" w:eastAsiaTheme="minorEastAsia" w:hAnsiTheme="minorEastAsia"/>
          <w:sz w:val="24"/>
        </w:rPr>
        <w:t>&lt;/repositories&gt;</w:t>
      </w:r>
    </w:p>
    <w:p w:rsidR="0081117C" w:rsidRDefault="00CC0316" w:rsidP="00CC0316">
      <w:pPr>
        <w:pStyle w:val="HTML0"/>
        <w:spacing w:line="360" w:lineRule="auto"/>
        <w:ind w:left="420"/>
      </w:pPr>
      <w:r>
        <w:rPr>
          <w:rFonts w:hint="eastAsia"/>
        </w:rPr>
        <w:t>注：</w:t>
      </w:r>
      <w:r w:rsidR="0081117C">
        <w:rPr>
          <w:rFonts w:hint="eastAsia"/>
        </w:rPr>
        <w:t>如果下载不了依赖包，可以进行手动下载</w:t>
      </w:r>
    </w:p>
    <w:p w:rsidR="00C520E6" w:rsidRDefault="00C520E6" w:rsidP="00C520E6">
      <w:pPr>
        <w:pStyle w:val="2"/>
      </w:pPr>
      <w:bookmarkStart w:id="4" w:name="_Toc51861653"/>
      <w:r>
        <w:rPr>
          <w:rFonts w:hint="eastAsia"/>
        </w:rPr>
        <w:t>手动下载</w:t>
      </w:r>
      <w:r>
        <w:rPr>
          <w:rFonts w:hint="eastAsia"/>
        </w:rPr>
        <w:t>maven</w:t>
      </w:r>
      <w:r>
        <w:rPr>
          <w:rFonts w:hint="eastAsia"/>
        </w:rPr>
        <w:t>包</w:t>
      </w:r>
      <w:bookmarkEnd w:id="4"/>
    </w:p>
    <w:p w:rsidR="00C520E6" w:rsidRPr="00C520E6" w:rsidRDefault="00C520E6" w:rsidP="00C520E6">
      <w:pPr>
        <w:pStyle w:val="af5"/>
        <w:numPr>
          <w:ilvl w:val="0"/>
          <w:numId w:val="51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C520E6">
        <w:rPr>
          <w:sz w:val="24"/>
        </w:rPr>
        <w:t>打开</w:t>
      </w:r>
      <w:r w:rsidRPr="00C520E6">
        <w:rPr>
          <w:sz w:val="24"/>
        </w:rPr>
        <w:t>maven</w:t>
      </w:r>
      <w:r w:rsidRPr="00C520E6">
        <w:rPr>
          <w:sz w:val="24"/>
        </w:rPr>
        <w:t>的远程仓库下载：</w:t>
      </w:r>
    </w:p>
    <w:p w:rsidR="00C520E6" w:rsidRDefault="00C520E6" w:rsidP="00C520E6">
      <w:pPr>
        <w:pStyle w:val="af5"/>
        <w:spacing w:line="360" w:lineRule="auto"/>
        <w:ind w:left="420" w:firstLineChars="0" w:firstLine="0"/>
        <w:rPr>
          <w:sz w:val="24"/>
        </w:rPr>
      </w:pPr>
      <w:r w:rsidRPr="00C520E6">
        <w:rPr>
          <w:sz w:val="24"/>
        </w:rPr>
        <w:t> </w:t>
      </w:r>
      <w:hyperlink r:id="rId8" w:history="1">
        <w:r w:rsidRPr="00C520E6">
          <w:rPr>
            <w:color w:val="0000FF"/>
            <w:sz w:val="24"/>
            <w:u w:val="single"/>
          </w:rPr>
          <w:t>https://mvnrepository.com/artifact/com.github.core-lib/xjar/v2.0.6</w:t>
        </w:r>
      </w:hyperlink>
      <w:r w:rsidRPr="00C520E6">
        <w:rPr>
          <w:sz w:val="24"/>
        </w:rPr>
        <w:t> </w:t>
      </w:r>
    </w:p>
    <w:p w:rsidR="00C520E6" w:rsidRDefault="00C520E6" w:rsidP="00C520E6">
      <w:pPr>
        <w:pStyle w:val="af5"/>
        <w:spacing w:line="360" w:lineRule="auto"/>
        <w:ind w:firstLineChars="0" w:firstLine="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400040" cy="26838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8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0E6" w:rsidRDefault="00C520E6" w:rsidP="00C520E6">
      <w:pPr>
        <w:pStyle w:val="af5"/>
        <w:numPr>
          <w:ilvl w:val="0"/>
          <w:numId w:val="5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选择</w:t>
      </w:r>
      <w:r>
        <w:rPr>
          <w:rFonts w:hint="eastAsia"/>
          <w:sz w:val="24"/>
        </w:rPr>
        <w:t>xjar</w:t>
      </w:r>
      <w:r>
        <w:rPr>
          <w:rFonts w:hint="eastAsia"/>
          <w:sz w:val="24"/>
        </w:rPr>
        <w:t>包</w:t>
      </w:r>
    </w:p>
    <w:p w:rsidR="00C520E6" w:rsidRDefault="00C520E6" w:rsidP="00C520E6">
      <w:pPr>
        <w:pStyle w:val="af5"/>
        <w:spacing w:line="360" w:lineRule="auto"/>
        <w:ind w:firstLineChars="0" w:firstLine="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400040" cy="1784112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84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0E6" w:rsidRDefault="00C520E6" w:rsidP="00C520E6">
      <w:pPr>
        <w:pStyle w:val="af5"/>
        <w:numPr>
          <w:ilvl w:val="0"/>
          <w:numId w:val="5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下载</w:t>
      </w:r>
      <w:r>
        <w:rPr>
          <w:rFonts w:hint="eastAsia"/>
          <w:sz w:val="24"/>
        </w:rPr>
        <w:t>loadkit</w:t>
      </w:r>
      <w:r>
        <w:rPr>
          <w:rFonts w:hint="eastAsia"/>
          <w:sz w:val="24"/>
        </w:rPr>
        <w:t>，地址</w:t>
      </w:r>
    </w:p>
    <w:p w:rsidR="00C520E6" w:rsidRDefault="00C520E6" w:rsidP="00C520E6">
      <w:pPr>
        <w:pStyle w:val="af5"/>
        <w:spacing w:line="360" w:lineRule="auto"/>
        <w:ind w:left="420" w:firstLineChars="0" w:firstLine="0"/>
        <w:rPr>
          <w:sz w:val="24"/>
        </w:rPr>
      </w:pPr>
      <w:r w:rsidRPr="00C520E6">
        <w:rPr>
          <w:sz w:val="24"/>
        </w:rPr>
        <w:t>https://mvnrepository.com/artifact/com.github.core-lib/loadkit/v1.0.0</w:t>
      </w:r>
    </w:p>
    <w:p w:rsidR="00C520E6" w:rsidRDefault="00C520E6" w:rsidP="00C520E6">
      <w:pPr>
        <w:pStyle w:val="af5"/>
        <w:numPr>
          <w:ilvl w:val="0"/>
          <w:numId w:val="5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安装执行</w:t>
      </w:r>
      <w:r>
        <w:rPr>
          <w:rFonts w:hint="eastAsia"/>
          <w:sz w:val="24"/>
        </w:rPr>
        <w:t>jar</w:t>
      </w:r>
      <w:r>
        <w:rPr>
          <w:rFonts w:hint="eastAsia"/>
          <w:sz w:val="24"/>
        </w:rPr>
        <w:t>包</w:t>
      </w:r>
    </w:p>
    <w:p w:rsidR="00C520E6" w:rsidRDefault="00C520E6" w:rsidP="00C520E6">
      <w:pPr>
        <w:pStyle w:val="af5"/>
        <w:spacing w:line="360" w:lineRule="auto"/>
        <w:ind w:left="420" w:firstLineChars="0" w:firstLine="0"/>
        <w:rPr>
          <w:sz w:val="24"/>
        </w:rPr>
      </w:pPr>
      <w:r w:rsidRPr="00C520E6">
        <w:rPr>
          <w:sz w:val="24"/>
        </w:rPr>
        <w:t>上面两个包下载到本地之后，启动</w:t>
      </w:r>
      <w:r w:rsidRPr="00C520E6">
        <w:rPr>
          <w:sz w:val="24"/>
        </w:rPr>
        <w:t>cmd</w:t>
      </w:r>
      <w:r w:rsidRPr="00C520E6">
        <w:rPr>
          <w:sz w:val="24"/>
        </w:rPr>
        <w:t>，执行下面两段命令（默认我们都有配置</w:t>
      </w:r>
      <w:r w:rsidRPr="00C520E6">
        <w:rPr>
          <w:sz w:val="24"/>
        </w:rPr>
        <w:t>maven</w:t>
      </w:r>
      <w:r w:rsidRPr="00C520E6">
        <w:rPr>
          <w:sz w:val="24"/>
        </w:rPr>
        <w:t>的环境变量），注意下面命令中的文件路劲改成自己的下载的对应</w:t>
      </w:r>
      <w:r w:rsidRPr="00C520E6">
        <w:rPr>
          <w:rFonts w:hint="eastAsia"/>
          <w:sz w:val="24"/>
        </w:rPr>
        <w:t>路径</w:t>
      </w:r>
    </w:p>
    <w:p w:rsidR="00C520E6" w:rsidRDefault="008C3A12" w:rsidP="008C3A12">
      <w:pPr>
        <w:pStyle w:val="af5"/>
        <w:spacing w:line="360" w:lineRule="auto"/>
        <w:ind w:firstLineChars="0" w:firstLine="0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5400040" cy="1260896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60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A12" w:rsidRDefault="008C3A12" w:rsidP="008C3A12">
      <w:pPr>
        <w:pStyle w:val="2"/>
      </w:pPr>
      <w:bookmarkStart w:id="5" w:name="_Toc51861654"/>
      <w:r>
        <w:rPr>
          <w:rFonts w:hint="eastAsia"/>
        </w:rPr>
        <w:t>运行加密</w:t>
      </w:r>
      <w:bookmarkEnd w:id="5"/>
    </w:p>
    <w:p w:rsidR="008C3A12" w:rsidRDefault="008C3A12" w:rsidP="008C3A12">
      <w:pPr>
        <w:pStyle w:val="af5"/>
        <w:spacing w:line="360" w:lineRule="auto"/>
        <w:ind w:firstLineChars="0" w:firstLine="0"/>
        <w:rPr>
          <w:sz w:val="24"/>
        </w:rPr>
      </w:pPr>
      <w:r>
        <w:rPr>
          <w:rFonts w:hint="eastAsia"/>
          <w:sz w:val="24"/>
        </w:rPr>
        <w:tab/>
      </w:r>
      <w:r w:rsidRPr="008C3A12">
        <w:rPr>
          <w:rFonts w:hint="eastAsia"/>
          <w:sz w:val="24"/>
        </w:rPr>
        <w:t>在工程下随便创建一个类，加入下面的</w:t>
      </w:r>
      <w:r w:rsidRPr="008C3A12">
        <w:rPr>
          <w:rFonts w:hint="eastAsia"/>
          <w:sz w:val="24"/>
        </w:rPr>
        <w:t>main</w:t>
      </w:r>
      <w:r w:rsidRPr="008C3A12">
        <w:rPr>
          <w:rFonts w:hint="eastAsia"/>
          <w:sz w:val="24"/>
        </w:rPr>
        <w:t>方法，运行结束后会生成对应的加密</w:t>
      </w:r>
      <w:r w:rsidRPr="008C3A12">
        <w:rPr>
          <w:rFonts w:hint="eastAsia"/>
          <w:sz w:val="24"/>
        </w:rPr>
        <w:t>jar</w:t>
      </w:r>
      <w:r w:rsidRPr="008C3A12">
        <w:rPr>
          <w:rFonts w:hint="eastAsia"/>
          <w:sz w:val="24"/>
        </w:rPr>
        <w:t>包，然而你会发现加密后的</w:t>
      </w:r>
      <w:r w:rsidRPr="008C3A12">
        <w:rPr>
          <w:rFonts w:hint="eastAsia"/>
          <w:sz w:val="24"/>
        </w:rPr>
        <w:t>jar</w:t>
      </w:r>
      <w:r w:rsidRPr="008C3A12">
        <w:rPr>
          <w:rFonts w:hint="eastAsia"/>
          <w:sz w:val="24"/>
        </w:rPr>
        <w:t>包会比没有加密的大一倍</w:t>
      </w:r>
      <w:r>
        <w:rPr>
          <w:rFonts w:hint="eastAsia"/>
          <w:sz w:val="24"/>
        </w:rPr>
        <w:t>。</w:t>
      </w:r>
    </w:p>
    <w:p w:rsidR="008C3A12" w:rsidRPr="008C3A12" w:rsidRDefault="008C3A12" w:rsidP="008C3A12">
      <w:pPr>
        <w:pStyle w:val="af5"/>
        <w:spacing w:line="360" w:lineRule="auto"/>
        <w:rPr>
          <w:szCs w:val="21"/>
        </w:rPr>
      </w:pPr>
      <w:r w:rsidRPr="008C3A12">
        <w:rPr>
          <w:szCs w:val="21"/>
        </w:rPr>
        <w:t>import io.xjar.XConstants;</w:t>
      </w:r>
    </w:p>
    <w:p w:rsidR="008C3A12" w:rsidRPr="008C3A12" w:rsidRDefault="008C3A12" w:rsidP="008C3A12">
      <w:pPr>
        <w:pStyle w:val="af5"/>
        <w:spacing w:line="360" w:lineRule="auto"/>
        <w:rPr>
          <w:szCs w:val="21"/>
        </w:rPr>
      </w:pPr>
      <w:r w:rsidRPr="008C3A12">
        <w:rPr>
          <w:szCs w:val="21"/>
        </w:rPr>
        <w:t>import io.xjar.XKit;</w:t>
      </w:r>
    </w:p>
    <w:p w:rsidR="008C3A12" w:rsidRPr="008C3A12" w:rsidRDefault="008C3A12" w:rsidP="008C3A12">
      <w:pPr>
        <w:pStyle w:val="af5"/>
        <w:spacing w:line="360" w:lineRule="auto"/>
        <w:rPr>
          <w:szCs w:val="21"/>
        </w:rPr>
      </w:pPr>
      <w:r w:rsidRPr="008C3A12">
        <w:rPr>
          <w:szCs w:val="21"/>
        </w:rPr>
        <w:t>import io.xjar.boot.XBoot;</w:t>
      </w:r>
    </w:p>
    <w:p w:rsidR="008C3A12" w:rsidRPr="008C3A12" w:rsidRDefault="008C3A12" w:rsidP="008C3A12">
      <w:pPr>
        <w:pStyle w:val="af5"/>
        <w:spacing w:line="360" w:lineRule="auto"/>
        <w:rPr>
          <w:szCs w:val="21"/>
        </w:rPr>
      </w:pPr>
      <w:r w:rsidRPr="008C3A12">
        <w:rPr>
          <w:szCs w:val="21"/>
        </w:rPr>
        <w:t>import io.xjar.key.XKey;</w:t>
      </w:r>
    </w:p>
    <w:p w:rsidR="008C3A12" w:rsidRPr="008C3A12" w:rsidRDefault="008C3A12" w:rsidP="008C3A12">
      <w:pPr>
        <w:pStyle w:val="af5"/>
        <w:spacing w:line="360" w:lineRule="auto"/>
        <w:rPr>
          <w:szCs w:val="21"/>
        </w:rPr>
      </w:pPr>
      <w:r w:rsidRPr="008C3A12">
        <w:rPr>
          <w:szCs w:val="21"/>
        </w:rPr>
        <w:t>/**</w:t>
      </w:r>
    </w:p>
    <w:p w:rsidR="008C3A12" w:rsidRPr="008C3A12" w:rsidRDefault="008C3A12" w:rsidP="008C3A12">
      <w:pPr>
        <w:pStyle w:val="af5"/>
        <w:spacing w:line="360" w:lineRule="auto"/>
        <w:rPr>
          <w:szCs w:val="21"/>
        </w:rPr>
      </w:pPr>
      <w:r w:rsidRPr="008C3A12">
        <w:rPr>
          <w:szCs w:val="21"/>
        </w:rPr>
        <w:t xml:space="preserve"> * @Author zzl</w:t>
      </w:r>
    </w:p>
    <w:p w:rsidR="008C3A12" w:rsidRPr="008C3A12" w:rsidRDefault="008C3A12" w:rsidP="008C3A12">
      <w:pPr>
        <w:pStyle w:val="af5"/>
        <w:spacing w:line="360" w:lineRule="auto"/>
        <w:rPr>
          <w:szCs w:val="21"/>
        </w:rPr>
      </w:pPr>
      <w:r w:rsidRPr="008C3A12">
        <w:rPr>
          <w:szCs w:val="21"/>
        </w:rPr>
        <w:t xml:space="preserve"> * @create 2020/5/22 0022 10:23</w:t>
      </w:r>
    </w:p>
    <w:p w:rsidR="008C3A12" w:rsidRPr="008C3A12" w:rsidRDefault="008C3A12" w:rsidP="008C3A12">
      <w:pPr>
        <w:pStyle w:val="af5"/>
        <w:spacing w:line="360" w:lineRule="auto"/>
        <w:rPr>
          <w:szCs w:val="21"/>
        </w:rPr>
      </w:pPr>
      <w:r w:rsidRPr="008C3A12">
        <w:rPr>
          <w:szCs w:val="21"/>
        </w:rPr>
        <w:t xml:space="preserve"> */</w:t>
      </w:r>
    </w:p>
    <w:p w:rsidR="008C3A12" w:rsidRPr="008C3A12" w:rsidRDefault="008C3A12" w:rsidP="008C3A12">
      <w:pPr>
        <w:pStyle w:val="af5"/>
        <w:spacing w:line="360" w:lineRule="auto"/>
        <w:rPr>
          <w:szCs w:val="21"/>
        </w:rPr>
      </w:pPr>
      <w:r w:rsidRPr="008C3A12">
        <w:rPr>
          <w:szCs w:val="21"/>
        </w:rPr>
        <w:t>public class Test {</w:t>
      </w:r>
    </w:p>
    <w:p w:rsidR="008C3A12" w:rsidRPr="008C3A12" w:rsidRDefault="008C3A12" w:rsidP="008C3A12">
      <w:pPr>
        <w:pStyle w:val="af5"/>
        <w:spacing w:line="360" w:lineRule="auto"/>
        <w:rPr>
          <w:szCs w:val="21"/>
        </w:rPr>
      </w:pPr>
      <w:r w:rsidRPr="008C3A12">
        <w:rPr>
          <w:szCs w:val="21"/>
        </w:rPr>
        <w:t xml:space="preserve">    public static void main(String[] args) {</w:t>
      </w:r>
    </w:p>
    <w:p w:rsidR="008C3A12" w:rsidRPr="008C3A12" w:rsidRDefault="008C3A12" w:rsidP="008C3A12">
      <w:pPr>
        <w:pStyle w:val="af5"/>
        <w:spacing w:line="360" w:lineRule="auto"/>
        <w:rPr>
          <w:szCs w:val="21"/>
        </w:rPr>
      </w:pPr>
      <w:r w:rsidRPr="008C3A12">
        <w:rPr>
          <w:szCs w:val="21"/>
        </w:rPr>
        <w:t xml:space="preserve">        try {</w:t>
      </w:r>
    </w:p>
    <w:p w:rsidR="008C3A12" w:rsidRPr="008C3A12" w:rsidRDefault="008C3A12" w:rsidP="008C3A12">
      <w:pPr>
        <w:pStyle w:val="af5"/>
        <w:spacing w:line="360" w:lineRule="auto"/>
        <w:rPr>
          <w:szCs w:val="21"/>
        </w:rPr>
      </w:pPr>
      <w:r w:rsidRPr="008C3A12">
        <w:rPr>
          <w:rFonts w:hint="eastAsia"/>
          <w:szCs w:val="21"/>
        </w:rPr>
        <w:t xml:space="preserve">            // Spring-Boot Jar</w:t>
      </w:r>
      <w:r w:rsidRPr="008C3A12">
        <w:rPr>
          <w:rFonts w:hint="eastAsia"/>
          <w:szCs w:val="21"/>
        </w:rPr>
        <w:t>包加密</w:t>
      </w:r>
    </w:p>
    <w:p w:rsidR="008C3A12" w:rsidRPr="008C3A12" w:rsidRDefault="008C3A12" w:rsidP="008C3A12">
      <w:pPr>
        <w:pStyle w:val="af5"/>
        <w:spacing w:line="360" w:lineRule="auto"/>
        <w:rPr>
          <w:szCs w:val="21"/>
        </w:rPr>
      </w:pPr>
      <w:r w:rsidRPr="008C3A12">
        <w:rPr>
          <w:szCs w:val="21"/>
        </w:rPr>
        <w:t xml:space="preserve">            String password = "8888";</w:t>
      </w:r>
    </w:p>
    <w:p w:rsidR="008C3A12" w:rsidRPr="008C3A12" w:rsidRDefault="008C3A12" w:rsidP="008C3A12">
      <w:pPr>
        <w:pStyle w:val="af5"/>
        <w:spacing w:line="360" w:lineRule="auto"/>
        <w:rPr>
          <w:szCs w:val="21"/>
        </w:rPr>
      </w:pPr>
      <w:r w:rsidRPr="008C3A12">
        <w:rPr>
          <w:szCs w:val="21"/>
        </w:rPr>
        <w:t xml:space="preserve">            XKey xKey = XKit.key(password);</w:t>
      </w:r>
    </w:p>
    <w:p w:rsidR="008C3A12" w:rsidRPr="008C3A12" w:rsidRDefault="008C3A12" w:rsidP="008C3A12">
      <w:pPr>
        <w:pStyle w:val="af5"/>
        <w:spacing w:line="360" w:lineRule="auto"/>
        <w:rPr>
          <w:szCs w:val="21"/>
        </w:rPr>
      </w:pPr>
      <w:r w:rsidRPr="008C3A12">
        <w:rPr>
          <w:rFonts w:hint="eastAsia"/>
          <w:szCs w:val="21"/>
        </w:rPr>
        <w:t xml:space="preserve">            //</w:t>
      </w:r>
      <w:r w:rsidRPr="008C3A12">
        <w:rPr>
          <w:rFonts w:hint="eastAsia"/>
          <w:szCs w:val="21"/>
        </w:rPr>
        <w:t>参数</w:t>
      </w:r>
      <w:r w:rsidRPr="008C3A12">
        <w:rPr>
          <w:rFonts w:hint="eastAsia"/>
          <w:szCs w:val="21"/>
        </w:rPr>
        <w:t>1</w:t>
      </w:r>
      <w:r w:rsidRPr="008C3A12">
        <w:rPr>
          <w:rFonts w:hint="eastAsia"/>
          <w:szCs w:val="21"/>
        </w:rPr>
        <w:t>是我们打包的文件目录和名称，参数</w:t>
      </w:r>
      <w:r w:rsidRPr="008C3A12">
        <w:rPr>
          <w:rFonts w:hint="eastAsia"/>
          <w:szCs w:val="21"/>
        </w:rPr>
        <w:t>2</w:t>
      </w:r>
      <w:r w:rsidRPr="008C3A12">
        <w:rPr>
          <w:rFonts w:hint="eastAsia"/>
          <w:szCs w:val="21"/>
        </w:rPr>
        <w:t>是加密后的文件路径和名称，参数</w:t>
      </w:r>
      <w:r w:rsidRPr="008C3A12">
        <w:rPr>
          <w:rFonts w:hint="eastAsia"/>
          <w:szCs w:val="21"/>
        </w:rPr>
        <w:t>3</w:t>
      </w:r>
      <w:r w:rsidRPr="008C3A12">
        <w:rPr>
          <w:rFonts w:hint="eastAsia"/>
          <w:szCs w:val="21"/>
        </w:rPr>
        <w:t>是密码</w:t>
      </w:r>
    </w:p>
    <w:p w:rsidR="008C3A12" w:rsidRPr="008C3A12" w:rsidRDefault="008C3A12" w:rsidP="008C3A12">
      <w:pPr>
        <w:pStyle w:val="af5"/>
        <w:spacing w:line="360" w:lineRule="auto"/>
        <w:rPr>
          <w:szCs w:val="21"/>
        </w:rPr>
      </w:pPr>
      <w:r w:rsidRPr="008C3A12">
        <w:rPr>
          <w:szCs w:val="21"/>
        </w:rPr>
        <w:t xml:space="preserve">           XBoot.encrypt("E:\\GIT\\recess-manage-server\\target\\manage-server-1.0.0.jar",</w:t>
      </w:r>
    </w:p>
    <w:p w:rsidR="008C3A12" w:rsidRPr="008C3A12" w:rsidRDefault="008C3A12" w:rsidP="008C3A12">
      <w:pPr>
        <w:pStyle w:val="af5"/>
        <w:spacing w:line="360" w:lineRule="auto"/>
        <w:rPr>
          <w:szCs w:val="21"/>
        </w:rPr>
      </w:pPr>
      <w:r w:rsidRPr="008C3A12">
        <w:rPr>
          <w:szCs w:val="21"/>
        </w:rPr>
        <w:t xml:space="preserve">                    "E:\\GIT\\recess-manage-server\\target\\manage-server-2-1.0.0-.jar", xKey);</w:t>
      </w:r>
    </w:p>
    <w:p w:rsidR="008C3A12" w:rsidRPr="008C3A12" w:rsidRDefault="008C3A12" w:rsidP="008C3A12">
      <w:pPr>
        <w:pStyle w:val="af5"/>
        <w:spacing w:line="360" w:lineRule="auto"/>
        <w:rPr>
          <w:szCs w:val="21"/>
        </w:rPr>
      </w:pPr>
      <w:r w:rsidRPr="008C3A12">
        <w:rPr>
          <w:szCs w:val="21"/>
        </w:rPr>
        <w:t xml:space="preserve">            System.out.println("Successfully generated encrypted jar");</w:t>
      </w:r>
    </w:p>
    <w:p w:rsidR="008C3A12" w:rsidRPr="008C3A12" w:rsidRDefault="008C3A12" w:rsidP="008C3A12">
      <w:pPr>
        <w:pStyle w:val="af5"/>
        <w:spacing w:line="360" w:lineRule="auto"/>
        <w:rPr>
          <w:szCs w:val="21"/>
        </w:rPr>
      </w:pPr>
      <w:r w:rsidRPr="008C3A12">
        <w:rPr>
          <w:szCs w:val="21"/>
        </w:rPr>
        <w:lastRenderedPageBreak/>
        <w:t xml:space="preserve">        }catch (Exception e){</w:t>
      </w:r>
    </w:p>
    <w:p w:rsidR="008C3A12" w:rsidRPr="008C3A12" w:rsidRDefault="008C3A12" w:rsidP="008C3A12">
      <w:pPr>
        <w:pStyle w:val="af5"/>
        <w:spacing w:line="360" w:lineRule="auto"/>
        <w:rPr>
          <w:szCs w:val="21"/>
        </w:rPr>
      </w:pPr>
      <w:r w:rsidRPr="008C3A12">
        <w:rPr>
          <w:szCs w:val="21"/>
        </w:rPr>
        <w:t xml:space="preserve">            e.printStackTrace();</w:t>
      </w:r>
    </w:p>
    <w:p w:rsidR="008C3A12" w:rsidRPr="008C3A12" w:rsidRDefault="008C3A12" w:rsidP="008C3A12">
      <w:pPr>
        <w:pStyle w:val="af5"/>
        <w:spacing w:line="360" w:lineRule="auto"/>
        <w:rPr>
          <w:szCs w:val="21"/>
        </w:rPr>
      </w:pPr>
      <w:r w:rsidRPr="008C3A12">
        <w:rPr>
          <w:szCs w:val="21"/>
        </w:rPr>
        <w:t xml:space="preserve">        }</w:t>
      </w:r>
    </w:p>
    <w:p w:rsidR="008C3A12" w:rsidRPr="008C3A12" w:rsidRDefault="008C3A12" w:rsidP="008C3A12">
      <w:pPr>
        <w:pStyle w:val="af5"/>
        <w:spacing w:line="360" w:lineRule="auto"/>
        <w:rPr>
          <w:szCs w:val="21"/>
        </w:rPr>
      </w:pPr>
      <w:r w:rsidRPr="008C3A12">
        <w:rPr>
          <w:szCs w:val="21"/>
        </w:rPr>
        <w:t xml:space="preserve">    }</w:t>
      </w:r>
    </w:p>
    <w:p w:rsidR="008C3A12" w:rsidRDefault="008C3A12" w:rsidP="008C3A12">
      <w:pPr>
        <w:pStyle w:val="af5"/>
        <w:spacing w:line="360" w:lineRule="auto"/>
        <w:ind w:firstLineChars="0" w:firstLine="0"/>
        <w:rPr>
          <w:szCs w:val="21"/>
        </w:rPr>
      </w:pPr>
      <w:r>
        <w:rPr>
          <w:rFonts w:hint="eastAsia"/>
          <w:szCs w:val="21"/>
        </w:rPr>
        <w:tab/>
      </w:r>
      <w:r w:rsidRPr="008C3A12">
        <w:rPr>
          <w:szCs w:val="21"/>
        </w:rPr>
        <w:t>}</w:t>
      </w:r>
    </w:p>
    <w:p w:rsidR="008C3A12" w:rsidRDefault="008C3A12" w:rsidP="008C3A12">
      <w:pPr>
        <w:pStyle w:val="2"/>
      </w:pPr>
      <w:bookmarkStart w:id="6" w:name="_Toc51861655"/>
      <w:r>
        <w:rPr>
          <w:rFonts w:hint="eastAsia"/>
        </w:rPr>
        <w:t>项目启动</w:t>
      </w:r>
      <w:bookmarkEnd w:id="6"/>
    </w:p>
    <w:p w:rsidR="001251F3" w:rsidRPr="001251F3" w:rsidRDefault="001251F3" w:rsidP="001251F3">
      <w:r>
        <w:rPr>
          <w:rFonts w:hint="eastAsia"/>
          <w:noProof/>
        </w:rPr>
        <w:drawing>
          <wp:inline distT="0" distB="0" distL="0" distR="0">
            <wp:extent cx="5400040" cy="2435682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35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769" w:rsidRPr="00BA6769" w:rsidRDefault="00BA6769" w:rsidP="00BA6769">
      <w:pPr>
        <w:pStyle w:val="3"/>
      </w:pPr>
      <w:bookmarkStart w:id="7" w:name="_Toc51861656"/>
      <w:r>
        <w:rPr>
          <w:rFonts w:hint="eastAsia"/>
        </w:rPr>
        <w:t>windows</w:t>
      </w:r>
      <w:r>
        <w:rPr>
          <w:rFonts w:hint="eastAsia"/>
        </w:rPr>
        <w:t>启动</w:t>
      </w:r>
      <w:bookmarkEnd w:id="7"/>
    </w:p>
    <w:p w:rsidR="008C3A12" w:rsidRDefault="00BA6769" w:rsidP="008C3A12">
      <w:pPr>
        <w:pStyle w:val="af5"/>
        <w:spacing w:line="360" w:lineRule="auto"/>
        <w:ind w:firstLineChars="0" w:firstLine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ab/>
      </w:r>
      <w:r w:rsidR="008C3A12" w:rsidRPr="008C3A12">
        <w:rPr>
          <w:rFonts w:asciiTheme="minorEastAsia" w:eastAsiaTheme="minorEastAsia" w:hAnsiTheme="minorEastAsia" w:hint="eastAsia"/>
          <w:sz w:val="24"/>
        </w:rPr>
        <w:t>windows启动或者当前窗口启动方式：cmd 到加密的jar下，启动jia包（java -jar xxxxxxx.jar），会提示输入密码，成功则启动</w:t>
      </w:r>
      <w:r w:rsidR="008C3A12">
        <w:rPr>
          <w:rFonts w:asciiTheme="minorEastAsia" w:eastAsiaTheme="minorEastAsia" w:hAnsiTheme="minorEastAsia" w:hint="eastAsia"/>
          <w:sz w:val="24"/>
        </w:rPr>
        <w:t>。</w:t>
      </w:r>
    </w:p>
    <w:p w:rsidR="00BA6769" w:rsidRDefault="00BA6769" w:rsidP="008C3A12">
      <w:pPr>
        <w:pStyle w:val="af5"/>
        <w:spacing w:line="360" w:lineRule="auto"/>
        <w:ind w:firstLineChars="0" w:firstLine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noProof/>
          <w:sz w:val="24"/>
        </w:rPr>
        <w:drawing>
          <wp:inline distT="0" distB="0" distL="0" distR="0">
            <wp:extent cx="5400040" cy="500723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0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CD1" w:rsidRPr="00BA6769" w:rsidRDefault="00640CD1" w:rsidP="00640CD1">
      <w:pPr>
        <w:pStyle w:val="3"/>
      </w:pPr>
      <w:bookmarkStart w:id="8" w:name="_Toc51861657"/>
      <w:r>
        <w:rPr>
          <w:rFonts w:hint="eastAsia"/>
        </w:rPr>
        <w:t>linux</w:t>
      </w:r>
      <w:r>
        <w:rPr>
          <w:rFonts w:hint="eastAsia"/>
        </w:rPr>
        <w:t>启动</w:t>
      </w:r>
      <w:bookmarkEnd w:id="8"/>
    </w:p>
    <w:p w:rsidR="00640CD1" w:rsidRDefault="00640CD1" w:rsidP="008C3A12">
      <w:pPr>
        <w:pStyle w:val="af5"/>
        <w:spacing w:line="360" w:lineRule="auto"/>
        <w:ind w:firstLineChars="0" w:firstLine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ab/>
      </w:r>
      <w:r w:rsidRPr="00640CD1">
        <w:rPr>
          <w:rFonts w:asciiTheme="minorEastAsia" w:eastAsiaTheme="minorEastAsia" w:hAnsiTheme="minorEastAsia" w:hint="eastAsia"/>
          <w:sz w:val="24"/>
        </w:rPr>
        <w:t>linux后台启动，首先利用ieda创建一个properties文件，写入密码。然后放置到linux的某个目录下，运行即可</w:t>
      </w:r>
      <w:r>
        <w:rPr>
          <w:rFonts w:asciiTheme="minorEastAsia" w:eastAsiaTheme="minorEastAsia" w:hAnsiTheme="minorEastAsia" w:hint="eastAsia"/>
          <w:sz w:val="24"/>
        </w:rPr>
        <w:t>。</w:t>
      </w:r>
    </w:p>
    <w:p w:rsidR="00640CD1" w:rsidRPr="00640CD1" w:rsidRDefault="00640CD1" w:rsidP="008C3A12">
      <w:pPr>
        <w:pStyle w:val="af5"/>
        <w:spacing w:line="360" w:lineRule="auto"/>
        <w:ind w:firstLineChars="0" w:firstLine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noProof/>
          <w:sz w:val="24"/>
        </w:rPr>
        <w:drawing>
          <wp:inline distT="0" distB="0" distL="0" distR="0">
            <wp:extent cx="5400040" cy="374499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4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769" w:rsidRDefault="00BA6769" w:rsidP="008C3A12">
      <w:pPr>
        <w:pStyle w:val="af5"/>
        <w:spacing w:line="360" w:lineRule="auto"/>
        <w:ind w:firstLineChars="0" w:firstLine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ab/>
      </w:r>
      <w:r w:rsidRPr="00BA6769">
        <w:rPr>
          <w:rFonts w:asciiTheme="minorEastAsia" w:eastAsiaTheme="minorEastAsia" w:hAnsiTheme="minorEastAsia" w:hint="eastAsia"/>
          <w:sz w:val="24"/>
        </w:rPr>
        <w:t xml:space="preserve">可能在启动加密后的jar会提示：Exception in thread "main" </w:t>
      </w:r>
    </w:p>
    <w:p w:rsidR="00BA6769" w:rsidRDefault="00BA6769" w:rsidP="008C3A12">
      <w:pPr>
        <w:pStyle w:val="af5"/>
        <w:spacing w:line="360" w:lineRule="auto"/>
        <w:ind w:firstLineChars="0" w:firstLine="0"/>
        <w:rPr>
          <w:rFonts w:asciiTheme="minorEastAsia" w:eastAsiaTheme="minorEastAsia" w:hAnsiTheme="minorEastAsia"/>
          <w:sz w:val="24"/>
        </w:rPr>
      </w:pPr>
      <w:r w:rsidRPr="00BA6769">
        <w:rPr>
          <w:rFonts w:asciiTheme="minorEastAsia" w:eastAsiaTheme="minorEastAsia" w:hAnsiTheme="minorEastAsia" w:hint="eastAsia"/>
          <w:sz w:val="24"/>
        </w:rPr>
        <w:lastRenderedPageBreak/>
        <w:t>java.lang.ClassNotFoundException:，在pom加入下面代码，对应mainClass写自己的</w:t>
      </w:r>
      <w:r>
        <w:rPr>
          <w:rFonts w:asciiTheme="minorEastAsia" w:eastAsiaTheme="minorEastAsia" w:hAnsiTheme="minorEastAsia" w:hint="eastAsia"/>
          <w:sz w:val="24"/>
        </w:rPr>
        <w:t>。</w:t>
      </w:r>
    </w:p>
    <w:p w:rsidR="00BA6769" w:rsidRDefault="00BA6769" w:rsidP="008C3A12">
      <w:pPr>
        <w:pStyle w:val="af5"/>
        <w:spacing w:line="360" w:lineRule="auto"/>
        <w:ind w:firstLineChars="0" w:firstLine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noProof/>
          <w:sz w:val="24"/>
        </w:rPr>
        <w:drawing>
          <wp:inline distT="0" distB="0" distL="0" distR="0">
            <wp:extent cx="5400040" cy="194379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43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CD1" w:rsidRDefault="00640CD1" w:rsidP="00640CD1">
      <w:pPr>
        <w:pStyle w:val="2"/>
      </w:pPr>
      <w:bookmarkStart w:id="9" w:name="_Toc51861658"/>
      <w:r>
        <w:rPr>
          <w:rFonts w:hint="eastAsia"/>
        </w:rPr>
        <w:t>错误处理</w:t>
      </w:r>
      <w:bookmarkEnd w:id="9"/>
    </w:p>
    <w:p w:rsidR="00640CD1" w:rsidRPr="00BA6769" w:rsidRDefault="00640CD1" w:rsidP="00640CD1">
      <w:pPr>
        <w:pStyle w:val="3"/>
      </w:pPr>
      <w:bookmarkStart w:id="10" w:name="_Toc51861659"/>
      <w:r>
        <w:t>Exception in thread "main" java.lang.ClassNotFoundException:</w:t>
      </w:r>
      <w:bookmarkEnd w:id="10"/>
    </w:p>
    <w:p w:rsidR="00640CD1" w:rsidRDefault="00640CD1" w:rsidP="00DB18BB">
      <w:pPr>
        <w:spacing w:line="360" w:lineRule="auto"/>
        <w:rPr>
          <w:kern w:val="0"/>
          <w:sz w:val="24"/>
          <w:szCs w:val="22"/>
        </w:rPr>
      </w:pPr>
      <w:r>
        <w:rPr>
          <w:rFonts w:hint="eastAsia"/>
          <w:kern w:val="0"/>
          <w:sz w:val="24"/>
          <w:szCs w:val="22"/>
        </w:rPr>
        <w:tab/>
      </w:r>
      <w:r w:rsidRPr="00640CD1">
        <w:rPr>
          <w:rFonts w:hint="eastAsia"/>
          <w:kern w:val="0"/>
          <w:sz w:val="24"/>
          <w:szCs w:val="22"/>
        </w:rPr>
        <w:t>可能在启动加密后的</w:t>
      </w:r>
      <w:r w:rsidRPr="00640CD1">
        <w:rPr>
          <w:rFonts w:hint="eastAsia"/>
          <w:kern w:val="0"/>
          <w:sz w:val="24"/>
          <w:szCs w:val="22"/>
        </w:rPr>
        <w:t>jar</w:t>
      </w:r>
      <w:r w:rsidRPr="00640CD1">
        <w:rPr>
          <w:rFonts w:hint="eastAsia"/>
          <w:kern w:val="0"/>
          <w:sz w:val="24"/>
          <w:szCs w:val="22"/>
        </w:rPr>
        <w:t>会提示：</w:t>
      </w:r>
      <w:r w:rsidRPr="00640CD1">
        <w:rPr>
          <w:rFonts w:hint="eastAsia"/>
          <w:kern w:val="0"/>
          <w:sz w:val="24"/>
          <w:szCs w:val="22"/>
        </w:rPr>
        <w:t>Exception in thread "main"</w:t>
      </w:r>
    </w:p>
    <w:p w:rsidR="004E1BF1" w:rsidRDefault="00640CD1" w:rsidP="00DB18BB">
      <w:pPr>
        <w:spacing w:line="360" w:lineRule="auto"/>
        <w:rPr>
          <w:kern w:val="0"/>
          <w:sz w:val="24"/>
          <w:szCs w:val="22"/>
        </w:rPr>
      </w:pPr>
      <w:r w:rsidRPr="00640CD1">
        <w:rPr>
          <w:rFonts w:hint="eastAsia"/>
          <w:kern w:val="0"/>
          <w:sz w:val="24"/>
          <w:szCs w:val="22"/>
        </w:rPr>
        <w:t xml:space="preserve"> java.lang.ClassNotFoundException:</w:t>
      </w:r>
      <w:r w:rsidRPr="00640CD1">
        <w:rPr>
          <w:rFonts w:hint="eastAsia"/>
          <w:kern w:val="0"/>
          <w:sz w:val="24"/>
          <w:szCs w:val="22"/>
        </w:rPr>
        <w:t>，在</w:t>
      </w:r>
      <w:r w:rsidRPr="00640CD1">
        <w:rPr>
          <w:rFonts w:hint="eastAsia"/>
          <w:kern w:val="0"/>
          <w:sz w:val="24"/>
          <w:szCs w:val="22"/>
        </w:rPr>
        <w:t>pom</w:t>
      </w:r>
      <w:r w:rsidRPr="00640CD1">
        <w:rPr>
          <w:rFonts w:hint="eastAsia"/>
          <w:kern w:val="0"/>
          <w:sz w:val="24"/>
          <w:szCs w:val="22"/>
        </w:rPr>
        <w:t>加入下面代码，对应</w:t>
      </w:r>
      <w:r w:rsidRPr="00640CD1">
        <w:rPr>
          <w:rFonts w:hint="eastAsia"/>
          <w:kern w:val="0"/>
          <w:sz w:val="24"/>
          <w:szCs w:val="22"/>
        </w:rPr>
        <w:t>mainClass</w:t>
      </w:r>
      <w:r w:rsidRPr="00640CD1">
        <w:rPr>
          <w:rFonts w:hint="eastAsia"/>
          <w:kern w:val="0"/>
          <w:sz w:val="24"/>
          <w:szCs w:val="22"/>
        </w:rPr>
        <w:t>写自己的。</w:t>
      </w:r>
    </w:p>
    <w:p w:rsidR="00640CD1" w:rsidRDefault="00640CD1" w:rsidP="00DB18BB">
      <w:pPr>
        <w:spacing w:line="360" w:lineRule="auto"/>
        <w:rPr>
          <w:kern w:val="0"/>
          <w:sz w:val="24"/>
          <w:szCs w:val="22"/>
        </w:rPr>
      </w:pPr>
      <w:r>
        <w:rPr>
          <w:rFonts w:hint="eastAsia"/>
          <w:noProof/>
          <w:kern w:val="0"/>
          <w:sz w:val="24"/>
          <w:szCs w:val="22"/>
        </w:rPr>
        <w:drawing>
          <wp:inline distT="0" distB="0" distL="0" distR="0">
            <wp:extent cx="5400040" cy="192698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2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AA8" w:rsidRDefault="00843AA8" w:rsidP="00843AA8">
      <w:pPr>
        <w:pStyle w:val="1"/>
      </w:pPr>
      <w:bookmarkStart w:id="11" w:name="_Toc51861660"/>
      <w:r>
        <w:rPr>
          <w:rFonts w:hint="eastAsia"/>
        </w:rPr>
        <w:t>参考网址</w:t>
      </w:r>
      <w:bookmarkEnd w:id="11"/>
    </w:p>
    <w:p w:rsidR="00843AA8" w:rsidRDefault="00843AA8" w:rsidP="00843AA8">
      <w:pPr>
        <w:pStyle w:val="af5"/>
        <w:numPr>
          <w:ilvl w:val="0"/>
          <w:numId w:val="50"/>
        </w:numPr>
        <w:spacing w:line="360" w:lineRule="auto"/>
        <w:ind w:firstLineChars="0"/>
        <w:rPr>
          <w:sz w:val="24"/>
        </w:rPr>
      </w:pPr>
      <w:r w:rsidRPr="00843AA8">
        <w:rPr>
          <w:sz w:val="24"/>
        </w:rPr>
        <w:t>https://blog.csdn.net/qq_33278354/article/details/106278539?utm_medium=distribute.pc_aggpage_search_result.none-task-blog-2~all~first_rank_v2~rank_v25-8-106278539.nonecase&amp;utm_term=%E5%AF%B9jar%E8%BF%9B%E8%A1%8C%E5%8A%A0%E5%AF%86</w:t>
      </w:r>
    </w:p>
    <w:p w:rsidR="00843AA8" w:rsidRPr="00843AA8" w:rsidRDefault="00843AA8" w:rsidP="00843AA8">
      <w:pPr>
        <w:pStyle w:val="af5"/>
        <w:numPr>
          <w:ilvl w:val="0"/>
          <w:numId w:val="50"/>
        </w:numPr>
        <w:spacing w:line="360" w:lineRule="auto"/>
        <w:ind w:firstLineChars="0"/>
        <w:rPr>
          <w:sz w:val="24"/>
        </w:rPr>
      </w:pPr>
      <w:r w:rsidRPr="00843AA8">
        <w:rPr>
          <w:sz w:val="24"/>
        </w:rPr>
        <w:t>https://msd.misuland.com/pd/4146263639743012462</w:t>
      </w:r>
    </w:p>
    <w:p w:rsidR="00843AA8" w:rsidRPr="004E1BF1" w:rsidRDefault="00843AA8" w:rsidP="00DB18BB">
      <w:pPr>
        <w:spacing w:line="360" w:lineRule="auto"/>
        <w:rPr>
          <w:kern w:val="0"/>
          <w:sz w:val="24"/>
          <w:szCs w:val="22"/>
        </w:rPr>
      </w:pPr>
    </w:p>
    <w:sectPr w:rsidR="00843AA8" w:rsidRPr="004E1BF1" w:rsidSect="00DB18BB">
      <w:headerReference w:type="default" r:id="rId17"/>
      <w:footerReference w:type="default" r:id="rId18"/>
      <w:pgSz w:w="11906" w:h="16838" w:code="9"/>
      <w:pgMar w:top="1440" w:right="1701" w:bottom="1440" w:left="1701" w:header="851" w:footer="851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1708" w:rsidRDefault="00C71708">
      <w:r>
        <w:separator/>
      </w:r>
    </w:p>
  </w:endnote>
  <w:endnote w:type="continuationSeparator" w:id="1">
    <w:p w:rsidR="00C71708" w:rsidRDefault="00C717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0CD6" w:rsidRPr="005A6004" w:rsidRDefault="004D0CD6" w:rsidP="005A6004">
    <w:pPr>
      <w:pStyle w:val="a8"/>
      <w:tabs>
        <w:tab w:val="clear" w:pos="8306"/>
        <w:tab w:val="right" w:pos="8460"/>
      </w:tabs>
      <w:jc w:val="center"/>
      <w:rPr>
        <w:rFonts w:ascii="宋体" w:hAnsi="宋体"/>
        <w:sz w:val="20"/>
        <w:szCs w:val="20"/>
      </w:rPr>
    </w:pPr>
    <w:r w:rsidRPr="005A6004">
      <w:rPr>
        <w:rFonts w:ascii="宋体" w:hAnsi="宋体" w:cs="Arial" w:hint="eastAsia"/>
        <w:sz w:val="20"/>
        <w:szCs w:val="20"/>
      </w:rPr>
      <w:t>第</w:t>
    </w:r>
    <w:r w:rsidRPr="005A6004">
      <w:rPr>
        <w:rFonts w:ascii="宋体" w:hAnsi="宋体" w:cs="Arial"/>
        <w:sz w:val="20"/>
        <w:szCs w:val="20"/>
      </w:rPr>
      <w:t xml:space="preserve"> </w:t>
    </w:r>
    <w:r w:rsidR="00071380" w:rsidRPr="005A6004">
      <w:rPr>
        <w:rFonts w:ascii="宋体" w:hAnsi="宋体" w:cs="Arial"/>
        <w:sz w:val="20"/>
        <w:szCs w:val="20"/>
      </w:rPr>
      <w:fldChar w:fldCharType="begin"/>
    </w:r>
    <w:r w:rsidRPr="005A6004">
      <w:rPr>
        <w:rFonts w:ascii="宋体" w:hAnsi="宋体" w:cs="Arial"/>
        <w:sz w:val="20"/>
        <w:szCs w:val="20"/>
      </w:rPr>
      <w:instrText xml:space="preserve"> PAGE </w:instrText>
    </w:r>
    <w:r w:rsidR="00071380" w:rsidRPr="005A6004">
      <w:rPr>
        <w:rFonts w:ascii="宋体" w:hAnsi="宋体" w:cs="Arial"/>
        <w:sz w:val="20"/>
        <w:szCs w:val="20"/>
      </w:rPr>
      <w:fldChar w:fldCharType="separate"/>
    </w:r>
    <w:r w:rsidR="004B21E2">
      <w:rPr>
        <w:rFonts w:ascii="宋体" w:hAnsi="宋体" w:cs="Arial"/>
        <w:noProof/>
        <w:sz w:val="20"/>
        <w:szCs w:val="20"/>
      </w:rPr>
      <w:t>3</w:t>
    </w:r>
    <w:r w:rsidR="00071380" w:rsidRPr="005A6004">
      <w:rPr>
        <w:rFonts w:ascii="宋体" w:hAnsi="宋体" w:cs="Arial"/>
        <w:sz w:val="20"/>
        <w:szCs w:val="20"/>
      </w:rPr>
      <w:fldChar w:fldCharType="end"/>
    </w:r>
    <w:r w:rsidRPr="005A6004">
      <w:rPr>
        <w:rFonts w:ascii="宋体" w:hAnsi="宋体" w:cs="Arial"/>
        <w:sz w:val="20"/>
        <w:szCs w:val="20"/>
      </w:rPr>
      <w:t xml:space="preserve"> </w:t>
    </w:r>
    <w:r w:rsidRPr="005A6004">
      <w:rPr>
        <w:rFonts w:ascii="宋体" w:hAnsi="宋体" w:cs="Arial" w:hint="eastAsia"/>
        <w:sz w:val="20"/>
        <w:szCs w:val="20"/>
      </w:rPr>
      <w:t>页 共</w:t>
    </w:r>
    <w:r w:rsidRPr="005A6004">
      <w:rPr>
        <w:rFonts w:ascii="宋体" w:hAnsi="宋体" w:cs="Arial"/>
        <w:sz w:val="20"/>
        <w:szCs w:val="20"/>
      </w:rPr>
      <w:t xml:space="preserve"> </w:t>
    </w:r>
    <w:r w:rsidR="00071380" w:rsidRPr="005A6004">
      <w:rPr>
        <w:rFonts w:ascii="宋体" w:hAnsi="宋体" w:cs="Arial"/>
        <w:sz w:val="20"/>
        <w:szCs w:val="20"/>
      </w:rPr>
      <w:fldChar w:fldCharType="begin"/>
    </w:r>
    <w:r w:rsidRPr="005A6004">
      <w:rPr>
        <w:rFonts w:ascii="宋体" w:hAnsi="宋体" w:cs="Arial"/>
        <w:sz w:val="20"/>
        <w:szCs w:val="20"/>
      </w:rPr>
      <w:instrText xml:space="preserve"> NUMPAGES </w:instrText>
    </w:r>
    <w:r w:rsidR="00071380" w:rsidRPr="005A6004">
      <w:rPr>
        <w:rFonts w:ascii="宋体" w:hAnsi="宋体" w:cs="Arial"/>
        <w:sz w:val="20"/>
        <w:szCs w:val="20"/>
      </w:rPr>
      <w:fldChar w:fldCharType="separate"/>
    </w:r>
    <w:r w:rsidR="004B21E2">
      <w:rPr>
        <w:rFonts w:ascii="宋体" w:hAnsi="宋体" w:cs="Arial"/>
        <w:noProof/>
        <w:sz w:val="20"/>
        <w:szCs w:val="20"/>
      </w:rPr>
      <w:t>9</w:t>
    </w:r>
    <w:r w:rsidR="00071380" w:rsidRPr="005A6004">
      <w:rPr>
        <w:rFonts w:ascii="宋体" w:hAnsi="宋体" w:cs="Arial"/>
        <w:sz w:val="20"/>
        <w:szCs w:val="20"/>
      </w:rPr>
      <w:fldChar w:fldCharType="end"/>
    </w:r>
    <w:r w:rsidRPr="005A6004">
      <w:rPr>
        <w:rFonts w:ascii="宋体" w:hAnsi="宋体" w:cs="Arial" w:hint="eastAsia"/>
        <w:sz w:val="20"/>
        <w:szCs w:val="20"/>
      </w:rPr>
      <w:t xml:space="preserve"> 页</w:t>
    </w:r>
    <w:r w:rsidR="000F4E1F">
      <w:rPr>
        <w:rFonts w:ascii="宋体" w:hAnsi="宋体" w:cs="Arial"/>
        <w:sz w:val="20"/>
        <w:szCs w:val="20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1708" w:rsidRDefault="00C71708">
      <w:r>
        <w:separator/>
      </w:r>
    </w:p>
  </w:footnote>
  <w:footnote w:type="continuationSeparator" w:id="1">
    <w:p w:rsidR="00C71708" w:rsidRDefault="00C717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0CD6" w:rsidRDefault="00D020D4" w:rsidP="00D020D4">
    <w:pPr>
      <w:pStyle w:val="a4"/>
      <w:jc w:val="left"/>
    </w:pPr>
    <w:r>
      <w:t> </w:t>
    </w:r>
    <w:r w:rsidR="002C6717">
      <w:rPr>
        <w:rFonts w:hint="eastAsia"/>
      </w:rPr>
      <w:t>xxx</w:t>
    </w:r>
    <w:r w:rsidR="00DB18BB">
      <w:rPr>
        <w:rFonts w:hint="eastAsia"/>
      </w:rPr>
      <w:t>设计说明书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9C1A0D36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2D43F31"/>
    <w:multiLevelType w:val="multilevel"/>
    <w:tmpl w:val="90860036"/>
    <w:lvl w:ilvl="0">
      <w:start w:val="1"/>
      <w:numFmt w:val="decimal"/>
      <w:lvlText w:val="%1"/>
      <w:lvlJc w:val="left"/>
      <w:pPr>
        <w:tabs>
          <w:tab w:val="num" w:pos="192"/>
        </w:tabs>
        <w:ind w:left="19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lang w:bidi="zh-C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Req4-zhaowj"/>
      <w:suff w:val="space"/>
      <w:lvlText w:val="%1.%2.%3.%4"/>
      <w:lvlJc w:val="left"/>
      <w:pPr>
        <w:ind w:left="1432" w:hanging="864"/>
      </w:pPr>
      <w:rPr>
        <w:rFonts w:ascii="Times New Roman" w:hAnsi="Times New Roman"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768"/>
        </w:tabs>
        <w:ind w:left="76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912"/>
        </w:tabs>
        <w:ind w:left="91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056"/>
        </w:tabs>
        <w:ind w:left="105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200"/>
        </w:tabs>
        <w:ind w:left="120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344"/>
        </w:tabs>
        <w:ind w:left="1344" w:hanging="1584"/>
      </w:pPr>
      <w:rPr>
        <w:rFonts w:hint="eastAsia"/>
      </w:rPr>
    </w:lvl>
  </w:abstractNum>
  <w:abstractNum w:abstractNumId="2">
    <w:nsid w:val="0931466F"/>
    <w:multiLevelType w:val="hybridMultilevel"/>
    <w:tmpl w:val="708ABE22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0CFE164D"/>
    <w:multiLevelType w:val="multilevel"/>
    <w:tmpl w:val="57B6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CB08B0"/>
    <w:multiLevelType w:val="hybridMultilevel"/>
    <w:tmpl w:val="C0E80B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4F15E7D"/>
    <w:multiLevelType w:val="multilevel"/>
    <w:tmpl w:val="24F15E7D"/>
    <w:lvl w:ilvl="0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6">
    <w:nsid w:val="27023188"/>
    <w:multiLevelType w:val="hybridMultilevel"/>
    <w:tmpl w:val="DCB8404A"/>
    <w:lvl w:ilvl="0" w:tplc="2966A736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2CE341FD"/>
    <w:multiLevelType w:val="multilevel"/>
    <w:tmpl w:val="AAF27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16091A"/>
    <w:multiLevelType w:val="multilevel"/>
    <w:tmpl w:val="3806BF02"/>
    <w:lvl w:ilvl="0">
      <w:start w:val="1"/>
      <w:numFmt w:val="none"/>
      <w:pStyle w:val="0"/>
      <w:lvlText w:val="0"/>
      <w:lvlJc w:val="left"/>
      <w:pPr>
        <w:tabs>
          <w:tab w:val="num" w:pos="360"/>
        </w:tabs>
        <w:ind w:left="0" w:firstLine="0"/>
      </w:pPr>
      <w:rPr>
        <w:rFonts w:ascii="Arial" w:eastAsia="宋体" w:hAnsi="Arial" w:hint="default"/>
        <w:sz w:val="32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Arial" w:eastAsia="宋体" w:hAnsi="Arial" w:hint="default"/>
        <w:b w:val="0"/>
        <w:i w:val="0"/>
        <w:color w:val="auto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ascii="Arial" w:eastAsia="宋体" w:hAnsi="Arial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996"/>
        </w:tabs>
        <w:ind w:left="1276" w:firstLine="0"/>
      </w:pPr>
      <w:rPr>
        <w:rFonts w:ascii="Arial" w:eastAsia="宋体" w:hAnsi="Arial" w:hint="default"/>
        <w:b/>
        <w:i w:val="0"/>
        <w:sz w:val="21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ascii="Arial" w:eastAsia="宋体" w:hAnsi="Arial" w:hint="default"/>
        <w:b w:val="0"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9">
    <w:nsid w:val="34B8313A"/>
    <w:multiLevelType w:val="multilevel"/>
    <w:tmpl w:val="7404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6FF1DA8"/>
    <w:multiLevelType w:val="multilevel"/>
    <w:tmpl w:val="EBB88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77F36A8"/>
    <w:multiLevelType w:val="multilevel"/>
    <w:tmpl w:val="135AB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84C7BDB"/>
    <w:multiLevelType w:val="hybridMultilevel"/>
    <w:tmpl w:val="A2C28D4E"/>
    <w:lvl w:ilvl="0" w:tplc="CF581A78">
      <w:start w:val="1"/>
      <w:numFmt w:val="decimal"/>
      <w:lvlText w:val="%1）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482E46D0"/>
    <w:multiLevelType w:val="hybridMultilevel"/>
    <w:tmpl w:val="D6AAAE3C"/>
    <w:lvl w:ilvl="0" w:tplc="04090001">
      <w:start w:val="1"/>
      <w:numFmt w:val="bullet"/>
      <w:lvlText w:val=""/>
      <w:lvlJc w:val="left"/>
      <w:pPr>
        <w:tabs>
          <w:tab w:val="num" w:pos="630"/>
        </w:tabs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14">
    <w:nsid w:val="49B85FEA"/>
    <w:multiLevelType w:val="multilevel"/>
    <w:tmpl w:val="D5F48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A641D35"/>
    <w:multiLevelType w:val="multilevel"/>
    <w:tmpl w:val="448C2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F9135AF"/>
    <w:multiLevelType w:val="hybridMultilevel"/>
    <w:tmpl w:val="8940FD38"/>
    <w:lvl w:ilvl="0" w:tplc="2966A736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50FC08EC"/>
    <w:multiLevelType w:val="multilevel"/>
    <w:tmpl w:val="EE503438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firstLine="30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8">
    <w:nsid w:val="548A0662"/>
    <w:multiLevelType w:val="multilevel"/>
    <w:tmpl w:val="3B20A06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>
    <w:nsid w:val="57A63ACB"/>
    <w:multiLevelType w:val="multilevel"/>
    <w:tmpl w:val="922A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C3F295D"/>
    <w:multiLevelType w:val="hybridMultilevel"/>
    <w:tmpl w:val="D8AAB1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11D5B06"/>
    <w:multiLevelType w:val="multilevel"/>
    <w:tmpl w:val="80862D4A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Times New Roman" w:hAnsi="Times New Roman" w:hint="default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142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2">
    <w:nsid w:val="726964A0"/>
    <w:multiLevelType w:val="hybridMultilevel"/>
    <w:tmpl w:val="24E8630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3">
    <w:nsid w:val="7C1629CD"/>
    <w:multiLevelType w:val="multilevel"/>
    <w:tmpl w:val="9F421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E0C76C2"/>
    <w:multiLevelType w:val="multilevel"/>
    <w:tmpl w:val="8FE27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F2B6029"/>
    <w:multiLevelType w:val="multilevel"/>
    <w:tmpl w:val="8D767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0"/>
  </w:num>
  <w:num w:numId="3">
    <w:abstractNumId w:val="8"/>
  </w:num>
  <w:num w:numId="4">
    <w:abstractNumId w:val="2"/>
  </w:num>
  <w:num w:numId="5">
    <w:abstractNumId w:val="16"/>
  </w:num>
  <w:num w:numId="6">
    <w:abstractNumId w:val="6"/>
  </w:num>
  <w:num w:numId="7">
    <w:abstractNumId w:val="22"/>
  </w:num>
  <w:num w:numId="8">
    <w:abstractNumId w:val="13"/>
  </w:num>
  <w:num w:numId="9">
    <w:abstractNumId w:val="21"/>
  </w:num>
  <w:num w:numId="10">
    <w:abstractNumId w:val="21"/>
  </w:num>
  <w:num w:numId="11">
    <w:abstractNumId w:val="17"/>
  </w:num>
  <w:num w:numId="12">
    <w:abstractNumId w:val="21"/>
  </w:num>
  <w:num w:numId="13">
    <w:abstractNumId w:val="21"/>
  </w:num>
  <w:num w:numId="14">
    <w:abstractNumId w:val="21"/>
  </w:num>
  <w:num w:numId="15">
    <w:abstractNumId w:val="21"/>
  </w:num>
  <w:num w:numId="16">
    <w:abstractNumId w:val="21"/>
  </w:num>
  <w:num w:numId="17">
    <w:abstractNumId w:val="18"/>
  </w:num>
  <w:num w:numId="18">
    <w:abstractNumId w:val="21"/>
  </w:num>
  <w:num w:numId="19">
    <w:abstractNumId w:val="21"/>
  </w:num>
  <w:num w:numId="20">
    <w:abstractNumId w:val="21"/>
  </w:num>
  <w:num w:numId="21">
    <w:abstractNumId w:val="21"/>
  </w:num>
  <w:num w:numId="22">
    <w:abstractNumId w:val="21"/>
  </w:num>
  <w:num w:numId="23">
    <w:abstractNumId w:val="21"/>
  </w:num>
  <w:num w:numId="24">
    <w:abstractNumId w:val="21"/>
  </w:num>
  <w:num w:numId="25">
    <w:abstractNumId w:val="21"/>
  </w:num>
  <w:num w:numId="26">
    <w:abstractNumId w:val="21"/>
  </w:num>
  <w:num w:numId="27">
    <w:abstractNumId w:val="21"/>
  </w:num>
  <w:num w:numId="28">
    <w:abstractNumId w:val="12"/>
  </w:num>
  <w:num w:numId="29">
    <w:abstractNumId w:val="9"/>
  </w:num>
  <w:num w:numId="30">
    <w:abstractNumId w:val="7"/>
  </w:num>
  <w:num w:numId="31">
    <w:abstractNumId w:val="3"/>
  </w:num>
  <w:num w:numId="32">
    <w:abstractNumId w:val="10"/>
  </w:num>
  <w:num w:numId="33">
    <w:abstractNumId w:val="15"/>
  </w:num>
  <w:num w:numId="34">
    <w:abstractNumId w:val="23"/>
  </w:num>
  <w:num w:numId="35">
    <w:abstractNumId w:val="14"/>
  </w:num>
  <w:num w:numId="36">
    <w:abstractNumId w:val="24"/>
  </w:num>
  <w:num w:numId="37">
    <w:abstractNumId w:val="19"/>
  </w:num>
  <w:num w:numId="38">
    <w:abstractNumId w:val="25"/>
  </w:num>
  <w:num w:numId="39">
    <w:abstractNumId w:val="1"/>
  </w:num>
  <w:num w:numId="4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</w:num>
  <w:num w:numId="4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1"/>
  </w:num>
  <w:num w:numId="4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1"/>
  </w:num>
  <w:num w:numId="46">
    <w:abstractNumId w:val="11"/>
  </w:num>
  <w:num w:numId="47">
    <w:abstractNumId w:val="5"/>
  </w:num>
  <w:num w:numId="48">
    <w:abstractNumId w:val="21"/>
  </w:num>
  <w:num w:numId="49">
    <w:abstractNumId w:val="21"/>
  </w:num>
  <w:num w:numId="50">
    <w:abstractNumId w:val="4"/>
  </w:num>
  <w:num w:numId="51">
    <w:abstractNumId w:val="20"/>
  </w:num>
  <w:numIdMacAtCleanup w:val="8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attachedTemplate r:id="rId1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117C"/>
    <w:rsid w:val="0000066C"/>
    <w:rsid w:val="000059D6"/>
    <w:rsid w:val="000065C1"/>
    <w:rsid w:val="00007CF9"/>
    <w:rsid w:val="00011723"/>
    <w:rsid w:val="00011C5C"/>
    <w:rsid w:val="00012A94"/>
    <w:rsid w:val="00014653"/>
    <w:rsid w:val="00014A15"/>
    <w:rsid w:val="00015921"/>
    <w:rsid w:val="00016F73"/>
    <w:rsid w:val="00017E46"/>
    <w:rsid w:val="000214E1"/>
    <w:rsid w:val="00021829"/>
    <w:rsid w:val="00023685"/>
    <w:rsid w:val="00023AD0"/>
    <w:rsid w:val="00023ECA"/>
    <w:rsid w:val="000240E4"/>
    <w:rsid w:val="00024733"/>
    <w:rsid w:val="00024A6D"/>
    <w:rsid w:val="0002633B"/>
    <w:rsid w:val="0002694F"/>
    <w:rsid w:val="00026DB5"/>
    <w:rsid w:val="000302A0"/>
    <w:rsid w:val="000313CB"/>
    <w:rsid w:val="000317A2"/>
    <w:rsid w:val="000336F2"/>
    <w:rsid w:val="00036065"/>
    <w:rsid w:val="00037148"/>
    <w:rsid w:val="000404E9"/>
    <w:rsid w:val="0004130D"/>
    <w:rsid w:val="00042B96"/>
    <w:rsid w:val="00043A16"/>
    <w:rsid w:val="00043A31"/>
    <w:rsid w:val="000440A6"/>
    <w:rsid w:val="00045205"/>
    <w:rsid w:val="00045980"/>
    <w:rsid w:val="00045A84"/>
    <w:rsid w:val="00051160"/>
    <w:rsid w:val="000533E6"/>
    <w:rsid w:val="0005447C"/>
    <w:rsid w:val="000546B0"/>
    <w:rsid w:val="00054D5A"/>
    <w:rsid w:val="00054FE2"/>
    <w:rsid w:val="00055CC1"/>
    <w:rsid w:val="00055E3E"/>
    <w:rsid w:val="00061EA4"/>
    <w:rsid w:val="000621E3"/>
    <w:rsid w:val="00062FF2"/>
    <w:rsid w:val="000644FF"/>
    <w:rsid w:val="00065983"/>
    <w:rsid w:val="000665A3"/>
    <w:rsid w:val="00066BF8"/>
    <w:rsid w:val="000670E4"/>
    <w:rsid w:val="0006756C"/>
    <w:rsid w:val="0007073D"/>
    <w:rsid w:val="000708C5"/>
    <w:rsid w:val="00071380"/>
    <w:rsid w:val="00072B52"/>
    <w:rsid w:val="00072FF2"/>
    <w:rsid w:val="0007489D"/>
    <w:rsid w:val="00075213"/>
    <w:rsid w:val="00076AD0"/>
    <w:rsid w:val="0007757F"/>
    <w:rsid w:val="00077A74"/>
    <w:rsid w:val="00081334"/>
    <w:rsid w:val="00081D3F"/>
    <w:rsid w:val="00082278"/>
    <w:rsid w:val="000839E1"/>
    <w:rsid w:val="00084076"/>
    <w:rsid w:val="000854E2"/>
    <w:rsid w:val="00090E06"/>
    <w:rsid w:val="00092C41"/>
    <w:rsid w:val="00093F1C"/>
    <w:rsid w:val="00094081"/>
    <w:rsid w:val="00094CA8"/>
    <w:rsid w:val="00096879"/>
    <w:rsid w:val="000A2AC1"/>
    <w:rsid w:val="000A30B7"/>
    <w:rsid w:val="000A3230"/>
    <w:rsid w:val="000A57EB"/>
    <w:rsid w:val="000A7142"/>
    <w:rsid w:val="000A752F"/>
    <w:rsid w:val="000B011C"/>
    <w:rsid w:val="000B19E8"/>
    <w:rsid w:val="000B2833"/>
    <w:rsid w:val="000B2DA0"/>
    <w:rsid w:val="000B2FCF"/>
    <w:rsid w:val="000B4CEA"/>
    <w:rsid w:val="000B5236"/>
    <w:rsid w:val="000B5890"/>
    <w:rsid w:val="000B5BE2"/>
    <w:rsid w:val="000B5CAE"/>
    <w:rsid w:val="000B6DF9"/>
    <w:rsid w:val="000C1407"/>
    <w:rsid w:val="000C2FB9"/>
    <w:rsid w:val="000C3A85"/>
    <w:rsid w:val="000C4F47"/>
    <w:rsid w:val="000C6010"/>
    <w:rsid w:val="000C653E"/>
    <w:rsid w:val="000C6F48"/>
    <w:rsid w:val="000C732D"/>
    <w:rsid w:val="000C7873"/>
    <w:rsid w:val="000D0B04"/>
    <w:rsid w:val="000D0EF0"/>
    <w:rsid w:val="000D1ABE"/>
    <w:rsid w:val="000D1B31"/>
    <w:rsid w:val="000D1E36"/>
    <w:rsid w:val="000D22B5"/>
    <w:rsid w:val="000D42F7"/>
    <w:rsid w:val="000D4518"/>
    <w:rsid w:val="000D6F91"/>
    <w:rsid w:val="000D71D9"/>
    <w:rsid w:val="000D7843"/>
    <w:rsid w:val="000D7B81"/>
    <w:rsid w:val="000E06E2"/>
    <w:rsid w:val="000E34D9"/>
    <w:rsid w:val="000E3913"/>
    <w:rsid w:val="000E42EA"/>
    <w:rsid w:val="000E53B5"/>
    <w:rsid w:val="000E542F"/>
    <w:rsid w:val="000E71BD"/>
    <w:rsid w:val="000F17E7"/>
    <w:rsid w:val="000F461A"/>
    <w:rsid w:val="000F4E1F"/>
    <w:rsid w:val="000F5ACB"/>
    <w:rsid w:val="000F665B"/>
    <w:rsid w:val="000F6D5E"/>
    <w:rsid w:val="00100204"/>
    <w:rsid w:val="00101465"/>
    <w:rsid w:val="001025E5"/>
    <w:rsid w:val="001029BE"/>
    <w:rsid w:val="00102C84"/>
    <w:rsid w:val="00105A7A"/>
    <w:rsid w:val="001060E7"/>
    <w:rsid w:val="00107AC8"/>
    <w:rsid w:val="0011141C"/>
    <w:rsid w:val="00113D86"/>
    <w:rsid w:val="00115417"/>
    <w:rsid w:val="001156EA"/>
    <w:rsid w:val="00115A90"/>
    <w:rsid w:val="00120744"/>
    <w:rsid w:val="00122A65"/>
    <w:rsid w:val="001230F8"/>
    <w:rsid w:val="001233A8"/>
    <w:rsid w:val="00124585"/>
    <w:rsid w:val="001251F3"/>
    <w:rsid w:val="00125983"/>
    <w:rsid w:val="00125B6E"/>
    <w:rsid w:val="00127234"/>
    <w:rsid w:val="00131268"/>
    <w:rsid w:val="00131EC0"/>
    <w:rsid w:val="00132B30"/>
    <w:rsid w:val="00133B82"/>
    <w:rsid w:val="00135A7B"/>
    <w:rsid w:val="001369E1"/>
    <w:rsid w:val="00136A91"/>
    <w:rsid w:val="0013715A"/>
    <w:rsid w:val="00137D2D"/>
    <w:rsid w:val="00140D70"/>
    <w:rsid w:val="00141A01"/>
    <w:rsid w:val="00142410"/>
    <w:rsid w:val="00143483"/>
    <w:rsid w:val="001471E0"/>
    <w:rsid w:val="00147AFA"/>
    <w:rsid w:val="00147DB7"/>
    <w:rsid w:val="0015047C"/>
    <w:rsid w:val="00150947"/>
    <w:rsid w:val="00150AFD"/>
    <w:rsid w:val="00151570"/>
    <w:rsid w:val="0015175A"/>
    <w:rsid w:val="0015198B"/>
    <w:rsid w:val="001530E6"/>
    <w:rsid w:val="00153607"/>
    <w:rsid w:val="00154E80"/>
    <w:rsid w:val="001608B0"/>
    <w:rsid w:val="00163B12"/>
    <w:rsid w:val="0016718A"/>
    <w:rsid w:val="00167BF4"/>
    <w:rsid w:val="00170CED"/>
    <w:rsid w:val="00172B66"/>
    <w:rsid w:val="00175CB7"/>
    <w:rsid w:val="00176833"/>
    <w:rsid w:val="001815FC"/>
    <w:rsid w:val="00181A02"/>
    <w:rsid w:val="00182022"/>
    <w:rsid w:val="00182A2B"/>
    <w:rsid w:val="0018366C"/>
    <w:rsid w:val="001839AE"/>
    <w:rsid w:val="001849EE"/>
    <w:rsid w:val="00184B4C"/>
    <w:rsid w:val="00184C47"/>
    <w:rsid w:val="00185EFE"/>
    <w:rsid w:val="00186274"/>
    <w:rsid w:val="00186CED"/>
    <w:rsid w:val="00187604"/>
    <w:rsid w:val="00190C5B"/>
    <w:rsid w:val="00190D2A"/>
    <w:rsid w:val="00191CDE"/>
    <w:rsid w:val="0019313E"/>
    <w:rsid w:val="00194074"/>
    <w:rsid w:val="0019767A"/>
    <w:rsid w:val="001A058E"/>
    <w:rsid w:val="001A1B42"/>
    <w:rsid w:val="001A2688"/>
    <w:rsid w:val="001A3614"/>
    <w:rsid w:val="001A3AE8"/>
    <w:rsid w:val="001A4444"/>
    <w:rsid w:val="001A4814"/>
    <w:rsid w:val="001A5657"/>
    <w:rsid w:val="001A65C0"/>
    <w:rsid w:val="001B080E"/>
    <w:rsid w:val="001B344A"/>
    <w:rsid w:val="001B5C76"/>
    <w:rsid w:val="001B6649"/>
    <w:rsid w:val="001B6871"/>
    <w:rsid w:val="001B7769"/>
    <w:rsid w:val="001B7D51"/>
    <w:rsid w:val="001C0298"/>
    <w:rsid w:val="001C03DB"/>
    <w:rsid w:val="001C0C83"/>
    <w:rsid w:val="001C2459"/>
    <w:rsid w:val="001C2D92"/>
    <w:rsid w:val="001C31A8"/>
    <w:rsid w:val="001C4B70"/>
    <w:rsid w:val="001C54DD"/>
    <w:rsid w:val="001C6A1F"/>
    <w:rsid w:val="001C78FA"/>
    <w:rsid w:val="001C7944"/>
    <w:rsid w:val="001D1F37"/>
    <w:rsid w:val="001D3AF3"/>
    <w:rsid w:val="001D60EB"/>
    <w:rsid w:val="001D66C1"/>
    <w:rsid w:val="001D72B7"/>
    <w:rsid w:val="001D7947"/>
    <w:rsid w:val="001D7DF1"/>
    <w:rsid w:val="001E1701"/>
    <w:rsid w:val="001E5D16"/>
    <w:rsid w:val="001F0389"/>
    <w:rsid w:val="001F0520"/>
    <w:rsid w:val="001F0D49"/>
    <w:rsid w:val="001F1BE6"/>
    <w:rsid w:val="001F2E2E"/>
    <w:rsid w:val="001F3598"/>
    <w:rsid w:val="001F6AC0"/>
    <w:rsid w:val="001F7492"/>
    <w:rsid w:val="001F7CA4"/>
    <w:rsid w:val="001F7E49"/>
    <w:rsid w:val="002004B7"/>
    <w:rsid w:val="002016DF"/>
    <w:rsid w:val="0020242B"/>
    <w:rsid w:val="00204CCE"/>
    <w:rsid w:val="00206330"/>
    <w:rsid w:val="00210304"/>
    <w:rsid w:val="00211A92"/>
    <w:rsid w:val="00212D27"/>
    <w:rsid w:val="00213E19"/>
    <w:rsid w:val="00214231"/>
    <w:rsid w:val="00215DCC"/>
    <w:rsid w:val="0021747B"/>
    <w:rsid w:val="00222484"/>
    <w:rsid w:val="0022273C"/>
    <w:rsid w:val="002243EB"/>
    <w:rsid w:val="0023033E"/>
    <w:rsid w:val="002312F4"/>
    <w:rsid w:val="00232B3A"/>
    <w:rsid w:val="002330F3"/>
    <w:rsid w:val="00235636"/>
    <w:rsid w:val="00237387"/>
    <w:rsid w:val="002400B8"/>
    <w:rsid w:val="00243631"/>
    <w:rsid w:val="00244A3B"/>
    <w:rsid w:val="00244FB3"/>
    <w:rsid w:val="00247188"/>
    <w:rsid w:val="00247FA0"/>
    <w:rsid w:val="00250102"/>
    <w:rsid w:val="00251A3D"/>
    <w:rsid w:val="00252708"/>
    <w:rsid w:val="0025278B"/>
    <w:rsid w:val="00256352"/>
    <w:rsid w:val="00256DE7"/>
    <w:rsid w:val="002617A9"/>
    <w:rsid w:val="00263B6F"/>
    <w:rsid w:val="00263FBF"/>
    <w:rsid w:val="00264328"/>
    <w:rsid w:val="00266561"/>
    <w:rsid w:val="00266DF2"/>
    <w:rsid w:val="00271D25"/>
    <w:rsid w:val="00271E9F"/>
    <w:rsid w:val="002745A5"/>
    <w:rsid w:val="00276C7C"/>
    <w:rsid w:val="00281190"/>
    <w:rsid w:val="0028614D"/>
    <w:rsid w:val="0028706B"/>
    <w:rsid w:val="0028779B"/>
    <w:rsid w:val="00290371"/>
    <w:rsid w:val="00290C68"/>
    <w:rsid w:val="0029201A"/>
    <w:rsid w:val="002920B0"/>
    <w:rsid w:val="00293CB9"/>
    <w:rsid w:val="00296409"/>
    <w:rsid w:val="00296628"/>
    <w:rsid w:val="00297B9A"/>
    <w:rsid w:val="002A36D4"/>
    <w:rsid w:val="002A4E67"/>
    <w:rsid w:val="002A4FB3"/>
    <w:rsid w:val="002A552E"/>
    <w:rsid w:val="002A6DE3"/>
    <w:rsid w:val="002B0B76"/>
    <w:rsid w:val="002B3229"/>
    <w:rsid w:val="002B596A"/>
    <w:rsid w:val="002B7332"/>
    <w:rsid w:val="002C004C"/>
    <w:rsid w:val="002C0735"/>
    <w:rsid w:val="002C0D76"/>
    <w:rsid w:val="002C1121"/>
    <w:rsid w:val="002C11AD"/>
    <w:rsid w:val="002C2453"/>
    <w:rsid w:val="002C2D74"/>
    <w:rsid w:val="002C32DE"/>
    <w:rsid w:val="002C3966"/>
    <w:rsid w:val="002C4DEF"/>
    <w:rsid w:val="002C5977"/>
    <w:rsid w:val="002C59AF"/>
    <w:rsid w:val="002C5C2B"/>
    <w:rsid w:val="002C63F2"/>
    <w:rsid w:val="002C6717"/>
    <w:rsid w:val="002C6AAF"/>
    <w:rsid w:val="002D0BFC"/>
    <w:rsid w:val="002D1118"/>
    <w:rsid w:val="002D14EE"/>
    <w:rsid w:val="002D36C0"/>
    <w:rsid w:val="002D3CAB"/>
    <w:rsid w:val="002D3EE9"/>
    <w:rsid w:val="002D4CAE"/>
    <w:rsid w:val="002D5466"/>
    <w:rsid w:val="002D54B1"/>
    <w:rsid w:val="002D5D05"/>
    <w:rsid w:val="002D7D77"/>
    <w:rsid w:val="002E090D"/>
    <w:rsid w:val="002E13AB"/>
    <w:rsid w:val="002E15D2"/>
    <w:rsid w:val="002E2B71"/>
    <w:rsid w:val="002E32B1"/>
    <w:rsid w:val="002E3ABC"/>
    <w:rsid w:val="002E3CB1"/>
    <w:rsid w:val="002E4974"/>
    <w:rsid w:val="002E5609"/>
    <w:rsid w:val="002E6D93"/>
    <w:rsid w:val="002E6F0E"/>
    <w:rsid w:val="002E6F18"/>
    <w:rsid w:val="002F0593"/>
    <w:rsid w:val="002F0C6D"/>
    <w:rsid w:val="002F0D64"/>
    <w:rsid w:val="002F209F"/>
    <w:rsid w:val="002F2A99"/>
    <w:rsid w:val="002F3E31"/>
    <w:rsid w:val="002F410F"/>
    <w:rsid w:val="002F4F89"/>
    <w:rsid w:val="002F73DB"/>
    <w:rsid w:val="002F7C48"/>
    <w:rsid w:val="002F7EEF"/>
    <w:rsid w:val="003030D5"/>
    <w:rsid w:val="00303171"/>
    <w:rsid w:val="00306CDD"/>
    <w:rsid w:val="00306E16"/>
    <w:rsid w:val="003074D9"/>
    <w:rsid w:val="00307729"/>
    <w:rsid w:val="0031043C"/>
    <w:rsid w:val="00311F06"/>
    <w:rsid w:val="0031229B"/>
    <w:rsid w:val="0031347A"/>
    <w:rsid w:val="00315078"/>
    <w:rsid w:val="00315720"/>
    <w:rsid w:val="0031580B"/>
    <w:rsid w:val="00315F68"/>
    <w:rsid w:val="003178C6"/>
    <w:rsid w:val="00320455"/>
    <w:rsid w:val="00320F4A"/>
    <w:rsid w:val="003211E8"/>
    <w:rsid w:val="00321D6F"/>
    <w:rsid w:val="003233F0"/>
    <w:rsid w:val="0032489A"/>
    <w:rsid w:val="0032548A"/>
    <w:rsid w:val="00326989"/>
    <w:rsid w:val="00327DA3"/>
    <w:rsid w:val="00327F68"/>
    <w:rsid w:val="00330911"/>
    <w:rsid w:val="003320A3"/>
    <w:rsid w:val="003320B5"/>
    <w:rsid w:val="0033294B"/>
    <w:rsid w:val="00334059"/>
    <w:rsid w:val="003347ED"/>
    <w:rsid w:val="003360CF"/>
    <w:rsid w:val="00336EC7"/>
    <w:rsid w:val="00336ECB"/>
    <w:rsid w:val="00337C9B"/>
    <w:rsid w:val="00340AAD"/>
    <w:rsid w:val="00340C51"/>
    <w:rsid w:val="00342FBF"/>
    <w:rsid w:val="00343C16"/>
    <w:rsid w:val="00345E1F"/>
    <w:rsid w:val="00346040"/>
    <w:rsid w:val="00346B7F"/>
    <w:rsid w:val="0034702C"/>
    <w:rsid w:val="0034729D"/>
    <w:rsid w:val="00347AC2"/>
    <w:rsid w:val="00350032"/>
    <w:rsid w:val="00350DFA"/>
    <w:rsid w:val="0035101A"/>
    <w:rsid w:val="003560DF"/>
    <w:rsid w:val="00356678"/>
    <w:rsid w:val="00356D4C"/>
    <w:rsid w:val="00360870"/>
    <w:rsid w:val="00360972"/>
    <w:rsid w:val="00361647"/>
    <w:rsid w:val="00362657"/>
    <w:rsid w:val="00362ABB"/>
    <w:rsid w:val="0036493A"/>
    <w:rsid w:val="00364D50"/>
    <w:rsid w:val="003666CD"/>
    <w:rsid w:val="0036687B"/>
    <w:rsid w:val="00367301"/>
    <w:rsid w:val="00367D02"/>
    <w:rsid w:val="003700B0"/>
    <w:rsid w:val="003708B5"/>
    <w:rsid w:val="00370E56"/>
    <w:rsid w:val="00371880"/>
    <w:rsid w:val="00372CBF"/>
    <w:rsid w:val="00373748"/>
    <w:rsid w:val="00373CA5"/>
    <w:rsid w:val="00374097"/>
    <w:rsid w:val="00376120"/>
    <w:rsid w:val="003763B6"/>
    <w:rsid w:val="003768DC"/>
    <w:rsid w:val="00377684"/>
    <w:rsid w:val="00377C4E"/>
    <w:rsid w:val="00380895"/>
    <w:rsid w:val="0038221D"/>
    <w:rsid w:val="00384CD8"/>
    <w:rsid w:val="003850DA"/>
    <w:rsid w:val="003852EA"/>
    <w:rsid w:val="00386B4F"/>
    <w:rsid w:val="00387107"/>
    <w:rsid w:val="003916B8"/>
    <w:rsid w:val="003917BD"/>
    <w:rsid w:val="003934C0"/>
    <w:rsid w:val="00393B13"/>
    <w:rsid w:val="003942C7"/>
    <w:rsid w:val="00394E09"/>
    <w:rsid w:val="003966CF"/>
    <w:rsid w:val="003A2A8A"/>
    <w:rsid w:val="003A2C8F"/>
    <w:rsid w:val="003A3100"/>
    <w:rsid w:val="003A3894"/>
    <w:rsid w:val="003A38E7"/>
    <w:rsid w:val="003A3BD0"/>
    <w:rsid w:val="003A45A0"/>
    <w:rsid w:val="003A46E3"/>
    <w:rsid w:val="003A64BD"/>
    <w:rsid w:val="003A6647"/>
    <w:rsid w:val="003A6ED1"/>
    <w:rsid w:val="003A730E"/>
    <w:rsid w:val="003B003D"/>
    <w:rsid w:val="003B2999"/>
    <w:rsid w:val="003B5036"/>
    <w:rsid w:val="003B5D38"/>
    <w:rsid w:val="003B5E21"/>
    <w:rsid w:val="003B74F3"/>
    <w:rsid w:val="003C24A4"/>
    <w:rsid w:val="003C3315"/>
    <w:rsid w:val="003C41C4"/>
    <w:rsid w:val="003C4342"/>
    <w:rsid w:val="003C46EA"/>
    <w:rsid w:val="003C4899"/>
    <w:rsid w:val="003C4BD7"/>
    <w:rsid w:val="003C569B"/>
    <w:rsid w:val="003C5F11"/>
    <w:rsid w:val="003D09F3"/>
    <w:rsid w:val="003D0F48"/>
    <w:rsid w:val="003D38EF"/>
    <w:rsid w:val="003D725C"/>
    <w:rsid w:val="003D74BD"/>
    <w:rsid w:val="003D7921"/>
    <w:rsid w:val="003E0355"/>
    <w:rsid w:val="003E03DC"/>
    <w:rsid w:val="003E31A8"/>
    <w:rsid w:val="003E369A"/>
    <w:rsid w:val="003E5666"/>
    <w:rsid w:val="003E790E"/>
    <w:rsid w:val="003F04CD"/>
    <w:rsid w:val="003F12E5"/>
    <w:rsid w:val="003F20D4"/>
    <w:rsid w:val="003F36A3"/>
    <w:rsid w:val="003F54AD"/>
    <w:rsid w:val="003F5E1F"/>
    <w:rsid w:val="003F72FC"/>
    <w:rsid w:val="00401130"/>
    <w:rsid w:val="00404B6E"/>
    <w:rsid w:val="00405867"/>
    <w:rsid w:val="00407136"/>
    <w:rsid w:val="0041055E"/>
    <w:rsid w:val="004125D0"/>
    <w:rsid w:val="00414518"/>
    <w:rsid w:val="00414A6A"/>
    <w:rsid w:val="00414F5C"/>
    <w:rsid w:val="0041562E"/>
    <w:rsid w:val="00416D72"/>
    <w:rsid w:val="00417713"/>
    <w:rsid w:val="00417F64"/>
    <w:rsid w:val="00420282"/>
    <w:rsid w:val="00422008"/>
    <w:rsid w:val="00422E70"/>
    <w:rsid w:val="00425BE1"/>
    <w:rsid w:val="004260ED"/>
    <w:rsid w:val="004277FA"/>
    <w:rsid w:val="00431638"/>
    <w:rsid w:val="00431D61"/>
    <w:rsid w:val="00431E22"/>
    <w:rsid w:val="00432520"/>
    <w:rsid w:val="00432ADF"/>
    <w:rsid w:val="004335F9"/>
    <w:rsid w:val="00433637"/>
    <w:rsid w:val="00433DA1"/>
    <w:rsid w:val="00435070"/>
    <w:rsid w:val="00436F01"/>
    <w:rsid w:val="00440AAB"/>
    <w:rsid w:val="00441CA7"/>
    <w:rsid w:val="00443507"/>
    <w:rsid w:val="00445687"/>
    <w:rsid w:val="00445AA3"/>
    <w:rsid w:val="0044603E"/>
    <w:rsid w:val="00446E12"/>
    <w:rsid w:val="00447D70"/>
    <w:rsid w:val="00450226"/>
    <w:rsid w:val="0045466B"/>
    <w:rsid w:val="004551CB"/>
    <w:rsid w:val="00460086"/>
    <w:rsid w:val="00460DC1"/>
    <w:rsid w:val="00461847"/>
    <w:rsid w:val="00464173"/>
    <w:rsid w:val="00464738"/>
    <w:rsid w:val="00464BE0"/>
    <w:rsid w:val="004655A6"/>
    <w:rsid w:val="00465775"/>
    <w:rsid w:val="00466754"/>
    <w:rsid w:val="0046705F"/>
    <w:rsid w:val="00471DEA"/>
    <w:rsid w:val="0047591F"/>
    <w:rsid w:val="00475F88"/>
    <w:rsid w:val="004776A3"/>
    <w:rsid w:val="004779CB"/>
    <w:rsid w:val="0048002D"/>
    <w:rsid w:val="0048009D"/>
    <w:rsid w:val="0048020A"/>
    <w:rsid w:val="00483EEE"/>
    <w:rsid w:val="00484A34"/>
    <w:rsid w:val="0048530F"/>
    <w:rsid w:val="00485D28"/>
    <w:rsid w:val="0048727B"/>
    <w:rsid w:val="004923DB"/>
    <w:rsid w:val="00492F5F"/>
    <w:rsid w:val="0049353E"/>
    <w:rsid w:val="00494EA9"/>
    <w:rsid w:val="00497AE9"/>
    <w:rsid w:val="004A0D24"/>
    <w:rsid w:val="004A1E56"/>
    <w:rsid w:val="004A35E4"/>
    <w:rsid w:val="004A5F9F"/>
    <w:rsid w:val="004A7828"/>
    <w:rsid w:val="004B21E2"/>
    <w:rsid w:val="004B4B5E"/>
    <w:rsid w:val="004B4C2B"/>
    <w:rsid w:val="004B61AF"/>
    <w:rsid w:val="004C13A6"/>
    <w:rsid w:val="004C160F"/>
    <w:rsid w:val="004C36B0"/>
    <w:rsid w:val="004C4683"/>
    <w:rsid w:val="004C5366"/>
    <w:rsid w:val="004C592A"/>
    <w:rsid w:val="004C7861"/>
    <w:rsid w:val="004D0CD6"/>
    <w:rsid w:val="004D1F35"/>
    <w:rsid w:val="004D4AFC"/>
    <w:rsid w:val="004D4CD8"/>
    <w:rsid w:val="004D5085"/>
    <w:rsid w:val="004D655E"/>
    <w:rsid w:val="004D6C56"/>
    <w:rsid w:val="004D6E83"/>
    <w:rsid w:val="004E1BF1"/>
    <w:rsid w:val="004E4791"/>
    <w:rsid w:val="004E4DEE"/>
    <w:rsid w:val="004E57B1"/>
    <w:rsid w:val="004E69BC"/>
    <w:rsid w:val="004E7F43"/>
    <w:rsid w:val="004F2A3B"/>
    <w:rsid w:val="004F2DD6"/>
    <w:rsid w:val="004F3AA6"/>
    <w:rsid w:val="004F5042"/>
    <w:rsid w:val="004F5BFD"/>
    <w:rsid w:val="004F5D34"/>
    <w:rsid w:val="004F64B9"/>
    <w:rsid w:val="004F6E5D"/>
    <w:rsid w:val="004F7242"/>
    <w:rsid w:val="004F7B53"/>
    <w:rsid w:val="0050234A"/>
    <w:rsid w:val="00503CD8"/>
    <w:rsid w:val="00506029"/>
    <w:rsid w:val="00506B76"/>
    <w:rsid w:val="00507A87"/>
    <w:rsid w:val="00507FAB"/>
    <w:rsid w:val="00510695"/>
    <w:rsid w:val="00510C0C"/>
    <w:rsid w:val="00512C48"/>
    <w:rsid w:val="00514971"/>
    <w:rsid w:val="00516DC5"/>
    <w:rsid w:val="00517FEA"/>
    <w:rsid w:val="005205A6"/>
    <w:rsid w:val="00520DE1"/>
    <w:rsid w:val="00520F02"/>
    <w:rsid w:val="00524DC4"/>
    <w:rsid w:val="00525DE0"/>
    <w:rsid w:val="00526696"/>
    <w:rsid w:val="00526FAE"/>
    <w:rsid w:val="005300AF"/>
    <w:rsid w:val="00530452"/>
    <w:rsid w:val="00532B94"/>
    <w:rsid w:val="00533B16"/>
    <w:rsid w:val="005342F4"/>
    <w:rsid w:val="00535309"/>
    <w:rsid w:val="00535C9C"/>
    <w:rsid w:val="00536D4D"/>
    <w:rsid w:val="005370AB"/>
    <w:rsid w:val="00541B79"/>
    <w:rsid w:val="00541E14"/>
    <w:rsid w:val="00542711"/>
    <w:rsid w:val="00542B34"/>
    <w:rsid w:val="005431D3"/>
    <w:rsid w:val="005434F4"/>
    <w:rsid w:val="00543DF1"/>
    <w:rsid w:val="00544A13"/>
    <w:rsid w:val="0054513D"/>
    <w:rsid w:val="00545CE6"/>
    <w:rsid w:val="005467DE"/>
    <w:rsid w:val="005468A8"/>
    <w:rsid w:val="00547AAF"/>
    <w:rsid w:val="00551680"/>
    <w:rsid w:val="00552CE8"/>
    <w:rsid w:val="0055331D"/>
    <w:rsid w:val="0055491A"/>
    <w:rsid w:val="00555B9B"/>
    <w:rsid w:val="00556C67"/>
    <w:rsid w:val="00561D8A"/>
    <w:rsid w:val="005625F3"/>
    <w:rsid w:val="005633D9"/>
    <w:rsid w:val="005635EB"/>
    <w:rsid w:val="00563936"/>
    <w:rsid w:val="00565E05"/>
    <w:rsid w:val="00566A42"/>
    <w:rsid w:val="0057068B"/>
    <w:rsid w:val="00571158"/>
    <w:rsid w:val="0057570C"/>
    <w:rsid w:val="0057589A"/>
    <w:rsid w:val="00575C91"/>
    <w:rsid w:val="00575CF7"/>
    <w:rsid w:val="00576584"/>
    <w:rsid w:val="00577FBD"/>
    <w:rsid w:val="00580264"/>
    <w:rsid w:val="00580643"/>
    <w:rsid w:val="00580B5A"/>
    <w:rsid w:val="00580E45"/>
    <w:rsid w:val="005828CE"/>
    <w:rsid w:val="00583D81"/>
    <w:rsid w:val="00584242"/>
    <w:rsid w:val="0058511B"/>
    <w:rsid w:val="00586E67"/>
    <w:rsid w:val="005870CD"/>
    <w:rsid w:val="00587C47"/>
    <w:rsid w:val="00590EAC"/>
    <w:rsid w:val="00591A04"/>
    <w:rsid w:val="00591B94"/>
    <w:rsid w:val="0059404C"/>
    <w:rsid w:val="0059616A"/>
    <w:rsid w:val="00596513"/>
    <w:rsid w:val="005967E5"/>
    <w:rsid w:val="00596E13"/>
    <w:rsid w:val="00597BFC"/>
    <w:rsid w:val="005A04E1"/>
    <w:rsid w:val="005A0A71"/>
    <w:rsid w:val="005A0FF5"/>
    <w:rsid w:val="005A279C"/>
    <w:rsid w:val="005A347D"/>
    <w:rsid w:val="005A3F55"/>
    <w:rsid w:val="005A4F54"/>
    <w:rsid w:val="005A6004"/>
    <w:rsid w:val="005B092D"/>
    <w:rsid w:val="005B20AB"/>
    <w:rsid w:val="005B4022"/>
    <w:rsid w:val="005B519D"/>
    <w:rsid w:val="005B5625"/>
    <w:rsid w:val="005C29D8"/>
    <w:rsid w:val="005C2DE7"/>
    <w:rsid w:val="005C3986"/>
    <w:rsid w:val="005C3D19"/>
    <w:rsid w:val="005C45E3"/>
    <w:rsid w:val="005C6E4F"/>
    <w:rsid w:val="005C7D28"/>
    <w:rsid w:val="005D2A60"/>
    <w:rsid w:val="005D3F30"/>
    <w:rsid w:val="005D44D6"/>
    <w:rsid w:val="005D60DE"/>
    <w:rsid w:val="005D738D"/>
    <w:rsid w:val="005D76CD"/>
    <w:rsid w:val="005E048C"/>
    <w:rsid w:val="005E0F8A"/>
    <w:rsid w:val="005E275A"/>
    <w:rsid w:val="005E3206"/>
    <w:rsid w:val="005E489E"/>
    <w:rsid w:val="005E5E46"/>
    <w:rsid w:val="005E6CC6"/>
    <w:rsid w:val="005F1C5E"/>
    <w:rsid w:val="005F3C6B"/>
    <w:rsid w:val="005F6B7D"/>
    <w:rsid w:val="00600B0D"/>
    <w:rsid w:val="006048C1"/>
    <w:rsid w:val="00605219"/>
    <w:rsid w:val="0060558B"/>
    <w:rsid w:val="00606E9B"/>
    <w:rsid w:val="0060758E"/>
    <w:rsid w:val="006131AE"/>
    <w:rsid w:val="0061400D"/>
    <w:rsid w:val="00615C36"/>
    <w:rsid w:val="00615FF5"/>
    <w:rsid w:val="006200EC"/>
    <w:rsid w:val="0062024C"/>
    <w:rsid w:val="0062274E"/>
    <w:rsid w:val="0062293D"/>
    <w:rsid w:val="00624496"/>
    <w:rsid w:val="006244CF"/>
    <w:rsid w:val="00624F1A"/>
    <w:rsid w:val="00625031"/>
    <w:rsid w:val="006250C9"/>
    <w:rsid w:val="00626121"/>
    <w:rsid w:val="00630B6D"/>
    <w:rsid w:val="006317B4"/>
    <w:rsid w:val="00631928"/>
    <w:rsid w:val="006333A6"/>
    <w:rsid w:val="006341C2"/>
    <w:rsid w:val="00635D4C"/>
    <w:rsid w:val="00635F8A"/>
    <w:rsid w:val="00636D56"/>
    <w:rsid w:val="006403E5"/>
    <w:rsid w:val="00640CD1"/>
    <w:rsid w:val="006419F1"/>
    <w:rsid w:val="00642FA3"/>
    <w:rsid w:val="00643826"/>
    <w:rsid w:val="00643980"/>
    <w:rsid w:val="00645A60"/>
    <w:rsid w:val="00650306"/>
    <w:rsid w:val="00650630"/>
    <w:rsid w:val="006507FC"/>
    <w:rsid w:val="00650F56"/>
    <w:rsid w:val="00651FC0"/>
    <w:rsid w:val="00652518"/>
    <w:rsid w:val="00652A36"/>
    <w:rsid w:val="00654711"/>
    <w:rsid w:val="0065503F"/>
    <w:rsid w:val="0065796F"/>
    <w:rsid w:val="00661025"/>
    <w:rsid w:val="006613FF"/>
    <w:rsid w:val="00661B70"/>
    <w:rsid w:val="006626C8"/>
    <w:rsid w:val="0066323B"/>
    <w:rsid w:val="00663F1C"/>
    <w:rsid w:val="006650AE"/>
    <w:rsid w:val="00670A2B"/>
    <w:rsid w:val="006715C5"/>
    <w:rsid w:val="006733CF"/>
    <w:rsid w:val="00673DB6"/>
    <w:rsid w:val="00674039"/>
    <w:rsid w:val="00674BD0"/>
    <w:rsid w:val="00674EC4"/>
    <w:rsid w:val="00675C86"/>
    <w:rsid w:val="0067638D"/>
    <w:rsid w:val="00682F79"/>
    <w:rsid w:val="006831A5"/>
    <w:rsid w:val="006838C6"/>
    <w:rsid w:val="006851C1"/>
    <w:rsid w:val="00685E4A"/>
    <w:rsid w:val="00687BF8"/>
    <w:rsid w:val="00691D6A"/>
    <w:rsid w:val="006920CD"/>
    <w:rsid w:val="0069271C"/>
    <w:rsid w:val="00694838"/>
    <w:rsid w:val="006949FF"/>
    <w:rsid w:val="00696B94"/>
    <w:rsid w:val="00697CA9"/>
    <w:rsid w:val="00697E19"/>
    <w:rsid w:val="006A07A5"/>
    <w:rsid w:val="006A1232"/>
    <w:rsid w:val="006A1FE2"/>
    <w:rsid w:val="006A311C"/>
    <w:rsid w:val="006A3556"/>
    <w:rsid w:val="006A4053"/>
    <w:rsid w:val="006A41E1"/>
    <w:rsid w:val="006A6504"/>
    <w:rsid w:val="006A6BD3"/>
    <w:rsid w:val="006A7E1B"/>
    <w:rsid w:val="006B29C0"/>
    <w:rsid w:val="006B4B23"/>
    <w:rsid w:val="006C34D6"/>
    <w:rsid w:val="006C3753"/>
    <w:rsid w:val="006C41D2"/>
    <w:rsid w:val="006C5207"/>
    <w:rsid w:val="006C5872"/>
    <w:rsid w:val="006C58FE"/>
    <w:rsid w:val="006C626C"/>
    <w:rsid w:val="006C68A3"/>
    <w:rsid w:val="006C726A"/>
    <w:rsid w:val="006C741F"/>
    <w:rsid w:val="006C75C5"/>
    <w:rsid w:val="006C7D29"/>
    <w:rsid w:val="006D184E"/>
    <w:rsid w:val="006D23BF"/>
    <w:rsid w:val="006D76A0"/>
    <w:rsid w:val="006E2596"/>
    <w:rsid w:val="006E28D8"/>
    <w:rsid w:val="006E3A46"/>
    <w:rsid w:val="006E4CC4"/>
    <w:rsid w:val="006F1298"/>
    <w:rsid w:val="006F3A69"/>
    <w:rsid w:val="006F3F77"/>
    <w:rsid w:val="006F5774"/>
    <w:rsid w:val="006F5FCA"/>
    <w:rsid w:val="006F6BA8"/>
    <w:rsid w:val="006F6EC5"/>
    <w:rsid w:val="006F73C1"/>
    <w:rsid w:val="006F784F"/>
    <w:rsid w:val="006F7A48"/>
    <w:rsid w:val="00701BBC"/>
    <w:rsid w:val="00701FCB"/>
    <w:rsid w:val="00703042"/>
    <w:rsid w:val="007036BE"/>
    <w:rsid w:val="00705F6F"/>
    <w:rsid w:val="007072C7"/>
    <w:rsid w:val="007077C3"/>
    <w:rsid w:val="007107A2"/>
    <w:rsid w:val="00710D91"/>
    <w:rsid w:val="007110F9"/>
    <w:rsid w:val="00713811"/>
    <w:rsid w:val="007140B7"/>
    <w:rsid w:val="007146AD"/>
    <w:rsid w:val="00715FB6"/>
    <w:rsid w:val="007168CC"/>
    <w:rsid w:val="00717258"/>
    <w:rsid w:val="00717880"/>
    <w:rsid w:val="00721383"/>
    <w:rsid w:val="00722E17"/>
    <w:rsid w:val="00722E7D"/>
    <w:rsid w:val="0072379C"/>
    <w:rsid w:val="00724380"/>
    <w:rsid w:val="00726865"/>
    <w:rsid w:val="00727304"/>
    <w:rsid w:val="00730D83"/>
    <w:rsid w:val="0073243F"/>
    <w:rsid w:val="007328F2"/>
    <w:rsid w:val="007347C6"/>
    <w:rsid w:val="00735242"/>
    <w:rsid w:val="007365F2"/>
    <w:rsid w:val="0073731B"/>
    <w:rsid w:val="0073756E"/>
    <w:rsid w:val="00740690"/>
    <w:rsid w:val="00741E1E"/>
    <w:rsid w:val="007429BB"/>
    <w:rsid w:val="00743289"/>
    <w:rsid w:val="0074661C"/>
    <w:rsid w:val="007475C6"/>
    <w:rsid w:val="007519AB"/>
    <w:rsid w:val="007530A3"/>
    <w:rsid w:val="00753759"/>
    <w:rsid w:val="00754194"/>
    <w:rsid w:val="00755C06"/>
    <w:rsid w:val="00755F16"/>
    <w:rsid w:val="00761197"/>
    <w:rsid w:val="00761498"/>
    <w:rsid w:val="00761B6A"/>
    <w:rsid w:val="007642F9"/>
    <w:rsid w:val="007655EF"/>
    <w:rsid w:val="00766E47"/>
    <w:rsid w:val="007677C7"/>
    <w:rsid w:val="0077062E"/>
    <w:rsid w:val="00770B2F"/>
    <w:rsid w:val="0077277A"/>
    <w:rsid w:val="0077571E"/>
    <w:rsid w:val="0077589B"/>
    <w:rsid w:val="007760AA"/>
    <w:rsid w:val="00777AB4"/>
    <w:rsid w:val="00780219"/>
    <w:rsid w:val="007816DF"/>
    <w:rsid w:val="0078263C"/>
    <w:rsid w:val="007846A9"/>
    <w:rsid w:val="007856D6"/>
    <w:rsid w:val="00785F06"/>
    <w:rsid w:val="00790F71"/>
    <w:rsid w:val="007913B5"/>
    <w:rsid w:val="007915F8"/>
    <w:rsid w:val="0079169D"/>
    <w:rsid w:val="00791B59"/>
    <w:rsid w:val="0079230F"/>
    <w:rsid w:val="00792FFF"/>
    <w:rsid w:val="007933FB"/>
    <w:rsid w:val="00793CB7"/>
    <w:rsid w:val="00794799"/>
    <w:rsid w:val="007951AC"/>
    <w:rsid w:val="007953D1"/>
    <w:rsid w:val="00796D26"/>
    <w:rsid w:val="007975D9"/>
    <w:rsid w:val="00797EF7"/>
    <w:rsid w:val="007A4AF3"/>
    <w:rsid w:val="007A4E86"/>
    <w:rsid w:val="007A5736"/>
    <w:rsid w:val="007A5A7C"/>
    <w:rsid w:val="007A6793"/>
    <w:rsid w:val="007A6D1E"/>
    <w:rsid w:val="007A7159"/>
    <w:rsid w:val="007B0481"/>
    <w:rsid w:val="007B07BA"/>
    <w:rsid w:val="007B08B5"/>
    <w:rsid w:val="007B1A95"/>
    <w:rsid w:val="007B1D80"/>
    <w:rsid w:val="007B3157"/>
    <w:rsid w:val="007B3821"/>
    <w:rsid w:val="007B38EF"/>
    <w:rsid w:val="007B4918"/>
    <w:rsid w:val="007B4994"/>
    <w:rsid w:val="007B69CC"/>
    <w:rsid w:val="007B6E2D"/>
    <w:rsid w:val="007C36BC"/>
    <w:rsid w:val="007C3C50"/>
    <w:rsid w:val="007C40BF"/>
    <w:rsid w:val="007C4118"/>
    <w:rsid w:val="007C57C7"/>
    <w:rsid w:val="007C7A39"/>
    <w:rsid w:val="007D09F9"/>
    <w:rsid w:val="007D1CEE"/>
    <w:rsid w:val="007D3BDD"/>
    <w:rsid w:val="007D4A94"/>
    <w:rsid w:val="007D5506"/>
    <w:rsid w:val="007D577C"/>
    <w:rsid w:val="007D5893"/>
    <w:rsid w:val="007D629B"/>
    <w:rsid w:val="007D696B"/>
    <w:rsid w:val="007D782B"/>
    <w:rsid w:val="007D7850"/>
    <w:rsid w:val="007E20D7"/>
    <w:rsid w:val="007E2878"/>
    <w:rsid w:val="007E2B6B"/>
    <w:rsid w:val="007E3266"/>
    <w:rsid w:val="007E398E"/>
    <w:rsid w:val="007E58DD"/>
    <w:rsid w:val="007E608A"/>
    <w:rsid w:val="007E7A5C"/>
    <w:rsid w:val="007E7BA5"/>
    <w:rsid w:val="007F03A1"/>
    <w:rsid w:val="007F0E0B"/>
    <w:rsid w:val="007F2A12"/>
    <w:rsid w:val="007F4189"/>
    <w:rsid w:val="007F4A43"/>
    <w:rsid w:val="007F508E"/>
    <w:rsid w:val="007F75AB"/>
    <w:rsid w:val="00800209"/>
    <w:rsid w:val="00801B2D"/>
    <w:rsid w:val="00802187"/>
    <w:rsid w:val="0080223D"/>
    <w:rsid w:val="00802820"/>
    <w:rsid w:val="00803A8E"/>
    <w:rsid w:val="00804B58"/>
    <w:rsid w:val="00804DB3"/>
    <w:rsid w:val="00805263"/>
    <w:rsid w:val="00807139"/>
    <w:rsid w:val="008078F8"/>
    <w:rsid w:val="008104F0"/>
    <w:rsid w:val="00810742"/>
    <w:rsid w:val="0081117C"/>
    <w:rsid w:val="008135C4"/>
    <w:rsid w:val="00813E2A"/>
    <w:rsid w:val="008144FB"/>
    <w:rsid w:val="00817365"/>
    <w:rsid w:val="00820E94"/>
    <w:rsid w:val="008241E4"/>
    <w:rsid w:val="00824DA3"/>
    <w:rsid w:val="00825B4B"/>
    <w:rsid w:val="00830457"/>
    <w:rsid w:val="0083083A"/>
    <w:rsid w:val="00830D71"/>
    <w:rsid w:val="00832888"/>
    <w:rsid w:val="00833A33"/>
    <w:rsid w:val="00834ED4"/>
    <w:rsid w:val="00840FCF"/>
    <w:rsid w:val="00842529"/>
    <w:rsid w:val="00842557"/>
    <w:rsid w:val="00842668"/>
    <w:rsid w:val="00843643"/>
    <w:rsid w:val="00843AA8"/>
    <w:rsid w:val="008448AD"/>
    <w:rsid w:val="00845806"/>
    <w:rsid w:val="00847A85"/>
    <w:rsid w:val="00850772"/>
    <w:rsid w:val="008531BC"/>
    <w:rsid w:val="0085406C"/>
    <w:rsid w:val="0085480A"/>
    <w:rsid w:val="00856C74"/>
    <w:rsid w:val="00857873"/>
    <w:rsid w:val="0086144D"/>
    <w:rsid w:val="00863638"/>
    <w:rsid w:val="00865517"/>
    <w:rsid w:val="008660F1"/>
    <w:rsid w:val="00870341"/>
    <w:rsid w:val="00872B01"/>
    <w:rsid w:val="00872C7E"/>
    <w:rsid w:val="00873705"/>
    <w:rsid w:val="008764F7"/>
    <w:rsid w:val="008768EF"/>
    <w:rsid w:val="00881B61"/>
    <w:rsid w:val="00881CBE"/>
    <w:rsid w:val="008832AF"/>
    <w:rsid w:val="00883549"/>
    <w:rsid w:val="008906AD"/>
    <w:rsid w:val="00893BEA"/>
    <w:rsid w:val="00894E0F"/>
    <w:rsid w:val="00896AE3"/>
    <w:rsid w:val="008A14EA"/>
    <w:rsid w:val="008A22D1"/>
    <w:rsid w:val="008A23BF"/>
    <w:rsid w:val="008A294A"/>
    <w:rsid w:val="008A47C1"/>
    <w:rsid w:val="008A51BF"/>
    <w:rsid w:val="008A5231"/>
    <w:rsid w:val="008A6D04"/>
    <w:rsid w:val="008A7687"/>
    <w:rsid w:val="008B1A28"/>
    <w:rsid w:val="008B1AF8"/>
    <w:rsid w:val="008B2C15"/>
    <w:rsid w:val="008B3172"/>
    <w:rsid w:val="008B4F1B"/>
    <w:rsid w:val="008B54B6"/>
    <w:rsid w:val="008B5DE7"/>
    <w:rsid w:val="008B72A0"/>
    <w:rsid w:val="008C1B92"/>
    <w:rsid w:val="008C2AAD"/>
    <w:rsid w:val="008C38D8"/>
    <w:rsid w:val="008C3A06"/>
    <w:rsid w:val="008C3A12"/>
    <w:rsid w:val="008C4E2C"/>
    <w:rsid w:val="008C6626"/>
    <w:rsid w:val="008D07CB"/>
    <w:rsid w:val="008D1A25"/>
    <w:rsid w:val="008D3B8A"/>
    <w:rsid w:val="008D4353"/>
    <w:rsid w:val="008D5128"/>
    <w:rsid w:val="008D5C82"/>
    <w:rsid w:val="008D71B1"/>
    <w:rsid w:val="008D748D"/>
    <w:rsid w:val="008D74FE"/>
    <w:rsid w:val="008D7C64"/>
    <w:rsid w:val="008E128C"/>
    <w:rsid w:val="008E513C"/>
    <w:rsid w:val="008E6376"/>
    <w:rsid w:val="008F088A"/>
    <w:rsid w:val="008F0DC2"/>
    <w:rsid w:val="008F115D"/>
    <w:rsid w:val="008F1460"/>
    <w:rsid w:val="00902468"/>
    <w:rsid w:val="00903328"/>
    <w:rsid w:val="009044B6"/>
    <w:rsid w:val="009048C2"/>
    <w:rsid w:val="00905C36"/>
    <w:rsid w:val="00910C2E"/>
    <w:rsid w:val="00912AF9"/>
    <w:rsid w:val="009148F7"/>
    <w:rsid w:val="0091688B"/>
    <w:rsid w:val="0092319F"/>
    <w:rsid w:val="00923252"/>
    <w:rsid w:val="009232B9"/>
    <w:rsid w:val="00926C08"/>
    <w:rsid w:val="00926F48"/>
    <w:rsid w:val="00926FE7"/>
    <w:rsid w:val="00927AE9"/>
    <w:rsid w:val="00932B21"/>
    <w:rsid w:val="009334F6"/>
    <w:rsid w:val="00933BEB"/>
    <w:rsid w:val="00933ED6"/>
    <w:rsid w:val="00933F97"/>
    <w:rsid w:val="00934E1F"/>
    <w:rsid w:val="00942004"/>
    <w:rsid w:val="009449C7"/>
    <w:rsid w:val="009452EA"/>
    <w:rsid w:val="0094781A"/>
    <w:rsid w:val="00947E37"/>
    <w:rsid w:val="00951795"/>
    <w:rsid w:val="00952182"/>
    <w:rsid w:val="009523A8"/>
    <w:rsid w:val="00952632"/>
    <w:rsid w:val="009531BB"/>
    <w:rsid w:val="0095379E"/>
    <w:rsid w:val="00954039"/>
    <w:rsid w:val="0095472C"/>
    <w:rsid w:val="00956C08"/>
    <w:rsid w:val="009575A2"/>
    <w:rsid w:val="00961A0A"/>
    <w:rsid w:val="00961E07"/>
    <w:rsid w:val="00962EC1"/>
    <w:rsid w:val="00966431"/>
    <w:rsid w:val="00967592"/>
    <w:rsid w:val="00971A8F"/>
    <w:rsid w:val="00971C27"/>
    <w:rsid w:val="00972113"/>
    <w:rsid w:val="00972456"/>
    <w:rsid w:val="00976246"/>
    <w:rsid w:val="009769D8"/>
    <w:rsid w:val="00977450"/>
    <w:rsid w:val="00977D7E"/>
    <w:rsid w:val="00980F3B"/>
    <w:rsid w:val="009828D4"/>
    <w:rsid w:val="00982B9E"/>
    <w:rsid w:val="00982DF5"/>
    <w:rsid w:val="00983997"/>
    <w:rsid w:val="00987CCB"/>
    <w:rsid w:val="00993715"/>
    <w:rsid w:val="00994516"/>
    <w:rsid w:val="009949CB"/>
    <w:rsid w:val="009976C7"/>
    <w:rsid w:val="00997B14"/>
    <w:rsid w:val="009A1794"/>
    <w:rsid w:val="009A25A2"/>
    <w:rsid w:val="009A5A16"/>
    <w:rsid w:val="009A66ED"/>
    <w:rsid w:val="009A74AD"/>
    <w:rsid w:val="009A75ED"/>
    <w:rsid w:val="009B1548"/>
    <w:rsid w:val="009B2125"/>
    <w:rsid w:val="009B2276"/>
    <w:rsid w:val="009B2317"/>
    <w:rsid w:val="009B4CB8"/>
    <w:rsid w:val="009B69EE"/>
    <w:rsid w:val="009C1016"/>
    <w:rsid w:val="009C11A7"/>
    <w:rsid w:val="009C26A5"/>
    <w:rsid w:val="009C3640"/>
    <w:rsid w:val="009C4A57"/>
    <w:rsid w:val="009C5492"/>
    <w:rsid w:val="009C63ED"/>
    <w:rsid w:val="009C711D"/>
    <w:rsid w:val="009D3121"/>
    <w:rsid w:val="009D37B3"/>
    <w:rsid w:val="009D3F2C"/>
    <w:rsid w:val="009D6A71"/>
    <w:rsid w:val="009D71A2"/>
    <w:rsid w:val="009E1547"/>
    <w:rsid w:val="009E368C"/>
    <w:rsid w:val="009E3EEC"/>
    <w:rsid w:val="009E4469"/>
    <w:rsid w:val="009E47ED"/>
    <w:rsid w:val="009E6312"/>
    <w:rsid w:val="009F04AC"/>
    <w:rsid w:val="009F0674"/>
    <w:rsid w:val="009F49FC"/>
    <w:rsid w:val="009F5DF1"/>
    <w:rsid w:val="009F756E"/>
    <w:rsid w:val="00A0053A"/>
    <w:rsid w:val="00A00B56"/>
    <w:rsid w:val="00A02276"/>
    <w:rsid w:val="00A02C58"/>
    <w:rsid w:val="00A05F55"/>
    <w:rsid w:val="00A06273"/>
    <w:rsid w:val="00A0795F"/>
    <w:rsid w:val="00A1537F"/>
    <w:rsid w:val="00A16353"/>
    <w:rsid w:val="00A171DF"/>
    <w:rsid w:val="00A17D73"/>
    <w:rsid w:val="00A221D5"/>
    <w:rsid w:val="00A22296"/>
    <w:rsid w:val="00A223B6"/>
    <w:rsid w:val="00A22A1D"/>
    <w:rsid w:val="00A22C5C"/>
    <w:rsid w:val="00A235F4"/>
    <w:rsid w:val="00A242CC"/>
    <w:rsid w:val="00A24858"/>
    <w:rsid w:val="00A24C24"/>
    <w:rsid w:val="00A27B0F"/>
    <w:rsid w:val="00A3026B"/>
    <w:rsid w:val="00A3035B"/>
    <w:rsid w:val="00A324FE"/>
    <w:rsid w:val="00A34D35"/>
    <w:rsid w:val="00A35FF8"/>
    <w:rsid w:val="00A36D15"/>
    <w:rsid w:val="00A36EF7"/>
    <w:rsid w:val="00A41C0D"/>
    <w:rsid w:val="00A41D17"/>
    <w:rsid w:val="00A42387"/>
    <w:rsid w:val="00A43F4E"/>
    <w:rsid w:val="00A441A6"/>
    <w:rsid w:val="00A4453A"/>
    <w:rsid w:val="00A4461A"/>
    <w:rsid w:val="00A4466B"/>
    <w:rsid w:val="00A4564B"/>
    <w:rsid w:val="00A47A6C"/>
    <w:rsid w:val="00A47C17"/>
    <w:rsid w:val="00A47F85"/>
    <w:rsid w:val="00A51C29"/>
    <w:rsid w:val="00A52912"/>
    <w:rsid w:val="00A52BB1"/>
    <w:rsid w:val="00A54102"/>
    <w:rsid w:val="00A542CF"/>
    <w:rsid w:val="00A55171"/>
    <w:rsid w:val="00A60EB9"/>
    <w:rsid w:val="00A62331"/>
    <w:rsid w:val="00A6239B"/>
    <w:rsid w:val="00A628FB"/>
    <w:rsid w:val="00A64A75"/>
    <w:rsid w:val="00A66EA7"/>
    <w:rsid w:val="00A67383"/>
    <w:rsid w:val="00A7377C"/>
    <w:rsid w:val="00A80120"/>
    <w:rsid w:val="00A80275"/>
    <w:rsid w:val="00A804CE"/>
    <w:rsid w:val="00A814E5"/>
    <w:rsid w:val="00A8207C"/>
    <w:rsid w:val="00A83DC1"/>
    <w:rsid w:val="00A83F32"/>
    <w:rsid w:val="00A84989"/>
    <w:rsid w:val="00A859AA"/>
    <w:rsid w:val="00A8671C"/>
    <w:rsid w:val="00A90A68"/>
    <w:rsid w:val="00A91C58"/>
    <w:rsid w:val="00A9223A"/>
    <w:rsid w:val="00A938F7"/>
    <w:rsid w:val="00A94199"/>
    <w:rsid w:val="00A95B51"/>
    <w:rsid w:val="00A964FF"/>
    <w:rsid w:val="00A96500"/>
    <w:rsid w:val="00AA046A"/>
    <w:rsid w:val="00AA0A99"/>
    <w:rsid w:val="00AA1AB4"/>
    <w:rsid w:val="00AA296E"/>
    <w:rsid w:val="00AA37FB"/>
    <w:rsid w:val="00AA4728"/>
    <w:rsid w:val="00AA4D1D"/>
    <w:rsid w:val="00AA5916"/>
    <w:rsid w:val="00AA6212"/>
    <w:rsid w:val="00AA6410"/>
    <w:rsid w:val="00AA7D0A"/>
    <w:rsid w:val="00AB29FC"/>
    <w:rsid w:val="00AB4463"/>
    <w:rsid w:val="00AB455D"/>
    <w:rsid w:val="00AB4E89"/>
    <w:rsid w:val="00AB6176"/>
    <w:rsid w:val="00AB65A1"/>
    <w:rsid w:val="00AB6EF6"/>
    <w:rsid w:val="00AC0F99"/>
    <w:rsid w:val="00AC2AAA"/>
    <w:rsid w:val="00AC514A"/>
    <w:rsid w:val="00AD0472"/>
    <w:rsid w:val="00AD398F"/>
    <w:rsid w:val="00AD5130"/>
    <w:rsid w:val="00AD6717"/>
    <w:rsid w:val="00AD6741"/>
    <w:rsid w:val="00AD6E9B"/>
    <w:rsid w:val="00AD7CA7"/>
    <w:rsid w:val="00AE024C"/>
    <w:rsid w:val="00AE1854"/>
    <w:rsid w:val="00AE1E33"/>
    <w:rsid w:val="00AE2103"/>
    <w:rsid w:val="00AE320C"/>
    <w:rsid w:val="00AE43A3"/>
    <w:rsid w:val="00AE4699"/>
    <w:rsid w:val="00AE49BF"/>
    <w:rsid w:val="00AE56F1"/>
    <w:rsid w:val="00AE67E9"/>
    <w:rsid w:val="00AF025F"/>
    <w:rsid w:val="00AF126D"/>
    <w:rsid w:val="00AF2929"/>
    <w:rsid w:val="00AF3321"/>
    <w:rsid w:val="00AF6896"/>
    <w:rsid w:val="00AF74BE"/>
    <w:rsid w:val="00AF7613"/>
    <w:rsid w:val="00AF7A3C"/>
    <w:rsid w:val="00B0114E"/>
    <w:rsid w:val="00B019CC"/>
    <w:rsid w:val="00B0351A"/>
    <w:rsid w:val="00B0362D"/>
    <w:rsid w:val="00B10410"/>
    <w:rsid w:val="00B110B9"/>
    <w:rsid w:val="00B11325"/>
    <w:rsid w:val="00B1670D"/>
    <w:rsid w:val="00B169B6"/>
    <w:rsid w:val="00B17786"/>
    <w:rsid w:val="00B210D5"/>
    <w:rsid w:val="00B222F8"/>
    <w:rsid w:val="00B23673"/>
    <w:rsid w:val="00B23B60"/>
    <w:rsid w:val="00B243A1"/>
    <w:rsid w:val="00B257D5"/>
    <w:rsid w:val="00B312FD"/>
    <w:rsid w:val="00B315DE"/>
    <w:rsid w:val="00B31652"/>
    <w:rsid w:val="00B340A7"/>
    <w:rsid w:val="00B3420F"/>
    <w:rsid w:val="00B3432A"/>
    <w:rsid w:val="00B36311"/>
    <w:rsid w:val="00B36876"/>
    <w:rsid w:val="00B36EB7"/>
    <w:rsid w:val="00B414F6"/>
    <w:rsid w:val="00B4264D"/>
    <w:rsid w:val="00B43410"/>
    <w:rsid w:val="00B454D6"/>
    <w:rsid w:val="00B548D7"/>
    <w:rsid w:val="00B55F1C"/>
    <w:rsid w:val="00B56392"/>
    <w:rsid w:val="00B5717A"/>
    <w:rsid w:val="00B6141A"/>
    <w:rsid w:val="00B61726"/>
    <w:rsid w:val="00B62980"/>
    <w:rsid w:val="00B62AA9"/>
    <w:rsid w:val="00B63BF0"/>
    <w:rsid w:val="00B65AF1"/>
    <w:rsid w:val="00B65C6F"/>
    <w:rsid w:val="00B66C45"/>
    <w:rsid w:val="00B67995"/>
    <w:rsid w:val="00B700D7"/>
    <w:rsid w:val="00B7033B"/>
    <w:rsid w:val="00B70810"/>
    <w:rsid w:val="00B71D24"/>
    <w:rsid w:val="00B7362E"/>
    <w:rsid w:val="00B73BA1"/>
    <w:rsid w:val="00B745E2"/>
    <w:rsid w:val="00B766D5"/>
    <w:rsid w:val="00B7686D"/>
    <w:rsid w:val="00B769ED"/>
    <w:rsid w:val="00B77AA7"/>
    <w:rsid w:val="00B84842"/>
    <w:rsid w:val="00B87955"/>
    <w:rsid w:val="00B9054F"/>
    <w:rsid w:val="00B91DAC"/>
    <w:rsid w:val="00B92199"/>
    <w:rsid w:val="00B9296A"/>
    <w:rsid w:val="00B94601"/>
    <w:rsid w:val="00B94CE0"/>
    <w:rsid w:val="00B95501"/>
    <w:rsid w:val="00B95B0A"/>
    <w:rsid w:val="00B9670B"/>
    <w:rsid w:val="00BA35F6"/>
    <w:rsid w:val="00BA5D8E"/>
    <w:rsid w:val="00BA6769"/>
    <w:rsid w:val="00BB0107"/>
    <w:rsid w:val="00BB09B0"/>
    <w:rsid w:val="00BB17FA"/>
    <w:rsid w:val="00BB1943"/>
    <w:rsid w:val="00BB451E"/>
    <w:rsid w:val="00BB4F49"/>
    <w:rsid w:val="00BB6378"/>
    <w:rsid w:val="00BC058A"/>
    <w:rsid w:val="00BC45E3"/>
    <w:rsid w:val="00BC4D90"/>
    <w:rsid w:val="00BC5FB0"/>
    <w:rsid w:val="00BC6FF4"/>
    <w:rsid w:val="00BD01B7"/>
    <w:rsid w:val="00BD53C2"/>
    <w:rsid w:val="00BD59F8"/>
    <w:rsid w:val="00BD63A0"/>
    <w:rsid w:val="00BD74D4"/>
    <w:rsid w:val="00BE04E4"/>
    <w:rsid w:val="00BE35B9"/>
    <w:rsid w:val="00BE3BDE"/>
    <w:rsid w:val="00BE7EF5"/>
    <w:rsid w:val="00BF2EC9"/>
    <w:rsid w:val="00BF3C99"/>
    <w:rsid w:val="00BF49D7"/>
    <w:rsid w:val="00BF4A15"/>
    <w:rsid w:val="00BF65D1"/>
    <w:rsid w:val="00C008E4"/>
    <w:rsid w:val="00C00B2C"/>
    <w:rsid w:val="00C0207E"/>
    <w:rsid w:val="00C03684"/>
    <w:rsid w:val="00C03FB0"/>
    <w:rsid w:val="00C06190"/>
    <w:rsid w:val="00C062CC"/>
    <w:rsid w:val="00C079D2"/>
    <w:rsid w:val="00C11FB6"/>
    <w:rsid w:val="00C14C29"/>
    <w:rsid w:val="00C154A0"/>
    <w:rsid w:val="00C1724C"/>
    <w:rsid w:val="00C17A83"/>
    <w:rsid w:val="00C21A92"/>
    <w:rsid w:val="00C21C5E"/>
    <w:rsid w:val="00C22BE0"/>
    <w:rsid w:val="00C2380B"/>
    <w:rsid w:val="00C23E3A"/>
    <w:rsid w:val="00C273BD"/>
    <w:rsid w:val="00C3025B"/>
    <w:rsid w:val="00C302EC"/>
    <w:rsid w:val="00C3088A"/>
    <w:rsid w:val="00C30D7B"/>
    <w:rsid w:val="00C31623"/>
    <w:rsid w:val="00C31F50"/>
    <w:rsid w:val="00C32F5B"/>
    <w:rsid w:val="00C3553F"/>
    <w:rsid w:val="00C35A9D"/>
    <w:rsid w:val="00C363B8"/>
    <w:rsid w:val="00C363C8"/>
    <w:rsid w:val="00C36FBF"/>
    <w:rsid w:val="00C37CD5"/>
    <w:rsid w:val="00C402E9"/>
    <w:rsid w:val="00C40B1A"/>
    <w:rsid w:val="00C40C28"/>
    <w:rsid w:val="00C410A0"/>
    <w:rsid w:val="00C41A4C"/>
    <w:rsid w:val="00C449E6"/>
    <w:rsid w:val="00C520E6"/>
    <w:rsid w:val="00C54A42"/>
    <w:rsid w:val="00C579C0"/>
    <w:rsid w:val="00C61349"/>
    <w:rsid w:val="00C63B8A"/>
    <w:rsid w:val="00C64AB3"/>
    <w:rsid w:val="00C65DB5"/>
    <w:rsid w:val="00C67CA6"/>
    <w:rsid w:val="00C71708"/>
    <w:rsid w:val="00C71B6E"/>
    <w:rsid w:val="00C7218B"/>
    <w:rsid w:val="00C72772"/>
    <w:rsid w:val="00C761E8"/>
    <w:rsid w:val="00C76F89"/>
    <w:rsid w:val="00C77D13"/>
    <w:rsid w:val="00C810B1"/>
    <w:rsid w:val="00C8186B"/>
    <w:rsid w:val="00C8267E"/>
    <w:rsid w:val="00C83C10"/>
    <w:rsid w:val="00C843D5"/>
    <w:rsid w:val="00C84EA2"/>
    <w:rsid w:val="00C854A4"/>
    <w:rsid w:val="00C855BD"/>
    <w:rsid w:val="00C872A8"/>
    <w:rsid w:val="00C91C39"/>
    <w:rsid w:val="00C92208"/>
    <w:rsid w:val="00C92346"/>
    <w:rsid w:val="00C93B64"/>
    <w:rsid w:val="00C97274"/>
    <w:rsid w:val="00CA08DD"/>
    <w:rsid w:val="00CA0A72"/>
    <w:rsid w:val="00CA0DAC"/>
    <w:rsid w:val="00CA14A1"/>
    <w:rsid w:val="00CA14B0"/>
    <w:rsid w:val="00CA1A21"/>
    <w:rsid w:val="00CA2035"/>
    <w:rsid w:val="00CA295B"/>
    <w:rsid w:val="00CA44FF"/>
    <w:rsid w:val="00CA5710"/>
    <w:rsid w:val="00CA5AA2"/>
    <w:rsid w:val="00CA79BA"/>
    <w:rsid w:val="00CA7AA6"/>
    <w:rsid w:val="00CA7DEE"/>
    <w:rsid w:val="00CB0016"/>
    <w:rsid w:val="00CB04E8"/>
    <w:rsid w:val="00CB2546"/>
    <w:rsid w:val="00CB2B5E"/>
    <w:rsid w:val="00CB3ECB"/>
    <w:rsid w:val="00CB4A2B"/>
    <w:rsid w:val="00CB4A65"/>
    <w:rsid w:val="00CB6623"/>
    <w:rsid w:val="00CB7D96"/>
    <w:rsid w:val="00CC0316"/>
    <w:rsid w:val="00CC0606"/>
    <w:rsid w:val="00CC5F75"/>
    <w:rsid w:val="00CC7F61"/>
    <w:rsid w:val="00CD15FD"/>
    <w:rsid w:val="00CD4610"/>
    <w:rsid w:val="00CD50D8"/>
    <w:rsid w:val="00CD7221"/>
    <w:rsid w:val="00CD72ED"/>
    <w:rsid w:val="00CD7497"/>
    <w:rsid w:val="00CE00F0"/>
    <w:rsid w:val="00CE20F4"/>
    <w:rsid w:val="00CE4573"/>
    <w:rsid w:val="00CE4DEC"/>
    <w:rsid w:val="00CE671B"/>
    <w:rsid w:val="00CF1CD4"/>
    <w:rsid w:val="00CF6EC2"/>
    <w:rsid w:val="00D00F5A"/>
    <w:rsid w:val="00D020D4"/>
    <w:rsid w:val="00D022C5"/>
    <w:rsid w:val="00D03E47"/>
    <w:rsid w:val="00D03EE4"/>
    <w:rsid w:val="00D06094"/>
    <w:rsid w:val="00D06A31"/>
    <w:rsid w:val="00D06DEC"/>
    <w:rsid w:val="00D109E1"/>
    <w:rsid w:val="00D10A35"/>
    <w:rsid w:val="00D10FBF"/>
    <w:rsid w:val="00D13828"/>
    <w:rsid w:val="00D158B2"/>
    <w:rsid w:val="00D15A6C"/>
    <w:rsid w:val="00D16CA0"/>
    <w:rsid w:val="00D17242"/>
    <w:rsid w:val="00D172BE"/>
    <w:rsid w:val="00D17D9B"/>
    <w:rsid w:val="00D2084E"/>
    <w:rsid w:val="00D22811"/>
    <w:rsid w:val="00D306B4"/>
    <w:rsid w:val="00D31E72"/>
    <w:rsid w:val="00D33E0B"/>
    <w:rsid w:val="00D3614A"/>
    <w:rsid w:val="00D37081"/>
    <w:rsid w:val="00D375A7"/>
    <w:rsid w:val="00D376B1"/>
    <w:rsid w:val="00D40869"/>
    <w:rsid w:val="00D40A5F"/>
    <w:rsid w:val="00D40AF5"/>
    <w:rsid w:val="00D412BE"/>
    <w:rsid w:val="00D41546"/>
    <w:rsid w:val="00D4247F"/>
    <w:rsid w:val="00D426F0"/>
    <w:rsid w:val="00D42AA3"/>
    <w:rsid w:val="00D42D92"/>
    <w:rsid w:val="00D42F50"/>
    <w:rsid w:val="00D43E83"/>
    <w:rsid w:val="00D44AF7"/>
    <w:rsid w:val="00D44BB5"/>
    <w:rsid w:val="00D44EB4"/>
    <w:rsid w:val="00D45358"/>
    <w:rsid w:val="00D47B6C"/>
    <w:rsid w:val="00D5032E"/>
    <w:rsid w:val="00D53C35"/>
    <w:rsid w:val="00D62340"/>
    <w:rsid w:val="00D62E8E"/>
    <w:rsid w:val="00D65B0F"/>
    <w:rsid w:val="00D660EA"/>
    <w:rsid w:val="00D66C58"/>
    <w:rsid w:val="00D70174"/>
    <w:rsid w:val="00D714E9"/>
    <w:rsid w:val="00D7186F"/>
    <w:rsid w:val="00D730B3"/>
    <w:rsid w:val="00D74232"/>
    <w:rsid w:val="00D744EB"/>
    <w:rsid w:val="00D76F36"/>
    <w:rsid w:val="00D77D2F"/>
    <w:rsid w:val="00D80E24"/>
    <w:rsid w:val="00D85B95"/>
    <w:rsid w:val="00D868CC"/>
    <w:rsid w:val="00D90666"/>
    <w:rsid w:val="00D910D3"/>
    <w:rsid w:val="00D910DD"/>
    <w:rsid w:val="00D91F37"/>
    <w:rsid w:val="00D9227B"/>
    <w:rsid w:val="00D9263E"/>
    <w:rsid w:val="00D93CAD"/>
    <w:rsid w:val="00D96EF7"/>
    <w:rsid w:val="00DA1859"/>
    <w:rsid w:val="00DA270D"/>
    <w:rsid w:val="00DA3776"/>
    <w:rsid w:val="00DA45F7"/>
    <w:rsid w:val="00DA489D"/>
    <w:rsid w:val="00DA543F"/>
    <w:rsid w:val="00DA61C9"/>
    <w:rsid w:val="00DA71E0"/>
    <w:rsid w:val="00DA7A73"/>
    <w:rsid w:val="00DA7D49"/>
    <w:rsid w:val="00DB0419"/>
    <w:rsid w:val="00DB18BB"/>
    <w:rsid w:val="00DB455E"/>
    <w:rsid w:val="00DB47D8"/>
    <w:rsid w:val="00DB4DD4"/>
    <w:rsid w:val="00DB58FB"/>
    <w:rsid w:val="00DB7120"/>
    <w:rsid w:val="00DC0A08"/>
    <w:rsid w:val="00DC167D"/>
    <w:rsid w:val="00DC1C8E"/>
    <w:rsid w:val="00DC1DC0"/>
    <w:rsid w:val="00DC1F58"/>
    <w:rsid w:val="00DC6926"/>
    <w:rsid w:val="00DD079B"/>
    <w:rsid w:val="00DD0E13"/>
    <w:rsid w:val="00DD36EB"/>
    <w:rsid w:val="00DD4E04"/>
    <w:rsid w:val="00DD5646"/>
    <w:rsid w:val="00DD5C9B"/>
    <w:rsid w:val="00DD71CB"/>
    <w:rsid w:val="00DE0B2F"/>
    <w:rsid w:val="00DE11D6"/>
    <w:rsid w:val="00DE22DA"/>
    <w:rsid w:val="00DE2D51"/>
    <w:rsid w:val="00DE3ED9"/>
    <w:rsid w:val="00DE469D"/>
    <w:rsid w:val="00DE4A00"/>
    <w:rsid w:val="00DE68BD"/>
    <w:rsid w:val="00DE736C"/>
    <w:rsid w:val="00DE7A01"/>
    <w:rsid w:val="00DE7AA0"/>
    <w:rsid w:val="00DE7AC7"/>
    <w:rsid w:val="00DF5CDA"/>
    <w:rsid w:val="00DF7B3E"/>
    <w:rsid w:val="00E02A84"/>
    <w:rsid w:val="00E02C64"/>
    <w:rsid w:val="00E0494E"/>
    <w:rsid w:val="00E04EB9"/>
    <w:rsid w:val="00E05E98"/>
    <w:rsid w:val="00E07815"/>
    <w:rsid w:val="00E07998"/>
    <w:rsid w:val="00E07F32"/>
    <w:rsid w:val="00E10C34"/>
    <w:rsid w:val="00E12776"/>
    <w:rsid w:val="00E1293E"/>
    <w:rsid w:val="00E14846"/>
    <w:rsid w:val="00E14D7D"/>
    <w:rsid w:val="00E15033"/>
    <w:rsid w:val="00E15B6A"/>
    <w:rsid w:val="00E16FCA"/>
    <w:rsid w:val="00E203E7"/>
    <w:rsid w:val="00E215AE"/>
    <w:rsid w:val="00E24400"/>
    <w:rsid w:val="00E24F3C"/>
    <w:rsid w:val="00E250EA"/>
    <w:rsid w:val="00E256E2"/>
    <w:rsid w:val="00E263E1"/>
    <w:rsid w:val="00E26967"/>
    <w:rsid w:val="00E31307"/>
    <w:rsid w:val="00E31E73"/>
    <w:rsid w:val="00E331C0"/>
    <w:rsid w:val="00E33C88"/>
    <w:rsid w:val="00E37576"/>
    <w:rsid w:val="00E378AB"/>
    <w:rsid w:val="00E414E2"/>
    <w:rsid w:val="00E418C5"/>
    <w:rsid w:val="00E45D92"/>
    <w:rsid w:val="00E4657E"/>
    <w:rsid w:val="00E47CFA"/>
    <w:rsid w:val="00E47DDB"/>
    <w:rsid w:val="00E50670"/>
    <w:rsid w:val="00E5167B"/>
    <w:rsid w:val="00E535BA"/>
    <w:rsid w:val="00E60FD9"/>
    <w:rsid w:val="00E64E92"/>
    <w:rsid w:val="00E7004B"/>
    <w:rsid w:val="00E709B8"/>
    <w:rsid w:val="00E73283"/>
    <w:rsid w:val="00E73529"/>
    <w:rsid w:val="00E73D5B"/>
    <w:rsid w:val="00E73EB0"/>
    <w:rsid w:val="00E7519E"/>
    <w:rsid w:val="00E76ABD"/>
    <w:rsid w:val="00E80178"/>
    <w:rsid w:val="00E8031F"/>
    <w:rsid w:val="00E80E46"/>
    <w:rsid w:val="00E81326"/>
    <w:rsid w:val="00E817D5"/>
    <w:rsid w:val="00E819E5"/>
    <w:rsid w:val="00E83345"/>
    <w:rsid w:val="00E83CE1"/>
    <w:rsid w:val="00E84C52"/>
    <w:rsid w:val="00E90657"/>
    <w:rsid w:val="00E90C8F"/>
    <w:rsid w:val="00E91C0D"/>
    <w:rsid w:val="00E92F67"/>
    <w:rsid w:val="00E94F8C"/>
    <w:rsid w:val="00E951C9"/>
    <w:rsid w:val="00E9521B"/>
    <w:rsid w:val="00E96E70"/>
    <w:rsid w:val="00EA150D"/>
    <w:rsid w:val="00EA19AA"/>
    <w:rsid w:val="00EA55A9"/>
    <w:rsid w:val="00EA5970"/>
    <w:rsid w:val="00EA5F22"/>
    <w:rsid w:val="00EA6117"/>
    <w:rsid w:val="00EB140C"/>
    <w:rsid w:val="00EB1581"/>
    <w:rsid w:val="00EB1AB1"/>
    <w:rsid w:val="00EB272D"/>
    <w:rsid w:val="00EB2B07"/>
    <w:rsid w:val="00EB2DD7"/>
    <w:rsid w:val="00EB347D"/>
    <w:rsid w:val="00EB4BA0"/>
    <w:rsid w:val="00EB4E7A"/>
    <w:rsid w:val="00EB6AC0"/>
    <w:rsid w:val="00EB73C5"/>
    <w:rsid w:val="00EB7ECB"/>
    <w:rsid w:val="00EC04A2"/>
    <w:rsid w:val="00EC46EF"/>
    <w:rsid w:val="00EC633C"/>
    <w:rsid w:val="00EC6582"/>
    <w:rsid w:val="00EC7147"/>
    <w:rsid w:val="00EC7CEC"/>
    <w:rsid w:val="00EC7F18"/>
    <w:rsid w:val="00ED066F"/>
    <w:rsid w:val="00ED0AB1"/>
    <w:rsid w:val="00ED1073"/>
    <w:rsid w:val="00ED130F"/>
    <w:rsid w:val="00ED1BC1"/>
    <w:rsid w:val="00ED4A63"/>
    <w:rsid w:val="00ED5848"/>
    <w:rsid w:val="00ED68A7"/>
    <w:rsid w:val="00EE048D"/>
    <w:rsid w:val="00EE0C9D"/>
    <w:rsid w:val="00EE2F74"/>
    <w:rsid w:val="00EE5304"/>
    <w:rsid w:val="00EE5B7C"/>
    <w:rsid w:val="00EE74A9"/>
    <w:rsid w:val="00EF0BAA"/>
    <w:rsid w:val="00EF131A"/>
    <w:rsid w:val="00EF1F0E"/>
    <w:rsid w:val="00EF44A2"/>
    <w:rsid w:val="00EF5FA7"/>
    <w:rsid w:val="00EF6540"/>
    <w:rsid w:val="00EF7654"/>
    <w:rsid w:val="00EF7C9E"/>
    <w:rsid w:val="00F00066"/>
    <w:rsid w:val="00F02984"/>
    <w:rsid w:val="00F035B7"/>
    <w:rsid w:val="00F05B3E"/>
    <w:rsid w:val="00F06167"/>
    <w:rsid w:val="00F10047"/>
    <w:rsid w:val="00F13BD5"/>
    <w:rsid w:val="00F1471C"/>
    <w:rsid w:val="00F14F05"/>
    <w:rsid w:val="00F14F17"/>
    <w:rsid w:val="00F16AC0"/>
    <w:rsid w:val="00F17007"/>
    <w:rsid w:val="00F178A9"/>
    <w:rsid w:val="00F17B54"/>
    <w:rsid w:val="00F20B0F"/>
    <w:rsid w:val="00F21697"/>
    <w:rsid w:val="00F2240F"/>
    <w:rsid w:val="00F225F9"/>
    <w:rsid w:val="00F227AD"/>
    <w:rsid w:val="00F22F7C"/>
    <w:rsid w:val="00F24086"/>
    <w:rsid w:val="00F2445D"/>
    <w:rsid w:val="00F24A77"/>
    <w:rsid w:val="00F30C49"/>
    <w:rsid w:val="00F30CB2"/>
    <w:rsid w:val="00F32A61"/>
    <w:rsid w:val="00F33441"/>
    <w:rsid w:val="00F33656"/>
    <w:rsid w:val="00F34487"/>
    <w:rsid w:val="00F34A25"/>
    <w:rsid w:val="00F34AC1"/>
    <w:rsid w:val="00F35158"/>
    <w:rsid w:val="00F36460"/>
    <w:rsid w:val="00F36FA4"/>
    <w:rsid w:val="00F4099B"/>
    <w:rsid w:val="00F40F5A"/>
    <w:rsid w:val="00F443F5"/>
    <w:rsid w:val="00F45065"/>
    <w:rsid w:val="00F45AFE"/>
    <w:rsid w:val="00F46E12"/>
    <w:rsid w:val="00F47DC9"/>
    <w:rsid w:val="00F50077"/>
    <w:rsid w:val="00F5097D"/>
    <w:rsid w:val="00F51166"/>
    <w:rsid w:val="00F51608"/>
    <w:rsid w:val="00F517B5"/>
    <w:rsid w:val="00F55076"/>
    <w:rsid w:val="00F5545C"/>
    <w:rsid w:val="00F55E7A"/>
    <w:rsid w:val="00F564DA"/>
    <w:rsid w:val="00F56D4E"/>
    <w:rsid w:val="00F5722E"/>
    <w:rsid w:val="00F57D5B"/>
    <w:rsid w:val="00F60CA5"/>
    <w:rsid w:val="00F60DB5"/>
    <w:rsid w:val="00F620FD"/>
    <w:rsid w:val="00F6271C"/>
    <w:rsid w:val="00F63D69"/>
    <w:rsid w:val="00F643C9"/>
    <w:rsid w:val="00F64BE5"/>
    <w:rsid w:val="00F659D6"/>
    <w:rsid w:val="00F66C48"/>
    <w:rsid w:val="00F673AA"/>
    <w:rsid w:val="00F67A75"/>
    <w:rsid w:val="00F67BA4"/>
    <w:rsid w:val="00F67EA2"/>
    <w:rsid w:val="00F7043A"/>
    <w:rsid w:val="00F72901"/>
    <w:rsid w:val="00F75161"/>
    <w:rsid w:val="00F804CD"/>
    <w:rsid w:val="00F812D8"/>
    <w:rsid w:val="00F81336"/>
    <w:rsid w:val="00F818D7"/>
    <w:rsid w:val="00F822F8"/>
    <w:rsid w:val="00F830E7"/>
    <w:rsid w:val="00F833E6"/>
    <w:rsid w:val="00F8393B"/>
    <w:rsid w:val="00F84955"/>
    <w:rsid w:val="00F85216"/>
    <w:rsid w:val="00F864C2"/>
    <w:rsid w:val="00F86511"/>
    <w:rsid w:val="00F8655D"/>
    <w:rsid w:val="00F87D13"/>
    <w:rsid w:val="00F91B31"/>
    <w:rsid w:val="00F92CDF"/>
    <w:rsid w:val="00F93A02"/>
    <w:rsid w:val="00F93F78"/>
    <w:rsid w:val="00F95711"/>
    <w:rsid w:val="00F96B75"/>
    <w:rsid w:val="00F97255"/>
    <w:rsid w:val="00F97B5C"/>
    <w:rsid w:val="00FA05DB"/>
    <w:rsid w:val="00FA0EB4"/>
    <w:rsid w:val="00FA203C"/>
    <w:rsid w:val="00FA3025"/>
    <w:rsid w:val="00FA31D4"/>
    <w:rsid w:val="00FA4711"/>
    <w:rsid w:val="00FA6166"/>
    <w:rsid w:val="00FB4DE8"/>
    <w:rsid w:val="00FB58B9"/>
    <w:rsid w:val="00FB5E54"/>
    <w:rsid w:val="00FB62C7"/>
    <w:rsid w:val="00FB6575"/>
    <w:rsid w:val="00FB7367"/>
    <w:rsid w:val="00FB7AD4"/>
    <w:rsid w:val="00FB7BC4"/>
    <w:rsid w:val="00FB7FB7"/>
    <w:rsid w:val="00FC0DA4"/>
    <w:rsid w:val="00FC39CA"/>
    <w:rsid w:val="00FC5D11"/>
    <w:rsid w:val="00FC6F49"/>
    <w:rsid w:val="00FC723C"/>
    <w:rsid w:val="00FC7EB3"/>
    <w:rsid w:val="00FC7FA7"/>
    <w:rsid w:val="00FD28BE"/>
    <w:rsid w:val="00FD4AC8"/>
    <w:rsid w:val="00FD5504"/>
    <w:rsid w:val="00FD55F4"/>
    <w:rsid w:val="00FD7135"/>
    <w:rsid w:val="00FE0A40"/>
    <w:rsid w:val="00FE33A9"/>
    <w:rsid w:val="00FE5AA6"/>
    <w:rsid w:val="00FE69AE"/>
    <w:rsid w:val="00FE7E78"/>
    <w:rsid w:val="00FF0F0E"/>
    <w:rsid w:val="00FF1A5A"/>
    <w:rsid w:val="00FF2012"/>
    <w:rsid w:val="00FF4DAE"/>
    <w:rsid w:val="00FF5B46"/>
    <w:rsid w:val="00FF6175"/>
    <w:rsid w:val="00FF65C7"/>
    <w:rsid w:val="00FF6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1369E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标题1,(A-1), 1,Heading 0,H1,h1,Level 1 Head,PIM 1,Section Head,l1,level 1,heading 1,Chapter Headline,A MAJOR/BOLD,Company Index,Chapter Name,章,Header 1,Header1,Fab-1,1st level,H11,H12,H13,H14,H15,H16,H17,Heading One,Heading 01,h11,Level 1 Head1"/>
    <w:basedOn w:val="a0"/>
    <w:next w:val="a0"/>
    <w:qFormat/>
    <w:rsid w:val="00AB6176"/>
    <w:pPr>
      <w:keepNext/>
      <w:keepLines/>
      <w:numPr>
        <w:numId w:val="1"/>
      </w:numPr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标题2,h2,(A-2),Heading 2 Hidden,Heading 2 CCBS,H2,heading 2,第一章 标题 2,ISO1,2nd level,Header 2,Titre3,Level 2 Head,h2 main heading,Subhead A,B Sub/Bold,B Sub/Bold1,B Sub/Bold2,B Sub/Bold11,h2 main heading1,h2 main heading2,B Sub/Bold3,B Sub/Bold12,第一"/>
    <w:basedOn w:val="a0"/>
    <w:next w:val="a0"/>
    <w:qFormat/>
    <w:rsid w:val="00AB6176"/>
    <w:pPr>
      <w:keepNext/>
      <w:keepLines/>
      <w:numPr>
        <w:ilvl w:val="1"/>
        <w:numId w:val="1"/>
      </w:numPr>
      <w:spacing w:before="100" w:beforeAutospacing="1" w:after="100" w:afterAutospacing="1"/>
      <w:outlineLvl w:val="1"/>
    </w:pPr>
    <w:rPr>
      <w:b/>
      <w:bCs/>
      <w:sz w:val="30"/>
      <w:szCs w:val="32"/>
    </w:rPr>
  </w:style>
  <w:style w:type="paragraph" w:styleId="3">
    <w:name w:val="heading 3"/>
    <w:aliases w:val="标题3,h3,(A-3),Heading 3 - old,H3,l3,CT,Level 3 Head,3rd level,heading 3,h3 sub heading,head3,C Sub-Sub/Italic,Head 3,Head 31,Head 32,C Sub-Sub/Italic1,Project Index,list 3,H3-Heading 3,l3.3,Bold Head,bh,PRTM Heading 3,BOD 0,Heading 3 - old1,H31,l31"/>
    <w:basedOn w:val="a0"/>
    <w:next w:val="a0"/>
    <w:qFormat/>
    <w:rsid w:val="00AB6176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标题4,(A-4),h4,H4,bullet,bl,bb,h41,H41,bullet1,bl1,bb1,h42,H42,bullet2,bl2,bb2,h411,H411,bullet11,bl11,bb11,h43,H43,bullet3,bl3,bb3,h412,H412,bullet12,bl12,bb12,h421,H421,bullet21,bl21,bb21,h4111,H4111,bullet111,bl111,bb111,h44,H44,bullet4,bl4,bb4"/>
    <w:basedOn w:val="a0"/>
    <w:next w:val="a0"/>
    <w:qFormat/>
    <w:rsid w:val="00AB6176"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b/>
      <w:bCs/>
      <w:sz w:val="24"/>
      <w:szCs w:val="28"/>
    </w:rPr>
  </w:style>
  <w:style w:type="paragraph" w:styleId="5">
    <w:name w:val="heading 5"/>
    <w:aliases w:val="H5,First Bullet,L5,dash,ds,dd,H51,First Bullet1,L51,51,dash1,ds1,dd1,H52,First Bullet2,L52,52,dash2,ds2,dd2,H53,First Bullet3,L53,53,dash3,ds3,dd3,H54,First Bullet4,L54,54,dash4,ds4,dd4,H55,First Bullet5,L55,55,dash5,ds5,dd5,H56,First Bullet6,L56,5"/>
    <w:basedOn w:val="a0"/>
    <w:next w:val="a0"/>
    <w:qFormat/>
    <w:rsid w:val="00AB6176"/>
    <w:pPr>
      <w:keepNext/>
      <w:keepLines/>
      <w:numPr>
        <w:ilvl w:val="4"/>
        <w:numId w:val="1"/>
      </w:numPr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6">
    <w:name w:val="heading 6"/>
    <w:aliases w:val="Legal Level 1.,H6,BOD 4,h6,Third Subheading,PIM 6,Bullet list,Bullet (Single Lines),L6,h61,heading 61,第五层条,1.1.1.1.1.1标题 6,CSS节内4级标记,6,Third Subheading Char,H6 Char,PIM 6 Char,h6 Char"/>
    <w:basedOn w:val="a0"/>
    <w:next w:val="a0"/>
    <w:qFormat/>
    <w:rsid w:val="00AB617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aliases w:val="H TIMES1,Legal Level 1.1.,不用,PIM 7,letter list,Level 1.1,L7,H7,sdf,1.1.1.1.1.1.1标题 7"/>
    <w:basedOn w:val="a0"/>
    <w:next w:val="a0"/>
    <w:qFormat/>
    <w:rsid w:val="00AB617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aliases w:val="Legal Level 1.1.1.,H8,不用8,注意框体"/>
    <w:basedOn w:val="a0"/>
    <w:next w:val="a0"/>
    <w:qFormat/>
    <w:rsid w:val="00AB617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aliases w:val="Legal Level 1.1.1.1.,PIM 9,三级标题,不用9,huh,tt,table title,标题 45,Figure Heading,FH"/>
    <w:basedOn w:val="a0"/>
    <w:next w:val="a0"/>
    <w:qFormat/>
    <w:rsid w:val="00AB617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rsid w:val="00AB6176"/>
    <w:pPr>
      <w:pBdr>
        <w:bottom w:val="single" w:sz="4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0"/>
    <w:next w:val="a0"/>
    <w:uiPriority w:val="39"/>
    <w:rsid w:val="00AB6176"/>
    <w:pPr>
      <w:spacing w:beforeLines="50" w:afterLines="50"/>
      <w:jc w:val="left"/>
    </w:pPr>
    <w:rPr>
      <w:rFonts w:ascii="Times" w:hAnsi="Times"/>
      <w:b/>
      <w:noProof/>
      <w:sz w:val="24"/>
    </w:rPr>
  </w:style>
  <w:style w:type="paragraph" w:styleId="20">
    <w:name w:val="toc 2"/>
    <w:basedOn w:val="a0"/>
    <w:next w:val="a0"/>
    <w:uiPriority w:val="39"/>
    <w:rsid w:val="00AB6176"/>
    <w:pPr>
      <w:ind w:leftChars="200" w:left="200"/>
      <w:jc w:val="left"/>
    </w:pPr>
  </w:style>
  <w:style w:type="paragraph" w:styleId="a5">
    <w:name w:val="Document Map"/>
    <w:basedOn w:val="a0"/>
    <w:semiHidden/>
    <w:rsid w:val="00AB6176"/>
    <w:pPr>
      <w:shd w:val="clear" w:color="auto" w:fill="000080"/>
    </w:pPr>
  </w:style>
  <w:style w:type="character" w:styleId="a6">
    <w:name w:val="Hyperlink"/>
    <w:uiPriority w:val="99"/>
    <w:rsid w:val="00AB6176"/>
    <w:rPr>
      <w:color w:val="0000FF"/>
      <w:u w:val="single"/>
    </w:rPr>
  </w:style>
  <w:style w:type="character" w:customStyle="1" w:styleId="a7">
    <w:name w:val="访问过的超链接"/>
    <w:rsid w:val="00AB6176"/>
    <w:rPr>
      <w:color w:val="800080"/>
      <w:u w:val="single"/>
    </w:rPr>
  </w:style>
  <w:style w:type="paragraph" w:styleId="30">
    <w:name w:val="toc 3"/>
    <w:basedOn w:val="a0"/>
    <w:next w:val="a0"/>
    <w:uiPriority w:val="39"/>
    <w:rsid w:val="00AB6176"/>
    <w:pPr>
      <w:ind w:leftChars="400" w:left="400"/>
      <w:jc w:val="left"/>
    </w:pPr>
  </w:style>
  <w:style w:type="paragraph" w:styleId="40">
    <w:name w:val="toc 4"/>
    <w:basedOn w:val="a0"/>
    <w:next w:val="a0"/>
    <w:uiPriority w:val="39"/>
    <w:rsid w:val="00AB6176"/>
    <w:pPr>
      <w:ind w:leftChars="600" w:left="600"/>
      <w:jc w:val="left"/>
    </w:pPr>
  </w:style>
  <w:style w:type="paragraph" w:styleId="50">
    <w:name w:val="toc 5"/>
    <w:basedOn w:val="a0"/>
    <w:next w:val="a0"/>
    <w:uiPriority w:val="39"/>
    <w:rsid w:val="00AB6176"/>
    <w:pPr>
      <w:ind w:leftChars="800" w:left="800"/>
      <w:jc w:val="left"/>
    </w:pPr>
  </w:style>
  <w:style w:type="paragraph" w:styleId="60">
    <w:name w:val="toc 6"/>
    <w:basedOn w:val="a0"/>
    <w:next w:val="a0"/>
    <w:semiHidden/>
    <w:rsid w:val="00AB6176"/>
    <w:pPr>
      <w:ind w:leftChars="1000" w:left="2100"/>
    </w:pPr>
  </w:style>
  <w:style w:type="paragraph" w:styleId="70">
    <w:name w:val="toc 7"/>
    <w:basedOn w:val="a0"/>
    <w:next w:val="a0"/>
    <w:autoRedefine/>
    <w:semiHidden/>
    <w:rsid w:val="00AB6176"/>
    <w:pPr>
      <w:ind w:leftChars="1200" w:left="2520"/>
    </w:pPr>
  </w:style>
  <w:style w:type="paragraph" w:styleId="a8">
    <w:name w:val="footer"/>
    <w:basedOn w:val="a0"/>
    <w:link w:val="Char0"/>
    <w:uiPriority w:val="99"/>
    <w:rsid w:val="00AB6176"/>
    <w:pPr>
      <w:pBdr>
        <w:top w:val="single" w:sz="4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1"/>
    <w:rsid w:val="00AB6176"/>
  </w:style>
  <w:style w:type="paragraph" w:styleId="80">
    <w:name w:val="toc 8"/>
    <w:basedOn w:val="a0"/>
    <w:next w:val="a0"/>
    <w:autoRedefine/>
    <w:semiHidden/>
    <w:rsid w:val="00AB6176"/>
    <w:pPr>
      <w:ind w:leftChars="1400" w:left="2940"/>
    </w:pPr>
  </w:style>
  <w:style w:type="paragraph" w:styleId="90">
    <w:name w:val="toc 9"/>
    <w:basedOn w:val="a0"/>
    <w:next w:val="a0"/>
    <w:autoRedefine/>
    <w:semiHidden/>
    <w:rsid w:val="00AB6176"/>
    <w:pPr>
      <w:ind w:leftChars="1600" w:left="3360"/>
    </w:pPr>
  </w:style>
  <w:style w:type="paragraph" w:styleId="aa">
    <w:name w:val="Balloon Text"/>
    <w:basedOn w:val="a0"/>
    <w:semiHidden/>
    <w:rsid w:val="00AB6176"/>
    <w:rPr>
      <w:sz w:val="18"/>
      <w:szCs w:val="18"/>
    </w:rPr>
  </w:style>
  <w:style w:type="paragraph" w:styleId="ab">
    <w:name w:val="Normal Indent"/>
    <w:basedOn w:val="a0"/>
    <w:rsid w:val="00AB6176"/>
    <w:pPr>
      <w:spacing w:before="100" w:beforeAutospacing="1" w:after="100" w:afterAutospacing="1"/>
      <w:ind w:firstLineChars="200" w:firstLine="200"/>
    </w:pPr>
  </w:style>
  <w:style w:type="paragraph" w:styleId="ac">
    <w:name w:val="Body Text"/>
    <w:basedOn w:val="a0"/>
    <w:link w:val="Char1"/>
    <w:rsid w:val="00AB6176"/>
    <w:pPr>
      <w:widowControl/>
      <w:spacing w:after="120" w:line="240" w:lineRule="atLeast"/>
      <w:ind w:left="720"/>
      <w:jc w:val="left"/>
    </w:pPr>
    <w:rPr>
      <w:kern w:val="0"/>
      <w:sz w:val="20"/>
      <w:szCs w:val="20"/>
    </w:rPr>
  </w:style>
  <w:style w:type="paragraph" w:customStyle="1" w:styleId="ad">
    <w:name w:val="表格文本居中"/>
    <w:basedOn w:val="a0"/>
    <w:rsid w:val="00AB6176"/>
    <w:pPr>
      <w:autoSpaceDE w:val="0"/>
      <w:autoSpaceDN w:val="0"/>
      <w:adjustRightInd w:val="0"/>
      <w:jc w:val="center"/>
    </w:pPr>
    <w:rPr>
      <w:kern w:val="0"/>
      <w:szCs w:val="20"/>
    </w:rPr>
  </w:style>
  <w:style w:type="paragraph" w:customStyle="1" w:styleId="ae">
    <w:name w:val="表格文本"/>
    <w:basedOn w:val="a0"/>
    <w:autoRedefine/>
    <w:rsid w:val="001D60EB"/>
    <w:pPr>
      <w:widowControl/>
      <w:tabs>
        <w:tab w:val="decimal" w:pos="0"/>
      </w:tabs>
      <w:autoSpaceDE w:val="0"/>
      <w:autoSpaceDN w:val="0"/>
      <w:adjustRightInd w:val="0"/>
      <w:jc w:val="left"/>
    </w:pPr>
    <w:rPr>
      <w:rFonts w:ascii="宋体" w:hAnsi="Arial"/>
      <w:bCs/>
      <w:iCs/>
      <w:noProof/>
      <w:kern w:val="0"/>
      <w:szCs w:val="21"/>
    </w:rPr>
  </w:style>
  <w:style w:type="character" w:styleId="af">
    <w:name w:val="Emphasis"/>
    <w:qFormat/>
    <w:rsid w:val="00AB6176"/>
    <w:rPr>
      <w:i/>
      <w:iCs/>
    </w:rPr>
  </w:style>
  <w:style w:type="paragraph" w:styleId="af0">
    <w:name w:val="Note Heading"/>
    <w:basedOn w:val="a0"/>
    <w:next w:val="a0"/>
    <w:rsid w:val="00AB6176"/>
    <w:pPr>
      <w:jc w:val="center"/>
    </w:pPr>
  </w:style>
  <w:style w:type="paragraph" w:styleId="a">
    <w:name w:val="List Bullet"/>
    <w:basedOn w:val="a0"/>
    <w:autoRedefine/>
    <w:rsid w:val="00AB6176"/>
    <w:pPr>
      <w:numPr>
        <w:numId w:val="2"/>
      </w:numPr>
      <w:spacing w:beforeAutospacing="1" w:afterAutospacing="1"/>
    </w:pPr>
  </w:style>
  <w:style w:type="paragraph" w:customStyle="1" w:styleId="TableText">
    <w:name w:val="Table Text"/>
    <w:basedOn w:val="a0"/>
    <w:rsid w:val="00AB6176"/>
    <w:pPr>
      <w:widowControl/>
      <w:jc w:val="left"/>
    </w:pPr>
    <w:rPr>
      <w:kern w:val="0"/>
      <w:sz w:val="20"/>
      <w:szCs w:val="20"/>
      <w:lang w:eastAsia="en-US"/>
    </w:rPr>
  </w:style>
  <w:style w:type="paragraph" w:customStyle="1" w:styleId="Char10">
    <w:name w:val="Char1"/>
    <w:basedOn w:val="a0"/>
    <w:rsid w:val="00367D02"/>
  </w:style>
  <w:style w:type="paragraph" w:customStyle="1" w:styleId="af1">
    <w:name w:val="继远正文"/>
    <w:basedOn w:val="a0"/>
    <w:rsid w:val="00367D02"/>
    <w:pPr>
      <w:ind w:firstLineChars="200" w:firstLine="480"/>
    </w:pPr>
    <w:rPr>
      <w:rFonts w:cs="宋体"/>
      <w:sz w:val="24"/>
      <w:szCs w:val="20"/>
    </w:rPr>
  </w:style>
  <w:style w:type="paragraph" w:customStyle="1" w:styleId="0">
    <w:name w:val="标题0"/>
    <w:basedOn w:val="a0"/>
    <w:rsid w:val="00DD36EB"/>
    <w:pPr>
      <w:numPr>
        <w:numId w:val="3"/>
      </w:numPr>
      <w:spacing w:before="100" w:beforeAutospacing="1" w:after="100" w:afterAutospacing="1"/>
      <w:jc w:val="center"/>
    </w:pPr>
    <w:rPr>
      <w:rFonts w:ascii="宋体" w:hAnsi="宋体"/>
      <w:b/>
      <w:sz w:val="48"/>
    </w:rPr>
  </w:style>
  <w:style w:type="table" w:styleId="af2">
    <w:name w:val="Table Grid"/>
    <w:basedOn w:val="a2"/>
    <w:uiPriority w:val="59"/>
    <w:rsid w:val="00B0114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No Spacing"/>
    <w:uiPriority w:val="1"/>
    <w:qFormat/>
    <w:rsid w:val="00A235F4"/>
    <w:pPr>
      <w:widowControl w:val="0"/>
      <w:jc w:val="both"/>
    </w:pPr>
    <w:rPr>
      <w:kern w:val="2"/>
      <w:sz w:val="21"/>
      <w:szCs w:val="24"/>
    </w:rPr>
  </w:style>
  <w:style w:type="character" w:customStyle="1" w:styleId="Char0">
    <w:name w:val="页脚 Char"/>
    <w:link w:val="a8"/>
    <w:uiPriority w:val="99"/>
    <w:rsid w:val="003B5E21"/>
    <w:rPr>
      <w:kern w:val="2"/>
      <w:sz w:val="18"/>
      <w:szCs w:val="18"/>
    </w:rPr>
  </w:style>
  <w:style w:type="paragraph" w:styleId="af4">
    <w:name w:val="Quote"/>
    <w:basedOn w:val="a0"/>
    <w:next w:val="a0"/>
    <w:link w:val="Char2"/>
    <w:uiPriority w:val="29"/>
    <w:qFormat/>
    <w:rsid w:val="00232B3A"/>
    <w:rPr>
      <w:i/>
      <w:iCs/>
      <w:color w:val="000000"/>
    </w:rPr>
  </w:style>
  <w:style w:type="character" w:customStyle="1" w:styleId="Char2">
    <w:name w:val="引用 Char"/>
    <w:link w:val="af4"/>
    <w:uiPriority w:val="29"/>
    <w:rsid w:val="00232B3A"/>
    <w:rPr>
      <w:i/>
      <w:iCs/>
      <w:color w:val="000000"/>
      <w:kern w:val="2"/>
      <w:sz w:val="21"/>
      <w:szCs w:val="24"/>
    </w:rPr>
  </w:style>
  <w:style w:type="character" w:customStyle="1" w:styleId="Char1">
    <w:name w:val="正文文本 Char"/>
    <w:basedOn w:val="a1"/>
    <w:link w:val="ac"/>
    <w:rsid w:val="009B1548"/>
  </w:style>
  <w:style w:type="paragraph" w:styleId="af5">
    <w:name w:val="List Paragraph"/>
    <w:basedOn w:val="a0"/>
    <w:uiPriority w:val="34"/>
    <w:qFormat/>
    <w:rsid w:val="00370E56"/>
    <w:pPr>
      <w:ind w:firstLineChars="200" w:firstLine="420"/>
    </w:pPr>
  </w:style>
  <w:style w:type="paragraph" w:customStyle="1" w:styleId="af6">
    <w:name w:val="编写建议"/>
    <w:basedOn w:val="a0"/>
    <w:link w:val="Char11"/>
    <w:rsid w:val="00E5167B"/>
    <w:pPr>
      <w:autoSpaceDE w:val="0"/>
      <w:autoSpaceDN w:val="0"/>
      <w:adjustRightInd w:val="0"/>
      <w:spacing w:line="360" w:lineRule="auto"/>
      <w:ind w:firstLineChars="200" w:firstLine="200"/>
      <w:jc w:val="left"/>
    </w:pPr>
    <w:rPr>
      <w:rFonts w:ascii="Arial" w:hAnsi="Arial" w:cs="Arial"/>
      <w:i/>
      <w:color w:val="0000FF"/>
      <w:kern w:val="0"/>
      <w:szCs w:val="21"/>
    </w:rPr>
  </w:style>
  <w:style w:type="character" w:customStyle="1" w:styleId="Char11">
    <w:name w:val="编写建议 Char1"/>
    <w:link w:val="af6"/>
    <w:rsid w:val="00E5167B"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infoblue">
    <w:name w:val="infoblue"/>
    <w:basedOn w:val="a0"/>
    <w:rsid w:val="00566A42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i/>
      <w:iCs/>
      <w:color w:val="0000FF"/>
      <w:kern w:val="0"/>
      <w:szCs w:val="20"/>
    </w:rPr>
  </w:style>
  <w:style w:type="character" w:styleId="af7">
    <w:name w:val="annotation reference"/>
    <w:rsid w:val="00FD7135"/>
    <w:rPr>
      <w:sz w:val="21"/>
      <w:szCs w:val="21"/>
    </w:rPr>
  </w:style>
  <w:style w:type="paragraph" w:styleId="af8">
    <w:name w:val="annotation text"/>
    <w:basedOn w:val="a0"/>
    <w:link w:val="Char3"/>
    <w:rsid w:val="00FD7135"/>
    <w:pPr>
      <w:jc w:val="left"/>
    </w:pPr>
  </w:style>
  <w:style w:type="character" w:customStyle="1" w:styleId="Char3">
    <w:name w:val="批注文字 Char"/>
    <w:link w:val="af8"/>
    <w:rsid w:val="00FD7135"/>
    <w:rPr>
      <w:kern w:val="2"/>
      <w:sz w:val="21"/>
      <w:szCs w:val="24"/>
    </w:rPr>
  </w:style>
  <w:style w:type="paragraph" w:styleId="af9">
    <w:name w:val="annotation subject"/>
    <w:basedOn w:val="af8"/>
    <w:next w:val="af8"/>
    <w:link w:val="Char4"/>
    <w:rsid w:val="00FD7135"/>
    <w:rPr>
      <w:b/>
      <w:bCs/>
    </w:rPr>
  </w:style>
  <w:style w:type="character" w:customStyle="1" w:styleId="Char4">
    <w:name w:val="批注主题 Char"/>
    <w:link w:val="af9"/>
    <w:rsid w:val="00FD7135"/>
    <w:rPr>
      <w:b/>
      <w:bCs/>
      <w:kern w:val="2"/>
      <w:sz w:val="21"/>
      <w:szCs w:val="24"/>
    </w:rPr>
  </w:style>
  <w:style w:type="paragraph" w:customStyle="1" w:styleId="110151">
    <w:name w:val="样式 标题 1 + 段前: 1 行 段后: 0 磅 行距: 1.5 倍行距1"/>
    <w:basedOn w:val="1"/>
    <w:autoRedefine/>
    <w:rsid w:val="00F55E7A"/>
    <w:pPr>
      <w:keepLines w:val="0"/>
      <w:widowControl/>
      <w:tabs>
        <w:tab w:val="left" w:pos="0"/>
      </w:tabs>
      <w:spacing w:beforeLines="100" w:beforeAutospacing="0" w:after="0" w:afterAutospacing="0" w:line="360" w:lineRule="auto"/>
      <w:ind w:left="432" w:hanging="432"/>
    </w:pPr>
    <w:rPr>
      <w:rFonts w:cs="宋体"/>
      <w:noProof/>
      <w:color w:val="000000"/>
      <w:kern w:val="32"/>
      <w:sz w:val="36"/>
      <w:szCs w:val="36"/>
    </w:rPr>
  </w:style>
  <w:style w:type="paragraph" w:customStyle="1" w:styleId="TitlePageDetail">
    <w:name w:val="TitlePage_Detail"/>
    <w:basedOn w:val="a0"/>
    <w:rsid w:val="00A223B6"/>
    <w:pPr>
      <w:widowControl/>
      <w:spacing w:line="360" w:lineRule="auto"/>
      <w:ind w:left="4060"/>
      <w:jc w:val="left"/>
    </w:pPr>
    <w:rPr>
      <w:rFonts w:ascii="Arial" w:eastAsia="Times New Roman" w:hAnsi="Arial"/>
      <w:b/>
      <w:kern w:val="0"/>
      <w:sz w:val="20"/>
      <w:szCs w:val="20"/>
      <w:lang w:eastAsia="en-US"/>
    </w:rPr>
  </w:style>
  <w:style w:type="character" w:customStyle="1" w:styleId="Char">
    <w:name w:val="页眉 Char"/>
    <w:link w:val="a4"/>
    <w:uiPriority w:val="99"/>
    <w:rsid w:val="00520DE1"/>
    <w:rPr>
      <w:kern w:val="2"/>
      <w:sz w:val="18"/>
      <w:szCs w:val="18"/>
    </w:rPr>
  </w:style>
  <w:style w:type="paragraph" w:customStyle="1" w:styleId="0857878">
    <w:name w:val="样式 首行缩进:  0.85 厘米 段前: 7.8 磅 段后: 7.8 磅"/>
    <w:basedOn w:val="a0"/>
    <w:link w:val="0857878Char"/>
    <w:qFormat/>
    <w:rsid w:val="00D41546"/>
    <w:pPr>
      <w:spacing w:before="100" w:beforeAutospacing="1" w:line="360" w:lineRule="auto"/>
      <w:ind w:firstLine="482"/>
    </w:pPr>
    <w:rPr>
      <w:rFonts w:cs="宋体"/>
      <w:sz w:val="24"/>
      <w:szCs w:val="20"/>
    </w:rPr>
  </w:style>
  <w:style w:type="character" w:customStyle="1" w:styleId="0857878Char">
    <w:name w:val="样式 首行缩进:  0.85 厘米 段前: 7.8 磅 段后: 7.8 磅 Char"/>
    <w:link w:val="0857878"/>
    <w:rsid w:val="00D41546"/>
    <w:rPr>
      <w:rFonts w:cs="宋体"/>
      <w:kern w:val="2"/>
      <w:sz w:val="24"/>
    </w:rPr>
  </w:style>
  <w:style w:type="paragraph" w:styleId="afa">
    <w:name w:val="caption"/>
    <w:basedOn w:val="a0"/>
    <w:next w:val="a0"/>
    <w:unhideWhenUsed/>
    <w:qFormat/>
    <w:rsid w:val="00C77D13"/>
    <w:pPr>
      <w:jc w:val="center"/>
    </w:pPr>
    <w:rPr>
      <w:rFonts w:ascii="宋体" w:hAnsi="宋体"/>
      <w:szCs w:val="21"/>
    </w:rPr>
  </w:style>
  <w:style w:type="paragraph" w:styleId="afb">
    <w:name w:val="Normal (Web)"/>
    <w:basedOn w:val="a0"/>
    <w:uiPriority w:val="99"/>
    <w:unhideWhenUsed/>
    <w:rsid w:val="00263FBF"/>
    <w:pPr>
      <w:spacing w:before="100" w:beforeAutospacing="1" w:after="100" w:afterAutospacing="1"/>
      <w:jc w:val="left"/>
    </w:pPr>
    <w:rPr>
      <w:kern w:val="0"/>
      <w:sz w:val="24"/>
      <w:szCs w:val="22"/>
    </w:rPr>
  </w:style>
  <w:style w:type="character" w:styleId="HTML">
    <w:name w:val="HTML Code"/>
    <w:uiPriority w:val="99"/>
    <w:unhideWhenUsed/>
    <w:rsid w:val="00D16CA0"/>
    <w:rPr>
      <w:rFonts w:ascii="宋体" w:eastAsia="宋体" w:hAnsi="宋体" w:cs="宋体"/>
      <w:sz w:val="24"/>
      <w:szCs w:val="24"/>
    </w:rPr>
  </w:style>
  <w:style w:type="paragraph" w:customStyle="1" w:styleId="Req4-zhaowj">
    <w:name w:val="Req4-zhaowj"/>
    <w:basedOn w:val="a0"/>
    <w:next w:val="a0"/>
    <w:qFormat/>
    <w:rsid w:val="0062293D"/>
    <w:pPr>
      <w:keepNext/>
      <w:widowControl/>
      <w:numPr>
        <w:ilvl w:val="3"/>
        <w:numId w:val="39"/>
      </w:numPr>
      <w:tabs>
        <w:tab w:val="left" w:pos="720"/>
      </w:tabs>
      <w:spacing w:beforeLines="50" w:afterLines="50" w:line="360" w:lineRule="auto"/>
      <w:jc w:val="left"/>
      <w:outlineLvl w:val="3"/>
    </w:pPr>
    <w:rPr>
      <w:rFonts w:ascii="宋体" w:eastAsia="黑体" w:hAnsi="宋体" w:cs="宋体"/>
      <w:iCs/>
      <w:kern w:val="0"/>
      <w:sz w:val="28"/>
      <w:szCs w:val="28"/>
      <w:lang w:eastAsia="en-US"/>
    </w:rPr>
  </w:style>
  <w:style w:type="table" w:styleId="afc">
    <w:name w:val="Table Theme"/>
    <w:basedOn w:val="a2"/>
    <w:rsid w:val="0017683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d">
    <w:name w:val="Strong"/>
    <w:uiPriority w:val="22"/>
    <w:qFormat/>
    <w:rsid w:val="001839AE"/>
    <w:rPr>
      <w:b/>
      <w:bCs/>
    </w:rPr>
  </w:style>
  <w:style w:type="paragraph" w:styleId="HTML0">
    <w:name w:val="HTML Preformatted"/>
    <w:basedOn w:val="a0"/>
    <w:link w:val="HTMLChar"/>
    <w:uiPriority w:val="99"/>
    <w:unhideWhenUsed/>
    <w:rsid w:val="00CC03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0"/>
    <w:uiPriority w:val="99"/>
    <w:rsid w:val="00CC0316"/>
    <w:rPr>
      <w:rFonts w:ascii="宋体" w:hAnsi="宋体" w:cs="宋体"/>
      <w:sz w:val="24"/>
      <w:szCs w:val="24"/>
    </w:rPr>
  </w:style>
  <w:style w:type="character" w:customStyle="1" w:styleId="hljs-comment">
    <w:name w:val="hljs-comment"/>
    <w:basedOn w:val="a1"/>
    <w:rsid w:val="00CC0316"/>
  </w:style>
  <w:style w:type="character" w:customStyle="1" w:styleId="hljs-tag">
    <w:name w:val="hljs-tag"/>
    <w:basedOn w:val="a1"/>
    <w:rsid w:val="00CC0316"/>
  </w:style>
  <w:style w:type="character" w:customStyle="1" w:styleId="hljs-name">
    <w:name w:val="hljs-name"/>
    <w:basedOn w:val="a1"/>
    <w:rsid w:val="00CC03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9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vnrepository.com/artifact/com.github.core-lib/xjar/v2.0.6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LJ\AppData\Roaming\Microsoft\Templates\&#23618;&#32423;&#30446;&#24405;&#27169;&#29256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0A506-83C0-4920-9105-ACF898C33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层级目录模版.dotm</Template>
  <TotalTime>49</TotalTime>
  <Pages>9</Pages>
  <Words>496</Words>
  <Characters>2830</Characters>
  <Application>Microsoft Office Word</Application>
  <DocSecurity>0</DocSecurity>
  <Lines>23</Lines>
  <Paragraphs>6</Paragraphs>
  <ScaleCrop>false</ScaleCrop>
  <Company>QAI China</Company>
  <LinksUpToDate>false</LinksUpToDate>
  <CharactersWithSpaces>3320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过程文档模版</dc:title>
  <dc:creator>GLJ</dc:creator>
  <cp:lastModifiedBy>GLJ</cp:lastModifiedBy>
  <cp:revision>6</cp:revision>
  <cp:lastPrinted>2005-05-27T02:15:00Z</cp:lastPrinted>
  <dcterms:created xsi:type="dcterms:W3CDTF">2020-09-21T05:59:00Z</dcterms:created>
  <dcterms:modified xsi:type="dcterms:W3CDTF">2020-09-24T09:40:00Z</dcterms:modified>
</cp:coreProperties>
</file>