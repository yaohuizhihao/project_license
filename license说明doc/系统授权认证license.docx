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2EA" w:rsidRPr="000B2DA0" w:rsidRDefault="003852EA" w:rsidP="00F40F5A">
      <w:pPr>
        <w:pStyle w:val="af0"/>
        <w:jc w:val="left"/>
        <w:rPr>
          <w:b/>
        </w:rPr>
      </w:pPr>
    </w:p>
    <w:p w:rsidR="003852EA" w:rsidRDefault="003852EA">
      <w:pPr>
        <w:jc w:val="center"/>
        <w:rPr>
          <w:rFonts w:ascii="宋体" w:hAnsi="宋体"/>
        </w:rPr>
      </w:pPr>
    </w:p>
    <w:p w:rsidR="003852EA" w:rsidRDefault="003852EA">
      <w:pPr>
        <w:jc w:val="center"/>
        <w:rPr>
          <w:rFonts w:ascii="宋体" w:hAnsi="宋体"/>
        </w:rPr>
      </w:pPr>
    </w:p>
    <w:p w:rsidR="003852EA" w:rsidRDefault="003852EA" w:rsidP="00587C47">
      <w:pPr>
        <w:rPr>
          <w:rFonts w:ascii="宋体" w:hAnsi="宋体"/>
        </w:rPr>
      </w:pPr>
      <w:bookmarkStart w:id="0" w:name="_Toc418479672"/>
    </w:p>
    <w:p w:rsidR="003852EA" w:rsidRDefault="003852EA">
      <w:pPr>
        <w:jc w:val="center"/>
        <w:rPr>
          <w:rFonts w:ascii="宋体" w:hAnsi="宋体"/>
        </w:rPr>
      </w:pPr>
    </w:p>
    <w:p w:rsidR="003852EA" w:rsidRDefault="003852EA">
      <w:pPr>
        <w:jc w:val="center"/>
        <w:rPr>
          <w:rFonts w:ascii="宋体" w:hAnsi="宋体"/>
        </w:rPr>
      </w:pPr>
    </w:p>
    <w:p w:rsidR="00EB6AC0" w:rsidRDefault="00EB6AC0">
      <w:pPr>
        <w:jc w:val="center"/>
        <w:rPr>
          <w:rFonts w:ascii="宋体" w:hAnsi="宋体"/>
        </w:rPr>
      </w:pPr>
    </w:p>
    <w:p w:rsidR="00EB6AC0" w:rsidRDefault="00EB6AC0">
      <w:pPr>
        <w:jc w:val="center"/>
        <w:rPr>
          <w:rFonts w:ascii="宋体" w:hAnsi="宋体"/>
        </w:rPr>
      </w:pPr>
    </w:p>
    <w:p w:rsidR="00EB6AC0" w:rsidRDefault="00EB6AC0">
      <w:pPr>
        <w:jc w:val="center"/>
        <w:rPr>
          <w:rFonts w:ascii="宋体" w:hAnsi="宋体"/>
        </w:rPr>
      </w:pPr>
    </w:p>
    <w:p w:rsidR="00A223B6" w:rsidRDefault="00A223B6">
      <w:pPr>
        <w:jc w:val="center"/>
        <w:rPr>
          <w:rFonts w:ascii="宋体" w:hAnsi="宋体"/>
        </w:rPr>
      </w:pPr>
    </w:p>
    <w:p w:rsidR="00874D5B" w:rsidRDefault="00874D5B">
      <w:pPr>
        <w:jc w:val="center"/>
        <w:rPr>
          <w:rFonts w:ascii="仿宋_GB2312" w:hAnsi="Calibri"/>
          <w:b/>
          <w:sz w:val="48"/>
          <w:szCs w:val="22"/>
        </w:rPr>
      </w:pPr>
      <w:r>
        <w:rPr>
          <w:rFonts w:ascii="仿宋_GB2312" w:hAnsi="Calibri" w:hint="eastAsia"/>
          <w:b/>
          <w:sz w:val="48"/>
          <w:szCs w:val="22"/>
        </w:rPr>
        <w:t>系统授权</w:t>
      </w:r>
      <w:r>
        <w:rPr>
          <w:rFonts w:ascii="仿宋_GB2312" w:hAnsi="Calibri" w:hint="eastAsia"/>
          <w:b/>
          <w:sz w:val="48"/>
          <w:szCs w:val="22"/>
        </w:rPr>
        <w:t>license</w:t>
      </w:r>
      <w:r>
        <w:rPr>
          <w:rFonts w:ascii="仿宋_GB2312" w:hAnsi="Calibri" w:hint="eastAsia"/>
          <w:b/>
          <w:sz w:val="48"/>
          <w:szCs w:val="22"/>
        </w:rPr>
        <w:t>授权认证</w:t>
      </w:r>
    </w:p>
    <w:p w:rsidR="002D4CAE" w:rsidRDefault="00874D5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ascii="仿宋_GB2312" w:hAnsi="Calibri" w:hint="eastAsia"/>
          <w:b/>
          <w:sz w:val="48"/>
          <w:szCs w:val="22"/>
        </w:rPr>
        <w:t>功能</w:t>
      </w:r>
      <w:r w:rsidR="002D4CAE" w:rsidRPr="00347AC2">
        <w:rPr>
          <w:rFonts w:ascii="仿宋_GB2312" w:hAnsi="Calibri" w:hint="eastAsia"/>
          <w:b/>
          <w:sz w:val="48"/>
          <w:szCs w:val="22"/>
        </w:rPr>
        <w:t>说明书</w:t>
      </w:r>
    </w:p>
    <w:p w:rsidR="00244A3B" w:rsidRPr="00244A3B" w:rsidRDefault="00244A3B">
      <w:pPr>
        <w:jc w:val="center"/>
        <w:rPr>
          <w:rFonts w:ascii="宋体" w:eastAsia="黑体" w:hAnsi="宋体"/>
          <w:b/>
          <w:bCs/>
          <w:sz w:val="52"/>
        </w:rPr>
      </w:pPr>
    </w:p>
    <w:p w:rsidR="003852EA" w:rsidRDefault="003852EA"/>
    <w:p w:rsidR="001D66C1" w:rsidRDefault="001D66C1">
      <w:pPr>
        <w:rPr>
          <w:rFonts w:ascii="宋体"/>
        </w:rPr>
      </w:pPr>
    </w:p>
    <w:p w:rsidR="001D66C1" w:rsidRDefault="001D66C1" w:rsidP="001D66C1"/>
    <w:p w:rsidR="00EB6AC0" w:rsidRDefault="00EB6AC0" w:rsidP="001D66C1"/>
    <w:p w:rsidR="00EB6AC0" w:rsidRDefault="00EB6AC0" w:rsidP="001D66C1"/>
    <w:p w:rsidR="00EB6AC0" w:rsidRDefault="00EB6AC0" w:rsidP="001D66C1"/>
    <w:p w:rsidR="001D66C1" w:rsidRDefault="001D66C1" w:rsidP="001D66C1"/>
    <w:tbl>
      <w:tblPr>
        <w:tblW w:w="833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1384"/>
        <w:gridCol w:w="2835"/>
        <w:gridCol w:w="1276"/>
        <w:gridCol w:w="2835"/>
      </w:tblGrid>
      <w:tr w:rsidR="001D66C1" w:rsidTr="00596513">
        <w:trPr>
          <w:trHeight w:val="567"/>
        </w:trPr>
        <w:tc>
          <w:tcPr>
            <w:tcW w:w="1384" w:type="dxa"/>
            <w:vAlign w:val="center"/>
          </w:tcPr>
          <w:p w:rsidR="001D66C1" w:rsidRPr="00EF443D" w:rsidRDefault="001D66C1" w:rsidP="00596513">
            <w:pPr>
              <w:rPr>
                <w:b/>
                <w:bCs/>
                <w:szCs w:val="21"/>
              </w:rPr>
            </w:pPr>
            <w:r w:rsidRPr="00EF443D">
              <w:rPr>
                <w:rFonts w:hint="eastAsia"/>
                <w:b/>
                <w:bCs/>
                <w:szCs w:val="21"/>
              </w:rPr>
              <w:t>文件版本：</w:t>
            </w:r>
          </w:p>
        </w:tc>
        <w:tc>
          <w:tcPr>
            <w:tcW w:w="2835" w:type="dxa"/>
            <w:vAlign w:val="center"/>
          </w:tcPr>
          <w:p w:rsidR="001D66C1" w:rsidRPr="00EF443D" w:rsidRDefault="001D66C1" w:rsidP="00596513">
            <w:pPr>
              <w:rPr>
                <w:iCs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D66C1" w:rsidRPr="00EF443D" w:rsidRDefault="001D66C1" w:rsidP="00596513">
            <w:pPr>
              <w:rPr>
                <w:b/>
                <w:bCs/>
                <w:szCs w:val="21"/>
              </w:rPr>
            </w:pPr>
            <w:r w:rsidRPr="00EF443D">
              <w:rPr>
                <w:rFonts w:hint="eastAsia"/>
                <w:b/>
                <w:bCs/>
                <w:szCs w:val="21"/>
              </w:rPr>
              <w:t>编</w:t>
            </w:r>
            <w:r w:rsidRPr="00EF443D">
              <w:rPr>
                <w:rFonts w:hint="eastAsia"/>
                <w:b/>
                <w:bCs/>
                <w:szCs w:val="21"/>
              </w:rPr>
              <w:t xml:space="preserve">    </w:t>
            </w:r>
            <w:r w:rsidRPr="00EF443D">
              <w:rPr>
                <w:rFonts w:hint="eastAsia"/>
                <w:b/>
                <w:bCs/>
                <w:szCs w:val="21"/>
              </w:rPr>
              <w:t>制：</w:t>
            </w:r>
          </w:p>
        </w:tc>
        <w:tc>
          <w:tcPr>
            <w:tcW w:w="2835" w:type="dxa"/>
            <w:vAlign w:val="center"/>
          </w:tcPr>
          <w:p w:rsidR="001D66C1" w:rsidRPr="00EF443D" w:rsidRDefault="001D66C1" w:rsidP="00596513">
            <w:pPr>
              <w:rPr>
                <w:szCs w:val="21"/>
              </w:rPr>
            </w:pPr>
          </w:p>
        </w:tc>
      </w:tr>
      <w:tr w:rsidR="001D66C1" w:rsidTr="00596513">
        <w:trPr>
          <w:trHeight w:val="567"/>
        </w:trPr>
        <w:tc>
          <w:tcPr>
            <w:tcW w:w="1384" w:type="dxa"/>
            <w:vAlign w:val="center"/>
          </w:tcPr>
          <w:p w:rsidR="001D66C1" w:rsidRPr="00EF443D" w:rsidRDefault="001D66C1" w:rsidP="00596513">
            <w:pPr>
              <w:rPr>
                <w:b/>
                <w:bCs/>
                <w:szCs w:val="21"/>
              </w:rPr>
            </w:pPr>
            <w:r w:rsidRPr="00EF443D">
              <w:rPr>
                <w:rFonts w:hint="eastAsia"/>
                <w:b/>
                <w:bCs/>
                <w:szCs w:val="21"/>
              </w:rPr>
              <w:t>审</w:t>
            </w:r>
            <w:r w:rsidRPr="00EF443D">
              <w:rPr>
                <w:rFonts w:hint="eastAsia"/>
                <w:b/>
                <w:bCs/>
                <w:szCs w:val="21"/>
              </w:rPr>
              <w:t xml:space="preserve">    </w:t>
            </w:r>
            <w:r w:rsidRPr="00EF443D">
              <w:rPr>
                <w:rFonts w:hint="eastAsia"/>
                <w:b/>
                <w:bCs/>
                <w:szCs w:val="21"/>
              </w:rPr>
              <w:t>核：</w:t>
            </w:r>
          </w:p>
        </w:tc>
        <w:tc>
          <w:tcPr>
            <w:tcW w:w="2835" w:type="dxa"/>
            <w:vAlign w:val="center"/>
          </w:tcPr>
          <w:p w:rsidR="001D66C1" w:rsidRPr="00EF443D" w:rsidRDefault="001D66C1" w:rsidP="00596513">
            <w:pPr>
              <w:rPr>
                <w:iCs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D66C1" w:rsidRPr="00EF443D" w:rsidRDefault="001D66C1" w:rsidP="00596513">
            <w:pPr>
              <w:rPr>
                <w:b/>
                <w:bCs/>
                <w:szCs w:val="21"/>
              </w:rPr>
            </w:pPr>
            <w:r w:rsidRPr="00EF443D">
              <w:rPr>
                <w:rFonts w:hint="eastAsia"/>
                <w:b/>
                <w:bCs/>
                <w:szCs w:val="21"/>
              </w:rPr>
              <w:t>批</w:t>
            </w:r>
            <w:r w:rsidRPr="00EF443D">
              <w:rPr>
                <w:rFonts w:hint="eastAsia"/>
                <w:b/>
                <w:bCs/>
                <w:szCs w:val="21"/>
              </w:rPr>
              <w:t xml:space="preserve">    </w:t>
            </w:r>
            <w:r w:rsidRPr="00EF443D">
              <w:rPr>
                <w:rFonts w:hint="eastAsia"/>
                <w:b/>
                <w:bCs/>
                <w:szCs w:val="21"/>
              </w:rPr>
              <w:t>准：</w:t>
            </w:r>
          </w:p>
        </w:tc>
        <w:tc>
          <w:tcPr>
            <w:tcW w:w="2835" w:type="dxa"/>
            <w:vAlign w:val="center"/>
          </w:tcPr>
          <w:p w:rsidR="001D66C1" w:rsidRPr="00EF443D" w:rsidRDefault="001D66C1" w:rsidP="001D66C1">
            <w:pPr>
              <w:rPr>
                <w:iCs/>
                <w:szCs w:val="21"/>
              </w:rPr>
            </w:pPr>
          </w:p>
        </w:tc>
      </w:tr>
    </w:tbl>
    <w:p w:rsidR="001D66C1" w:rsidRDefault="001D66C1" w:rsidP="001D66C1"/>
    <w:p w:rsidR="001D66C1" w:rsidRPr="001D66C1" w:rsidRDefault="001D66C1">
      <w:pPr>
        <w:rPr>
          <w:rFonts w:ascii="宋体"/>
        </w:rPr>
      </w:pPr>
    </w:p>
    <w:p w:rsidR="001D66C1" w:rsidRDefault="001D66C1">
      <w:pPr>
        <w:rPr>
          <w:rFonts w:ascii="宋体"/>
        </w:rPr>
      </w:pPr>
    </w:p>
    <w:p w:rsidR="003852EA" w:rsidRDefault="002C6717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XXXX</w:t>
      </w:r>
      <w:r w:rsidR="00966431" w:rsidRPr="00966431">
        <w:rPr>
          <w:rFonts w:eastAsia="隶书" w:hint="eastAsia"/>
          <w:b/>
          <w:bCs/>
          <w:sz w:val="30"/>
        </w:rPr>
        <w:t>有限责任公司</w:t>
      </w:r>
      <w:r w:rsidR="00976246">
        <w:rPr>
          <w:rFonts w:eastAsia="隶书" w:hint="eastAsia"/>
          <w:b/>
          <w:bCs/>
          <w:sz w:val="30"/>
        </w:rPr>
        <w:t xml:space="preserve"> </w:t>
      </w:r>
      <w:r w:rsidR="003852EA">
        <w:rPr>
          <w:rFonts w:eastAsia="隶书" w:hint="eastAsia"/>
          <w:b/>
          <w:bCs/>
          <w:sz w:val="30"/>
        </w:rPr>
        <w:t>版权所有</w:t>
      </w:r>
    </w:p>
    <w:p w:rsidR="00A223B6" w:rsidRDefault="003852EA" w:rsidP="002D4CAE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  <w:bookmarkEnd w:id="0"/>
    </w:p>
    <w:p w:rsidR="002F0D64" w:rsidRPr="00371880" w:rsidRDefault="00A223B6" w:rsidP="002F0D64">
      <w:pPr>
        <w:rPr>
          <w:b/>
          <w:bCs/>
          <w:sz w:val="20"/>
          <w:szCs w:val="20"/>
        </w:rPr>
      </w:pPr>
      <w:r>
        <w:br w:type="page"/>
      </w:r>
      <w:r w:rsidRPr="00A223B6">
        <w:rPr>
          <w:rFonts w:ascii="Calibri" w:hAnsi="Calibri" w:hint="eastAsia"/>
          <w:b/>
          <w:szCs w:val="22"/>
        </w:rPr>
        <w:lastRenderedPageBreak/>
        <w:t>修订记录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8"/>
        <w:gridCol w:w="1440"/>
        <w:gridCol w:w="1440"/>
        <w:gridCol w:w="4140"/>
      </w:tblGrid>
      <w:tr w:rsidR="003852EA" w:rsidTr="00A223B6">
        <w:trPr>
          <w:trHeight w:val="585"/>
          <w:tblHeader/>
        </w:trPr>
        <w:tc>
          <w:tcPr>
            <w:tcW w:w="1548" w:type="dxa"/>
            <w:shd w:val="clear" w:color="auto" w:fill="C6D9F1"/>
            <w:vAlign w:val="center"/>
          </w:tcPr>
          <w:p w:rsidR="003852EA" w:rsidRPr="00A223B6" w:rsidRDefault="003852EA">
            <w:pPr>
              <w:jc w:val="center"/>
              <w:rPr>
                <w:rFonts w:ascii="Calibri" w:hAnsi="Calibri"/>
                <w:b/>
                <w:bCs/>
                <w:szCs w:val="22"/>
              </w:rPr>
            </w:pPr>
            <w:r w:rsidRPr="00A223B6">
              <w:rPr>
                <w:rFonts w:ascii="Calibri" w:hAnsi="Calibri" w:hint="eastAsia"/>
                <w:b/>
                <w:bCs/>
                <w:szCs w:val="22"/>
              </w:rPr>
              <w:t>修订版本号</w:t>
            </w:r>
          </w:p>
        </w:tc>
        <w:tc>
          <w:tcPr>
            <w:tcW w:w="1440" w:type="dxa"/>
            <w:shd w:val="clear" w:color="auto" w:fill="C6D9F1"/>
            <w:vAlign w:val="center"/>
          </w:tcPr>
          <w:p w:rsidR="003852EA" w:rsidRPr="00A223B6" w:rsidRDefault="003852EA">
            <w:pPr>
              <w:jc w:val="center"/>
              <w:rPr>
                <w:rFonts w:ascii="Calibri" w:hAnsi="Calibri"/>
                <w:b/>
                <w:bCs/>
                <w:szCs w:val="22"/>
              </w:rPr>
            </w:pPr>
            <w:r w:rsidRPr="00A223B6">
              <w:rPr>
                <w:rFonts w:ascii="Calibri" w:hAnsi="Calibri" w:hint="eastAsia"/>
                <w:b/>
                <w:bCs/>
                <w:szCs w:val="22"/>
              </w:rPr>
              <w:t>修订人</w:t>
            </w:r>
          </w:p>
        </w:tc>
        <w:tc>
          <w:tcPr>
            <w:tcW w:w="1440" w:type="dxa"/>
            <w:shd w:val="clear" w:color="auto" w:fill="C6D9F1"/>
            <w:vAlign w:val="center"/>
          </w:tcPr>
          <w:p w:rsidR="003852EA" w:rsidRPr="00A223B6" w:rsidRDefault="003852EA">
            <w:pPr>
              <w:jc w:val="center"/>
              <w:rPr>
                <w:rFonts w:ascii="Calibri" w:hAnsi="Calibri"/>
                <w:b/>
                <w:bCs/>
                <w:szCs w:val="22"/>
              </w:rPr>
            </w:pPr>
            <w:r w:rsidRPr="00A223B6">
              <w:rPr>
                <w:rFonts w:ascii="Calibri" w:hAnsi="Calibri" w:hint="eastAsia"/>
                <w:b/>
                <w:bCs/>
                <w:szCs w:val="22"/>
              </w:rPr>
              <w:t>修订日期</w:t>
            </w:r>
          </w:p>
        </w:tc>
        <w:tc>
          <w:tcPr>
            <w:tcW w:w="4140" w:type="dxa"/>
            <w:shd w:val="clear" w:color="auto" w:fill="C6D9F1"/>
            <w:vAlign w:val="center"/>
          </w:tcPr>
          <w:p w:rsidR="003852EA" w:rsidRPr="00A223B6" w:rsidRDefault="003852EA">
            <w:pPr>
              <w:jc w:val="center"/>
              <w:rPr>
                <w:rFonts w:ascii="Calibri" w:hAnsi="Calibri"/>
                <w:b/>
                <w:bCs/>
                <w:szCs w:val="22"/>
              </w:rPr>
            </w:pPr>
            <w:r w:rsidRPr="00A223B6">
              <w:rPr>
                <w:rFonts w:ascii="Calibri" w:hAnsi="Calibri" w:hint="eastAsia"/>
                <w:b/>
                <w:bCs/>
                <w:szCs w:val="22"/>
              </w:rPr>
              <w:t>修订描述</w:t>
            </w:r>
          </w:p>
        </w:tc>
      </w:tr>
      <w:tr w:rsidR="00D020D4">
        <w:tc>
          <w:tcPr>
            <w:tcW w:w="1548" w:type="dxa"/>
            <w:vAlign w:val="center"/>
          </w:tcPr>
          <w:p w:rsidR="00D020D4" w:rsidRPr="00BD01B7" w:rsidRDefault="00D020D4" w:rsidP="00D020D4">
            <w:pPr>
              <w:jc w:val="center"/>
            </w:pPr>
            <w:r w:rsidRPr="00BD01B7"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 w:rsidR="00D020D4" w:rsidRPr="00BD01B7" w:rsidRDefault="00D020D4" w:rsidP="00D020D4">
            <w:pPr>
              <w:jc w:val="center"/>
            </w:pPr>
          </w:p>
        </w:tc>
        <w:tc>
          <w:tcPr>
            <w:tcW w:w="1440" w:type="dxa"/>
            <w:vAlign w:val="center"/>
          </w:tcPr>
          <w:p w:rsidR="00D020D4" w:rsidRPr="00BD01B7" w:rsidRDefault="00D020D4" w:rsidP="006A07A5">
            <w:pPr>
              <w:jc w:val="center"/>
            </w:pPr>
          </w:p>
        </w:tc>
        <w:tc>
          <w:tcPr>
            <w:tcW w:w="4140" w:type="dxa"/>
            <w:vAlign w:val="center"/>
          </w:tcPr>
          <w:p w:rsidR="00D020D4" w:rsidRPr="00BD01B7" w:rsidRDefault="00D020D4" w:rsidP="00D020D4"/>
        </w:tc>
      </w:tr>
      <w:tr w:rsidR="003852EA">
        <w:tc>
          <w:tcPr>
            <w:tcW w:w="1548" w:type="dxa"/>
            <w:vAlign w:val="center"/>
          </w:tcPr>
          <w:p w:rsidR="003852EA" w:rsidRPr="00B745E2" w:rsidRDefault="003852EA">
            <w:pPr>
              <w:jc w:val="center"/>
            </w:pPr>
          </w:p>
        </w:tc>
        <w:tc>
          <w:tcPr>
            <w:tcW w:w="1440" w:type="dxa"/>
            <w:vAlign w:val="center"/>
          </w:tcPr>
          <w:p w:rsidR="003852EA" w:rsidRPr="00B745E2" w:rsidRDefault="003852EA">
            <w:pPr>
              <w:pStyle w:val="10"/>
              <w:spacing w:beforeLines="0" w:afterLines="0"/>
              <w:jc w:val="center"/>
              <w:rPr>
                <w:rFonts w:ascii="Times New Roman" w:hAnsi="Times New Roman"/>
                <w:noProof w:val="0"/>
              </w:rPr>
            </w:pPr>
          </w:p>
        </w:tc>
        <w:tc>
          <w:tcPr>
            <w:tcW w:w="1440" w:type="dxa"/>
            <w:vAlign w:val="center"/>
          </w:tcPr>
          <w:p w:rsidR="003852EA" w:rsidRPr="00B745E2" w:rsidRDefault="003852EA">
            <w:pPr>
              <w:jc w:val="center"/>
            </w:pPr>
          </w:p>
        </w:tc>
        <w:tc>
          <w:tcPr>
            <w:tcW w:w="4140" w:type="dxa"/>
            <w:vAlign w:val="center"/>
          </w:tcPr>
          <w:p w:rsidR="003852EA" w:rsidRPr="00B745E2" w:rsidRDefault="003852EA"/>
        </w:tc>
      </w:tr>
      <w:tr w:rsidR="003852EA">
        <w:tc>
          <w:tcPr>
            <w:tcW w:w="1548" w:type="dxa"/>
            <w:vAlign w:val="center"/>
          </w:tcPr>
          <w:p w:rsidR="003852EA" w:rsidRPr="00B745E2" w:rsidRDefault="003852EA">
            <w:pPr>
              <w:jc w:val="center"/>
            </w:pPr>
          </w:p>
        </w:tc>
        <w:tc>
          <w:tcPr>
            <w:tcW w:w="1440" w:type="dxa"/>
            <w:vAlign w:val="center"/>
          </w:tcPr>
          <w:p w:rsidR="003852EA" w:rsidRPr="00B745E2" w:rsidRDefault="003852EA">
            <w:pPr>
              <w:jc w:val="center"/>
            </w:pPr>
          </w:p>
        </w:tc>
        <w:tc>
          <w:tcPr>
            <w:tcW w:w="1440" w:type="dxa"/>
            <w:vAlign w:val="center"/>
          </w:tcPr>
          <w:p w:rsidR="003852EA" w:rsidRPr="00B745E2" w:rsidRDefault="003852EA">
            <w:pPr>
              <w:jc w:val="center"/>
            </w:pPr>
          </w:p>
        </w:tc>
        <w:tc>
          <w:tcPr>
            <w:tcW w:w="4140" w:type="dxa"/>
            <w:vAlign w:val="center"/>
          </w:tcPr>
          <w:p w:rsidR="003852EA" w:rsidRPr="00B745E2" w:rsidRDefault="003852EA"/>
        </w:tc>
      </w:tr>
      <w:tr w:rsidR="003852EA">
        <w:tc>
          <w:tcPr>
            <w:tcW w:w="1548" w:type="dxa"/>
            <w:vAlign w:val="center"/>
          </w:tcPr>
          <w:p w:rsidR="003852EA" w:rsidRPr="00B745E2" w:rsidRDefault="003852EA">
            <w:pPr>
              <w:jc w:val="center"/>
            </w:pPr>
          </w:p>
        </w:tc>
        <w:tc>
          <w:tcPr>
            <w:tcW w:w="1440" w:type="dxa"/>
            <w:vAlign w:val="center"/>
          </w:tcPr>
          <w:p w:rsidR="003852EA" w:rsidRPr="00B745E2" w:rsidRDefault="003852EA">
            <w:pPr>
              <w:jc w:val="center"/>
            </w:pPr>
          </w:p>
        </w:tc>
        <w:tc>
          <w:tcPr>
            <w:tcW w:w="1440" w:type="dxa"/>
            <w:vAlign w:val="center"/>
          </w:tcPr>
          <w:p w:rsidR="003852EA" w:rsidRPr="00B745E2" w:rsidRDefault="003852EA">
            <w:pPr>
              <w:jc w:val="center"/>
            </w:pPr>
          </w:p>
        </w:tc>
        <w:tc>
          <w:tcPr>
            <w:tcW w:w="4140" w:type="dxa"/>
            <w:vAlign w:val="center"/>
          </w:tcPr>
          <w:p w:rsidR="003852EA" w:rsidRPr="00B745E2" w:rsidRDefault="003852EA"/>
        </w:tc>
      </w:tr>
    </w:tbl>
    <w:p w:rsidR="002F0D64" w:rsidRDefault="002F0D64"/>
    <w:p w:rsidR="005C29D8" w:rsidRDefault="00942004" w:rsidP="005C29D8">
      <w:pPr>
        <w:jc w:val="center"/>
        <w:rPr>
          <w:b/>
          <w:bCs/>
          <w:sz w:val="32"/>
          <w:szCs w:val="32"/>
        </w:rPr>
      </w:pPr>
      <w:r>
        <w:br w:type="page"/>
      </w:r>
      <w:r w:rsidR="005C29D8" w:rsidRPr="00724614">
        <w:rPr>
          <w:rFonts w:hint="eastAsia"/>
          <w:b/>
          <w:bCs/>
          <w:sz w:val="32"/>
          <w:szCs w:val="32"/>
        </w:rPr>
        <w:lastRenderedPageBreak/>
        <w:t>目</w:t>
      </w:r>
      <w:r w:rsidR="005C29D8" w:rsidRPr="00724614">
        <w:rPr>
          <w:rFonts w:hint="eastAsia"/>
          <w:b/>
          <w:bCs/>
          <w:sz w:val="32"/>
          <w:szCs w:val="32"/>
        </w:rPr>
        <w:t xml:space="preserve"> </w:t>
      </w:r>
      <w:r w:rsidR="005C29D8" w:rsidRPr="00724614">
        <w:rPr>
          <w:rFonts w:hint="eastAsia"/>
          <w:b/>
          <w:bCs/>
          <w:sz w:val="32"/>
          <w:szCs w:val="32"/>
        </w:rPr>
        <w:t>录</w:t>
      </w:r>
    </w:p>
    <w:p w:rsidR="0011326A" w:rsidRDefault="00866C88" w:rsidP="0011326A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866C88">
        <w:rPr>
          <w:b w:val="0"/>
        </w:rPr>
        <w:fldChar w:fldCharType="begin"/>
      </w:r>
      <w:r w:rsidR="005C29D8">
        <w:rPr>
          <w:b w:val="0"/>
        </w:rPr>
        <w:instrText xml:space="preserve"> TOC \o "1-3" \u </w:instrText>
      </w:r>
      <w:r w:rsidRPr="00866C88">
        <w:rPr>
          <w:b w:val="0"/>
        </w:rPr>
        <w:fldChar w:fldCharType="separate"/>
      </w:r>
      <w:r w:rsidR="0011326A">
        <w:t>1</w:t>
      </w:r>
      <w:r w:rsidR="0011326A">
        <w:rPr>
          <w:rFonts w:hint="eastAsia"/>
        </w:rPr>
        <w:t xml:space="preserve"> </w:t>
      </w:r>
      <w:r w:rsidR="0011326A">
        <w:rPr>
          <w:rFonts w:hint="eastAsia"/>
        </w:rPr>
        <w:t>简介</w:t>
      </w:r>
      <w:r w:rsidR="0011326A">
        <w:tab/>
      </w:r>
      <w:r w:rsidR="0011326A">
        <w:fldChar w:fldCharType="begin"/>
      </w:r>
      <w:r w:rsidR="0011326A">
        <w:instrText xml:space="preserve"> PAGEREF _Toc51937125 \h </w:instrText>
      </w:r>
      <w:r w:rsidR="0011326A">
        <w:fldChar w:fldCharType="separate"/>
      </w:r>
      <w:r w:rsidR="0011326A">
        <w:t>4</w:t>
      </w:r>
      <w:r w:rsidR="0011326A">
        <w:fldChar w:fldCharType="end"/>
      </w:r>
    </w:p>
    <w:p w:rsidR="0011326A" w:rsidRDefault="0011326A" w:rsidP="0011326A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t>2</w:t>
      </w:r>
      <w:r w:rsidRPr="00B65F7C">
        <w:rPr>
          <w:rFonts w:asciiTheme="minorEastAsia" w:eastAsiaTheme="minorEastAsia" w:hAnsiTheme="minorEastAsia"/>
        </w:rPr>
        <w:t xml:space="preserve"> license.dat</w:t>
      </w:r>
      <w:r>
        <w:rPr>
          <w:rFonts w:hint="eastAsia"/>
        </w:rPr>
        <w:t>加密信息</w:t>
      </w:r>
      <w:r>
        <w:tab/>
      </w:r>
      <w:r>
        <w:fldChar w:fldCharType="begin"/>
      </w:r>
      <w:r>
        <w:instrText xml:space="preserve"> PAGEREF _Toc51937126 \h </w:instrText>
      </w:r>
      <w:r>
        <w:fldChar w:fldCharType="separate"/>
      </w:r>
      <w:r>
        <w:t>4</w:t>
      </w:r>
      <w:r>
        <w:fldChar w:fldCharType="end"/>
      </w:r>
    </w:p>
    <w:p w:rsidR="0011326A" w:rsidRDefault="0011326A" w:rsidP="0011326A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运行步骤</w:t>
      </w:r>
      <w:r>
        <w:tab/>
      </w:r>
      <w:r>
        <w:fldChar w:fldCharType="begin"/>
      </w:r>
      <w:r>
        <w:instrText xml:space="preserve"> PAGEREF _Toc51937127 \h </w:instrText>
      </w:r>
      <w:r>
        <w:fldChar w:fldCharType="separate"/>
      </w:r>
      <w:r>
        <w:t>4</w:t>
      </w:r>
      <w:r>
        <w:fldChar w:fldCharType="end"/>
      </w:r>
    </w:p>
    <w:p w:rsidR="0011326A" w:rsidRDefault="0011326A" w:rsidP="0011326A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主要功能代码说明</w:t>
      </w:r>
      <w:r>
        <w:tab/>
      </w:r>
      <w:r>
        <w:fldChar w:fldCharType="begin"/>
      </w:r>
      <w:r>
        <w:instrText xml:space="preserve"> PAGEREF _Toc51937128 \h </w:instrText>
      </w:r>
      <w:r>
        <w:fldChar w:fldCharType="separate"/>
      </w:r>
      <w:r>
        <w:t>5</w:t>
      </w:r>
      <w:r>
        <w:fldChar w:fldCharType="end"/>
      </w:r>
    </w:p>
    <w:p w:rsidR="0011326A" w:rsidRDefault="0011326A" w:rsidP="0011326A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证书信息及生成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_Toc51937129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326A" w:rsidRDefault="0011326A" w:rsidP="0011326A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证书信息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_Toc51937130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326A" w:rsidRDefault="0011326A" w:rsidP="0011326A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证书信息添加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_Toc51937131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326A" w:rsidRDefault="0011326A" w:rsidP="0011326A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密钥生成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_Toc51937132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326A" w:rsidRDefault="0011326A" w:rsidP="0011326A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证书生成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_Toc51937133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326A" w:rsidRDefault="0011326A" w:rsidP="0011326A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监听器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_Toc51937134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326A" w:rsidRDefault="0011326A" w:rsidP="0011326A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实现逻辑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_Toc51937135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326A" w:rsidRDefault="0011326A" w:rsidP="0011326A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监听器注册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_Toc51937136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1326A" w:rsidRDefault="0011326A" w:rsidP="0011326A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定时任务作用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_Toc51937137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1326A" w:rsidRDefault="0011326A" w:rsidP="0011326A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访问控制实现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_Toc51937138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1326A" w:rsidRDefault="0011326A" w:rsidP="0011326A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t>5 pom</w:t>
      </w:r>
      <w:r>
        <w:rPr>
          <w:rFonts w:hint="eastAsia"/>
        </w:rPr>
        <w:t>文件需要的包</w:t>
      </w:r>
      <w:r>
        <w:tab/>
      </w:r>
      <w:r>
        <w:fldChar w:fldCharType="begin"/>
      </w:r>
      <w:r>
        <w:instrText xml:space="preserve"> PAGEREF _Toc51937139 \h </w:instrText>
      </w:r>
      <w:r>
        <w:fldChar w:fldCharType="separate"/>
      </w:r>
      <w:r>
        <w:t>9</w:t>
      </w:r>
      <w:r>
        <w:fldChar w:fldCharType="end"/>
      </w:r>
    </w:p>
    <w:p w:rsidR="00DF5CDA" w:rsidRDefault="00866C88" w:rsidP="005C29D8">
      <w:r>
        <w:rPr>
          <w:b/>
          <w:noProof/>
        </w:rPr>
        <w:fldChar w:fldCharType="end"/>
      </w:r>
    </w:p>
    <w:p w:rsidR="00961A0A" w:rsidRDefault="00DF5CDA" w:rsidP="00961A0A">
      <w:pPr>
        <w:pStyle w:val="1"/>
      </w:pPr>
      <w:r>
        <w:br w:type="page"/>
      </w:r>
      <w:bookmarkStart w:id="1" w:name="_Toc51937125"/>
      <w:r w:rsidR="00C42FC4">
        <w:rPr>
          <w:rFonts w:hint="eastAsia"/>
        </w:rPr>
        <w:lastRenderedPageBreak/>
        <w:t>简介</w:t>
      </w:r>
      <w:bookmarkEnd w:id="1"/>
    </w:p>
    <w:p w:rsidR="00C42FC4" w:rsidRDefault="00C42FC4" w:rsidP="00C42FC4">
      <w:pPr>
        <w:spacing w:line="360" w:lineRule="auto"/>
        <w:rPr>
          <w:sz w:val="24"/>
        </w:rPr>
      </w:pPr>
      <w:r>
        <w:rPr>
          <w:rFonts w:hint="eastAsia"/>
        </w:rPr>
        <w:tab/>
      </w:r>
      <w:r>
        <w:rPr>
          <w:rFonts w:hint="eastAsia"/>
          <w:sz w:val="24"/>
        </w:rPr>
        <w:t>系统授权</w:t>
      </w:r>
      <w:r>
        <w:rPr>
          <w:rFonts w:hint="eastAsia"/>
          <w:sz w:val="24"/>
        </w:rPr>
        <w:t>license</w:t>
      </w:r>
      <w:r>
        <w:rPr>
          <w:rFonts w:hint="eastAsia"/>
          <w:sz w:val="24"/>
        </w:rPr>
        <w:t>认证，简单的实现了，在项目使用时，使用</w:t>
      </w:r>
      <w:r>
        <w:rPr>
          <w:rFonts w:hint="eastAsia"/>
          <w:sz w:val="24"/>
        </w:rPr>
        <w:t>license.dat</w:t>
      </w:r>
      <w:r>
        <w:rPr>
          <w:rFonts w:hint="eastAsia"/>
          <w:sz w:val="24"/>
        </w:rPr>
        <w:t>对项目进行认证，限制项目的访问。</w:t>
      </w:r>
    </w:p>
    <w:p w:rsidR="0092087D" w:rsidRDefault="0092087D" w:rsidP="0092087D">
      <w:pPr>
        <w:pStyle w:val="1"/>
      </w:pPr>
      <w:bookmarkStart w:id="2" w:name="_Toc51937126"/>
      <w:r w:rsidRPr="0092087D">
        <w:rPr>
          <w:rFonts w:asciiTheme="minorEastAsia" w:eastAsiaTheme="minorEastAsia" w:hAnsiTheme="minorEastAsia" w:hint="eastAsia"/>
          <w:szCs w:val="32"/>
        </w:rPr>
        <w:t>license.dat</w:t>
      </w:r>
      <w:r>
        <w:rPr>
          <w:rFonts w:hint="eastAsia"/>
        </w:rPr>
        <w:t>加密信息</w:t>
      </w:r>
      <w:bookmarkEnd w:id="2"/>
    </w:p>
    <w:p w:rsidR="00497D0A" w:rsidRDefault="0092087D" w:rsidP="0092087D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 w:rsidRPr="0092087D">
        <w:rPr>
          <w:rFonts w:asciiTheme="minorEastAsia" w:eastAsiaTheme="minorEastAsia" w:hAnsiTheme="minorEastAsia" w:hint="eastAsia"/>
          <w:sz w:val="24"/>
        </w:rPr>
        <w:t>license</w:t>
      </w:r>
      <w:r>
        <w:rPr>
          <w:rFonts w:asciiTheme="minorEastAsia" w:eastAsiaTheme="minorEastAsia" w:hAnsiTheme="minorEastAsia" w:hint="eastAsia"/>
          <w:sz w:val="24"/>
        </w:rPr>
        <w:t>.dat中保存了签名信息</w:t>
      </w:r>
      <w:r w:rsidR="00FC5721">
        <w:rPr>
          <w:rFonts w:asciiTheme="minorEastAsia" w:eastAsiaTheme="minorEastAsia" w:hAnsiTheme="minorEastAsia" w:hint="eastAsia"/>
          <w:sz w:val="24"/>
        </w:rPr>
        <w:t>，如</w:t>
      </w:r>
      <w:r w:rsidR="00F96599">
        <w:rPr>
          <w:rFonts w:asciiTheme="minorEastAsia" w:eastAsiaTheme="minorEastAsia" w:hAnsiTheme="minorEastAsia" w:hint="eastAsia"/>
          <w:sz w:val="24"/>
        </w:rPr>
        <w:t>图1</w:t>
      </w:r>
      <w:r w:rsidR="00FC5721">
        <w:rPr>
          <w:rFonts w:asciiTheme="minorEastAsia" w:eastAsiaTheme="minorEastAsia" w:hAnsiTheme="minorEastAsia" w:hint="eastAsia"/>
          <w:sz w:val="24"/>
        </w:rPr>
        <w:t>所示。</w:t>
      </w:r>
      <w:r>
        <w:rPr>
          <w:rFonts w:asciiTheme="minorEastAsia" w:eastAsiaTheme="minorEastAsia" w:hAnsiTheme="minorEastAsia" w:hint="eastAsia"/>
          <w:sz w:val="24"/>
        </w:rPr>
        <w:t>，签名信息</w:t>
      </w:r>
      <w:r w:rsidR="000725C3">
        <w:rPr>
          <w:rFonts w:asciiTheme="minorEastAsia" w:eastAsiaTheme="minorEastAsia" w:hAnsiTheme="minorEastAsia" w:hint="eastAsia"/>
          <w:sz w:val="24"/>
        </w:rPr>
        <w:t>采用DESede对“某段字符串”信息，用固定密钥进行的加密。“某段字符串”是由KEY.java中某几个固定写死的信息以逗号拼接构成。</w:t>
      </w:r>
    </w:p>
    <w:p w:rsidR="00FC5721" w:rsidRDefault="00FC206D" w:rsidP="000C0F9C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>
            <wp:extent cx="4248150" cy="124290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149" cy="12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6D" w:rsidRPr="00C8426E" w:rsidRDefault="00FC206D" w:rsidP="00FC206D">
      <w:pPr>
        <w:spacing w:line="360" w:lineRule="auto"/>
        <w:jc w:val="center"/>
        <w:rPr>
          <w:rFonts w:asciiTheme="minorEastAsia" w:eastAsiaTheme="minorEastAsia" w:hAnsiTheme="minorEastAsia"/>
          <w:b/>
          <w:sz w:val="24"/>
        </w:rPr>
      </w:pPr>
      <w:r w:rsidRPr="00C8426E">
        <w:rPr>
          <w:rFonts w:asciiTheme="minorEastAsia" w:eastAsiaTheme="minorEastAsia" w:hAnsiTheme="minorEastAsia" w:hint="eastAsia"/>
          <w:b/>
          <w:sz w:val="24"/>
        </w:rPr>
        <w:t>图1 license.dat内容</w:t>
      </w:r>
    </w:p>
    <w:p w:rsidR="0092087D" w:rsidRDefault="00497D0A" w:rsidP="0092087D">
      <w:pPr>
        <w:pStyle w:val="1"/>
      </w:pPr>
      <w:bookmarkStart w:id="3" w:name="_Toc51937127"/>
      <w:r>
        <w:rPr>
          <w:rFonts w:hint="eastAsia"/>
        </w:rPr>
        <w:t>运行步骤</w:t>
      </w:r>
      <w:bookmarkEnd w:id="3"/>
    </w:p>
    <w:p w:rsidR="00497D0A" w:rsidRDefault="00497D0A" w:rsidP="00497D0A">
      <w:pPr>
        <w:pStyle w:val="af5"/>
        <w:numPr>
          <w:ilvl w:val="0"/>
          <w:numId w:val="50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项目启动时，执行监听器</w:t>
      </w:r>
      <w:r w:rsidRPr="00497D0A">
        <w:rPr>
          <w:rFonts w:asciiTheme="minorEastAsia" w:eastAsiaTheme="minorEastAsia" w:hAnsiTheme="minorEastAsia"/>
          <w:sz w:val="24"/>
        </w:rPr>
        <w:t>SecurityContextListener</w:t>
      </w:r>
    </w:p>
    <w:p w:rsidR="00497D0A" w:rsidRDefault="00497D0A" w:rsidP="00497D0A">
      <w:pPr>
        <w:pStyle w:val="af5"/>
        <w:numPr>
          <w:ilvl w:val="0"/>
          <w:numId w:val="50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监听器读取固定路径下“</w:t>
      </w:r>
      <w:r w:rsidRPr="0092087D">
        <w:rPr>
          <w:rFonts w:asciiTheme="minorEastAsia" w:eastAsiaTheme="minorEastAsia" w:hAnsiTheme="minorEastAsia" w:hint="eastAsia"/>
          <w:sz w:val="24"/>
        </w:rPr>
        <w:t>license</w:t>
      </w:r>
      <w:r>
        <w:rPr>
          <w:rFonts w:asciiTheme="minorEastAsia" w:eastAsiaTheme="minorEastAsia" w:hAnsiTheme="minorEastAsia" w:hint="eastAsia"/>
          <w:sz w:val="24"/>
        </w:rPr>
        <w:t>.dat”文件，并对其中的签名信息进行解密。</w:t>
      </w:r>
    </w:p>
    <w:p w:rsidR="00497D0A" w:rsidRDefault="00497D0A" w:rsidP="00497D0A">
      <w:pPr>
        <w:pStyle w:val="af5"/>
        <w:numPr>
          <w:ilvl w:val="0"/>
          <w:numId w:val="50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解密后并分解的基本信息和签名信息，保存在对象Lincense中</w:t>
      </w:r>
    </w:p>
    <w:p w:rsidR="00497D0A" w:rsidRDefault="00497D0A" w:rsidP="00497D0A">
      <w:pPr>
        <w:pStyle w:val="af5"/>
        <w:numPr>
          <w:ilvl w:val="0"/>
          <w:numId w:val="50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监听器基本信息和签名信息的正确性，其证书是否过期，若验证不通过设置state=limit，验证通过设置state=run</w:t>
      </w:r>
    </w:p>
    <w:p w:rsidR="00497D0A" w:rsidRDefault="00497D0A" w:rsidP="00497D0A">
      <w:pPr>
        <w:pStyle w:val="af5"/>
        <w:numPr>
          <w:ilvl w:val="0"/>
          <w:numId w:val="50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监听器获取</w:t>
      </w:r>
      <w:r w:rsidRPr="00497D0A">
        <w:rPr>
          <w:rFonts w:asciiTheme="minorEastAsia" w:eastAsiaTheme="minorEastAsia" w:hAnsiTheme="minorEastAsia"/>
          <w:sz w:val="24"/>
        </w:rPr>
        <w:t>ServletContext</w:t>
      </w:r>
      <w:r>
        <w:rPr>
          <w:rFonts w:asciiTheme="minorEastAsia" w:eastAsiaTheme="minorEastAsia" w:hAnsiTheme="minorEastAsia" w:hint="eastAsia"/>
          <w:sz w:val="24"/>
        </w:rPr>
        <w:t>，将state信息保存在</w:t>
      </w:r>
      <w:r w:rsidRPr="00497D0A">
        <w:rPr>
          <w:rFonts w:asciiTheme="minorEastAsia" w:eastAsiaTheme="minorEastAsia" w:hAnsiTheme="minorEastAsia"/>
          <w:sz w:val="24"/>
        </w:rPr>
        <w:t>ServletContext</w:t>
      </w:r>
    </w:p>
    <w:p w:rsidR="00497D0A" w:rsidRDefault="00FC5721" w:rsidP="00497D0A">
      <w:pPr>
        <w:pStyle w:val="af5"/>
        <w:numPr>
          <w:ilvl w:val="0"/>
          <w:numId w:val="50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实现定时任务，定时检查认证信息，若验证不通过设置state=limit，验证通过设置state=run</w:t>
      </w:r>
    </w:p>
    <w:p w:rsidR="00FC5721" w:rsidRDefault="00FC5721" w:rsidP="00497D0A">
      <w:pPr>
        <w:pStyle w:val="af5"/>
        <w:numPr>
          <w:ilvl w:val="0"/>
          <w:numId w:val="50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定时任务将state信息保存在</w:t>
      </w:r>
      <w:r w:rsidRPr="00497D0A">
        <w:rPr>
          <w:rFonts w:asciiTheme="minorEastAsia" w:eastAsiaTheme="minorEastAsia" w:hAnsiTheme="minorEastAsia"/>
          <w:sz w:val="24"/>
        </w:rPr>
        <w:t>ServletContext</w:t>
      </w:r>
    </w:p>
    <w:p w:rsidR="00FC5721" w:rsidRDefault="00FC5721" w:rsidP="00497D0A">
      <w:pPr>
        <w:pStyle w:val="af5"/>
        <w:numPr>
          <w:ilvl w:val="0"/>
          <w:numId w:val="50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在项目过滤器中添加对state判断，若未limit则限制访问</w:t>
      </w:r>
    </w:p>
    <w:p w:rsidR="00FC5721" w:rsidRPr="00FC5721" w:rsidRDefault="00BD55CD" w:rsidP="00FC5721">
      <w:pPr>
        <w:pStyle w:val="1"/>
      </w:pPr>
      <w:bookmarkStart w:id="4" w:name="_Toc51937128"/>
      <w:r>
        <w:rPr>
          <w:rFonts w:hint="eastAsia"/>
        </w:rPr>
        <w:lastRenderedPageBreak/>
        <w:t>主要功能</w:t>
      </w:r>
      <w:r w:rsidR="00FC5721">
        <w:rPr>
          <w:rFonts w:hint="eastAsia"/>
        </w:rPr>
        <w:t>代码</w:t>
      </w:r>
      <w:r>
        <w:rPr>
          <w:rFonts w:hint="eastAsia"/>
        </w:rPr>
        <w:t>说明</w:t>
      </w:r>
      <w:bookmarkEnd w:id="4"/>
    </w:p>
    <w:p w:rsidR="00FC5721" w:rsidRPr="00C8426E" w:rsidRDefault="0092087D" w:rsidP="00C8426E">
      <w:pPr>
        <w:pStyle w:val="2"/>
      </w:pPr>
      <w:bookmarkStart w:id="5" w:name="_Toc51937129"/>
      <w:r>
        <w:rPr>
          <w:rFonts w:hint="eastAsia"/>
        </w:rPr>
        <w:t>证书</w:t>
      </w:r>
      <w:r w:rsidR="00C8426E">
        <w:rPr>
          <w:rFonts w:hint="eastAsia"/>
        </w:rPr>
        <w:t>信息</w:t>
      </w:r>
      <w:r>
        <w:rPr>
          <w:rFonts w:hint="eastAsia"/>
        </w:rPr>
        <w:t>及生成</w:t>
      </w:r>
      <w:bookmarkEnd w:id="5"/>
    </w:p>
    <w:p w:rsidR="00566A42" w:rsidRDefault="0092087D" w:rsidP="002C6717">
      <w:pPr>
        <w:pStyle w:val="3"/>
      </w:pPr>
      <w:bookmarkStart w:id="6" w:name="_Toc51937130"/>
      <w:r>
        <w:rPr>
          <w:rFonts w:hint="eastAsia"/>
        </w:rPr>
        <w:t>证书信息</w:t>
      </w:r>
      <w:bookmarkEnd w:id="6"/>
    </w:p>
    <w:p w:rsidR="0092087D" w:rsidRDefault="00C8426E" w:rsidP="00C8426E">
      <w:pPr>
        <w:spacing w:line="360" w:lineRule="auto"/>
        <w:rPr>
          <w:sz w:val="24"/>
        </w:rPr>
      </w:pPr>
      <w:r>
        <w:rPr>
          <w:rFonts w:hint="eastAsia"/>
        </w:rPr>
        <w:tab/>
      </w:r>
      <w:r>
        <w:rPr>
          <w:rFonts w:hint="eastAsia"/>
          <w:sz w:val="24"/>
        </w:rPr>
        <w:t>本代码基本信息包括：产品、公司名称、版本号，固定写死，保存的</w:t>
      </w:r>
      <w:r>
        <w:rPr>
          <w:rFonts w:hint="eastAsia"/>
          <w:sz w:val="24"/>
        </w:rPr>
        <w:t>KEY.java</w:t>
      </w:r>
      <w:r>
        <w:rPr>
          <w:rFonts w:hint="eastAsia"/>
          <w:sz w:val="24"/>
        </w:rPr>
        <w:t>中，对应</w:t>
      </w:r>
      <w:r>
        <w:rPr>
          <w:rFonts w:hint="eastAsia"/>
          <w:sz w:val="24"/>
        </w:rPr>
        <w:t>License.java</w:t>
      </w:r>
      <w:r>
        <w:rPr>
          <w:rFonts w:hint="eastAsia"/>
          <w:sz w:val="24"/>
        </w:rPr>
        <w:t>的属性。</w:t>
      </w:r>
    </w:p>
    <w:p w:rsidR="000C047A" w:rsidRDefault="000C047A" w:rsidP="00C8426E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基本信息可以根据自己的需要进行添加，添加方法及注意事项参考</w:t>
      </w:r>
      <w:r>
        <w:rPr>
          <w:rFonts w:hint="eastAsia"/>
          <w:sz w:val="24"/>
        </w:rPr>
        <w:t>4.1.2</w:t>
      </w:r>
    </w:p>
    <w:p w:rsidR="000C047A" w:rsidRDefault="00C8426E" w:rsidP="00C8426E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密钥和证书路径也保存在</w:t>
      </w:r>
      <w:r>
        <w:rPr>
          <w:rFonts w:hint="eastAsia"/>
          <w:sz w:val="24"/>
        </w:rPr>
        <w:t>KEY.java</w:t>
      </w:r>
      <w:r>
        <w:rPr>
          <w:rFonts w:hint="eastAsia"/>
          <w:sz w:val="24"/>
        </w:rPr>
        <w:t>中。</w:t>
      </w:r>
      <w:r w:rsidR="000C0F9C">
        <w:rPr>
          <w:rFonts w:hint="eastAsia"/>
          <w:sz w:val="24"/>
        </w:rPr>
        <w:t>如图</w:t>
      </w:r>
      <w:r w:rsidR="000C0F9C">
        <w:rPr>
          <w:rFonts w:hint="eastAsia"/>
          <w:sz w:val="24"/>
        </w:rPr>
        <w:t>2</w:t>
      </w:r>
      <w:r w:rsidR="000C0F9C">
        <w:rPr>
          <w:rFonts w:hint="eastAsia"/>
          <w:sz w:val="24"/>
        </w:rPr>
        <w:t>所示。</w:t>
      </w:r>
    </w:p>
    <w:p w:rsidR="00C8426E" w:rsidRDefault="00C8426E" w:rsidP="000C0F9C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00040" cy="223164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1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26E" w:rsidRDefault="000C047A" w:rsidP="00C8426E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  KEY</w:t>
      </w:r>
      <w:r>
        <w:rPr>
          <w:rFonts w:hint="eastAsia"/>
          <w:sz w:val="24"/>
        </w:rPr>
        <w:t>信息</w:t>
      </w:r>
    </w:p>
    <w:p w:rsidR="000C047A" w:rsidRDefault="000C047A" w:rsidP="000C047A">
      <w:pPr>
        <w:pStyle w:val="3"/>
      </w:pPr>
      <w:bookmarkStart w:id="7" w:name="_Toc51937131"/>
      <w:r>
        <w:rPr>
          <w:rFonts w:hint="eastAsia"/>
        </w:rPr>
        <w:t>证书信息添加</w:t>
      </w:r>
      <w:bookmarkEnd w:id="7"/>
    </w:p>
    <w:p w:rsidR="000C047A" w:rsidRDefault="000C047A" w:rsidP="000C047A">
      <w:pPr>
        <w:pStyle w:val="af5"/>
        <w:numPr>
          <w:ilvl w:val="0"/>
          <w:numId w:val="51"/>
        </w:numPr>
        <w:spacing w:line="360" w:lineRule="auto"/>
        <w:ind w:firstLineChars="0"/>
        <w:jc w:val="left"/>
        <w:rPr>
          <w:sz w:val="24"/>
        </w:rPr>
      </w:pPr>
      <w:r w:rsidRPr="000C047A">
        <w:rPr>
          <w:rFonts w:hint="eastAsia"/>
          <w:sz w:val="24"/>
        </w:rPr>
        <w:t>在</w:t>
      </w:r>
      <w:r w:rsidRPr="000C047A">
        <w:rPr>
          <w:rFonts w:hint="eastAsia"/>
          <w:sz w:val="24"/>
        </w:rPr>
        <w:t>KEY.java</w:t>
      </w:r>
      <w:r>
        <w:rPr>
          <w:rFonts w:hint="eastAsia"/>
          <w:sz w:val="24"/>
        </w:rPr>
        <w:t>中添加固定值的信息</w:t>
      </w:r>
    </w:p>
    <w:p w:rsidR="000C047A" w:rsidRDefault="000C047A" w:rsidP="000C047A">
      <w:pPr>
        <w:pStyle w:val="af5"/>
        <w:numPr>
          <w:ilvl w:val="0"/>
          <w:numId w:val="51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License.java</w:t>
      </w:r>
      <w:r>
        <w:rPr>
          <w:rFonts w:hint="eastAsia"/>
          <w:sz w:val="24"/>
        </w:rPr>
        <w:t>添加相应的属性</w:t>
      </w:r>
    </w:p>
    <w:p w:rsidR="000C047A" w:rsidRDefault="000C047A" w:rsidP="000C047A">
      <w:pPr>
        <w:pStyle w:val="af5"/>
        <w:numPr>
          <w:ilvl w:val="0"/>
          <w:numId w:val="51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License.java</w:t>
      </w:r>
      <w:r>
        <w:rPr>
          <w:rFonts w:hint="eastAsia"/>
          <w:sz w:val="24"/>
        </w:rPr>
        <w:t>的</w:t>
      </w:r>
      <w:r w:rsidRPr="000C047A">
        <w:rPr>
          <w:sz w:val="24"/>
        </w:rPr>
        <w:t>getOriginalAuth</w:t>
      </w:r>
      <w:r>
        <w:rPr>
          <w:rFonts w:hint="eastAsia"/>
          <w:sz w:val="24"/>
        </w:rPr>
        <w:t>方法中，将新增的属性拼接在串中</w:t>
      </w:r>
    </w:p>
    <w:p w:rsidR="000C047A" w:rsidRDefault="000C047A" w:rsidP="000C047A">
      <w:pPr>
        <w:pStyle w:val="af5"/>
        <w:spacing w:line="360" w:lineRule="auto"/>
        <w:ind w:firstLineChars="0" w:firstLine="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844800" cy="196407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96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47A" w:rsidRDefault="000C047A" w:rsidP="000C047A">
      <w:pPr>
        <w:pStyle w:val="af5"/>
        <w:numPr>
          <w:ilvl w:val="0"/>
          <w:numId w:val="51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(</w:t>
      </w:r>
      <w:r>
        <w:rPr>
          <w:rFonts w:hint="eastAsia"/>
          <w:sz w:val="24"/>
        </w:rPr>
        <w:t>可选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License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toString</w:t>
      </w:r>
      <w:r>
        <w:rPr>
          <w:rFonts w:hint="eastAsia"/>
          <w:sz w:val="24"/>
        </w:rPr>
        <w:t>方法中，添加新增的属性，此方法用于日志信息输出用</w:t>
      </w:r>
    </w:p>
    <w:p w:rsidR="000C047A" w:rsidRDefault="000C047A" w:rsidP="000C047A">
      <w:pPr>
        <w:pStyle w:val="af5"/>
        <w:spacing w:line="360" w:lineRule="auto"/>
        <w:ind w:firstLineChars="0" w:firstLine="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483939" cy="1336580"/>
            <wp:effectExtent l="19050" t="0" r="2211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485" cy="1339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47A" w:rsidRDefault="000C047A" w:rsidP="000C047A">
      <w:pPr>
        <w:pStyle w:val="af5"/>
        <w:numPr>
          <w:ilvl w:val="0"/>
          <w:numId w:val="51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LicFactoryImpl.java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formXML</w:t>
      </w:r>
      <w:r>
        <w:rPr>
          <w:rFonts w:hint="eastAsia"/>
          <w:sz w:val="24"/>
        </w:rPr>
        <w:t>方法中，将新加的属性按拼接在</w:t>
      </w:r>
      <w:r w:rsidRPr="000C047A">
        <w:rPr>
          <w:sz w:val="24"/>
        </w:rPr>
        <w:t>getOriginalAuth</w:t>
      </w:r>
      <w:r w:rsidR="000C0F9C">
        <w:rPr>
          <w:rFonts w:hint="eastAsia"/>
          <w:sz w:val="24"/>
        </w:rPr>
        <w:t>方法中的顺序取出，放置在</w:t>
      </w:r>
      <w:r w:rsidR="000C0F9C">
        <w:rPr>
          <w:rFonts w:hint="eastAsia"/>
          <w:sz w:val="24"/>
        </w:rPr>
        <w:t>Lincense</w:t>
      </w:r>
      <w:r w:rsidR="000C0F9C">
        <w:rPr>
          <w:rFonts w:hint="eastAsia"/>
          <w:sz w:val="24"/>
        </w:rPr>
        <w:t>中</w:t>
      </w:r>
    </w:p>
    <w:p w:rsidR="000C0F9C" w:rsidRDefault="000C0F9C" w:rsidP="000C0F9C">
      <w:pPr>
        <w:pStyle w:val="af5"/>
        <w:spacing w:line="360" w:lineRule="auto"/>
        <w:ind w:firstLineChars="0" w:firstLine="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400040" cy="2567701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F9C" w:rsidRDefault="000C0F9C" w:rsidP="000C047A">
      <w:pPr>
        <w:pStyle w:val="af5"/>
        <w:numPr>
          <w:ilvl w:val="0"/>
          <w:numId w:val="51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LicFactoryImpl.java</w:t>
      </w:r>
      <w:r>
        <w:rPr>
          <w:rFonts w:hint="eastAsia"/>
          <w:sz w:val="24"/>
        </w:rPr>
        <w:t>的</w:t>
      </w:r>
      <w:r w:rsidRPr="000C0F9C">
        <w:rPr>
          <w:sz w:val="24"/>
        </w:rPr>
        <w:t>getWebContextState</w:t>
      </w:r>
      <w:r>
        <w:rPr>
          <w:rFonts w:hint="eastAsia"/>
          <w:sz w:val="24"/>
        </w:rPr>
        <w:t>方法中，判断新加属性的正确性</w:t>
      </w:r>
    </w:p>
    <w:p w:rsidR="000C0F9C" w:rsidRDefault="000C0F9C" w:rsidP="000C0F9C">
      <w:pPr>
        <w:pStyle w:val="af5"/>
        <w:spacing w:line="360" w:lineRule="auto"/>
        <w:ind w:firstLineChars="0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29100" cy="2620531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90" cy="262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F9C" w:rsidRDefault="000C0F9C" w:rsidP="000C0F9C">
      <w:pPr>
        <w:pStyle w:val="3"/>
      </w:pPr>
      <w:bookmarkStart w:id="8" w:name="_Toc51937132"/>
      <w:r>
        <w:rPr>
          <w:rFonts w:hint="eastAsia"/>
        </w:rPr>
        <w:lastRenderedPageBreak/>
        <w:t>密钥生成</w:t>
      </w:r>
      <w:bookmarkEnd w:id="8"/>
    </w:p>
    <w:p w:rsidR="000C0F9C" w:rsidRDefault="000C0F9C" w:rsidP="000C0F9C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C0F9C">
        <w:rPr>
          <w:rFonts w:asciiTheme="minorEastAsia" w:eastAsiaTheme="minorEastAsia" w:hAnsiTheme="minorEastAsia" w:hint="eastAsia"/>
          <w:sz w:val="24"/>
        </w:rPr>
        <w:tab/>
      </w:r>
      <w:r w:rsidRPr="000C0F9C">
        <w:rPr>
          <w:rFonts w:asciiTheme="minorEastAsia" w:eastAsiaTheme="minorEastAsia" w:hAnsiTheme="minorEastAsia"/>
          <w:sz w:val="24"/>
        </w:rPr>
        <w:t>DESedeUtil</w:t>
      </w:r>
      <w:r>
        <w:rPr>
          <w:rFonts w:asciiTheme="minorEastAsia" w:eastAsiaTheme="minorEastAsia" w:hAnsiTheme="minorEastAsia" w:hint="eastAsia"/>
          <w:sz w:val="24"/>
        </w:rPr>
        <w:t>.java中，</w:t>
      </w:r>
      <w:r w:rsidRPr="000C0F9C">
        <w:rPr>
          <w:rFonts w:asciiTheme="minorEastAsia" w:eastAsiaTheme="minorEastAsia" w:hAnsiTheme="minorEastAsia"/>
          <w:sz w:val="24"/>
        </w:rPr>
        <w:t>generateKey</w:t>
      </w:r>
      <w:r>
        <w:rPr>
          <w:rFonts w:asciiTheme="minorEastAsia" w:eastAsiaTheme="minorEastAsia" w:hAnsiTheme="minorEastAsia" w:hint="eastAsia"/>
          <w:sz w:val="24"/>
        </w:rPr>
        <w:t>()可以生成并返回密钥串，可以用写main方法调用，生成的密钥的替换KEY.java中的</w:t>
      </w:r>
      <w:r w:rsidRPr="000C0F9C">
        <w:rPr>
          <w:rFonts w:asciiTheme="minorEastAsia" w:eastAsiaTheme="minorEastAsia" w:hAnsiTheme="minorEastAsia"/>
          <w:sz w:val="24"/>
        </w:rPr>
        <w:t>DESEDE_PUB_KEY</w:t>
      </w:r>
    </w:p>
    <w:p w:rsidR="000C0F9C" w:rsidRDefault="000C0F9C" w:rsidP="000C0F9C">
      <w:pPr>
        <w:pStyle w:val="3"/>
      </w:pPr>
      <w:bookmarkStart w:id="9" w:name="_Toc51937133"/>
      <w:r>
        <w:rPr>
          <w:rFonts w:hint="eastAsia"/>
        </w:rPr>
        <w:t>证书生成</w:t>
      </w:r>
      <w:bookmarkEnd w:id="9"/>
    </w:p>
    <w:p w:rsidR="000C0F9C" w:rsidRDefault="000C0F9C" w:rsidP="000C0F9C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 w:rsidRPr="000C0F9C">
        <w:rPr>
          <w:rFonts w:asciiTheme="minorEastAsia" w:eastAsiaTheme="minorEastAsia" w:hAnsiTheme="minorEastAsia"/>
          <w:sz w:val="24"/>
        </w:rPr>
        <w:t>CreateLicense</w:t>
      </w:r>
      <w:r w:rsidR="00216E0C">
        <w:rPr>
          <w:rFonts w:asciiTheme="minorEastAsia" w:eastAsiaTheme="minorEastAsia" w:hAnsiTheme="minorEastAsia" w:hint="eastAsia"/>
          <w:sz w:val="24"/>
        </w:rPr>
        <w:t>.java的</w:t>
      </w:r>
      <w:r w:rsidR="00216E0C" w:rsidRPr="00216E0C">
        <w:rPr>
          <w:rFonts w:asciiTheme="minorEastAsia" w:eastAsiaTheme="minorEastAsia" w:hAnsiTheme="minorEastAsia"/>
          <w:sz w:val="24"/>
        </w:rPr>
        <w:t>createFile</w:t>
      </w:r>
      <w:r w:rsidR="00216E0C">
        <w:rPr>
          <w:rFonts w:asciiTheme="minorEastAsia" w:eastAsiaTheme="minorEastAsia" w:hAnsiTheme="minorEastAsia" w:hint="eastAsia"/>
          <w:sz w:val="24"/>
        </w:rPr>
        <w:t>方法生成证书.dat文件，生成的证书改名为license.dat,修改在KEY.java中指定的</w:t>
      </w:r>
      <w:r w:rsidR="00B93100">
        <w:rPr>
          <w:rFonts w:asciiTheme="minorEastAsia" w:eastAsiaTheme="minorEastAsia" w:hAnsiTheme="minorEastAsia" w:hint="eastAsia"/>
          <w:sz w:val="24"/>
        </w:rPr>
        <w:t>【</w:t>
      </w:r>
      <w:r w:rsidR="00216E0C" w:rsidRPr="00B93100">
        <w:rPr>
          <w:rFonts w:asciiTheme="minorEastAsia" w:eastAsiaTheme="minorEastAsia" w:hAnsiTheme="minorEastAsia"/>
          <w:color w:val="FF0000"/>
          <w:sz w:val="24"/>
        </w:rPr>
        <w:t>LICENSE_PATH</w:t>
      </w:r>
      <w:r w:rsidR="00B93100">
        <w:rPr>
          <w:rFonts w:asciiTheme="minorEastAsia" w:eastAsiaTheme="minorEastAsia" w:hAnsiTheme="minorEastAsia" w:hint="eastAsia"/>
          <w:sz w:val="24"/>
        </w:rPr>
        <w:t>】</w:t>
      </w:r>
      <w:r w:rsidR="00216E0C">
        <w:rPr>
          <w:rFonts w:asciiTheme="minorEastAsia" w:eastAsiaTheme="minorEastAsia" w:hAnsiTheme="minorEastAsia" w:hint="eastAsia"/>
          <w:sz w:val="24"/>
        </w:rPr>
        <w:t>值，证书验证时会从此路径获取证书文件。</w:t>
      </w:r>
    </w:p>
    <w:p w:rsidR="00216E0C" w:rsidRDefault="00216E0C" w:rsidP="000C0F9C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inline distT="0" distB="0" distL="0" distR="0">
            <wp:extent cx="5400040" cy="2886886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100" w:rsidRDefault="00B93100" w:rsidP="00B93100">
      <w:pPr>
        <w:pStyle w:val="2"/>
      </w:pPr>
      <w:bookmarkStart w:id="10" w:name="_Toc51937134"/>
      <w:r>
        <w:rPr>
          <w:rFonts w:hint="eastAsia"/>
        </w:rPr>
        <w:t>监听器</w:t>
      </w:r>
      <w:bookmarkEnd w:id="10"/>
    </w:p>
    <w:p w:rsidR="00B93100" w:rsidRPr="009D12A2" w:rsidRDefault="009D12A2" w:rsidP="009D12A2">
      <w:pPr>
        <w:pStyle w:val="3"/>
      </w:pPr>
      <w:bookmarkStart w:id="11" w:name="_Toc51937135"/>
      <w:r>
        <w:rPr>
          <w:rFonts w:hint="eastAsia"/>
        </w:rPr>
        <w:t>实现逻辑</w:t>
      </w:r>
      <w:bookmarkEnd w:id="11"/>
    </w:p>
    <w:p w:rsidR="00B93100" w:rsidRDefault="00B93100" w:rsidP="00B93100">
      <w:pPr>
        <w:spacing w:line="360" w:lineRule="auto"/>
        <w:rPr>
          <w:sz w:val="24"/>
        </w:rPr>
      </w:pPr>
      <w:r>
        <w:rPr>
          <w:rFonts w:hint="eastAsia"/>
        </w:rPr>
        <w:tab/>
      </w:r>
      <w:r>
        <w:rPr>
          <w:rFonts w:hint="eastAsia"/>
          <w:sz w:val="24"/>
        </w:rPr>
        <w:t>实现监听器，在项目启动时，监听器执行</w:t>
      </w:r>
      <w:r w:rsidRPr="00B93100">
        <w:rPr>
          <w:sz w:val="24"/>
        </w:rPr>
        <w:t>contextInitialized</w:t>
      </w:r>
      <w:r>
        <w:rPr>
          <w:rFonts w:hint="eastAsia"/>
          <w:sz w:val="24"/>
        </w:rPr>
        <w:t>方法。</w:t>
      </w:r>
    </w:p>
    <w:p w:rsidR="00B93100" w:rsidRDefault="00B93100" w:rsidP="00B93100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初始化方法获取了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中【</w:t>
      </w:r>
      <w:r w:rsidRPr="00B93100">
        <w:rPr>
          <w:rFonts w:asciiTheme="minorEastAsia" w:eastAsiaTheme="minorEastAsia" w:hAnsiTheme="minorEastAsia"/>
          <w:color w:val="FF0000"/>
          <w:sz w:val="24"/>
        </w:rPr>
        <w:t>LICENSE_PATH</w:t>
      </w:r>
      <w:r>
        <w:rPr>
          <w:rFonts w:hint="eastAsia"/>
          <w:sz w:val="24"/>
        </w:rPr>
        <w:t>】指定路径中的证书文件，对签名</w:t>
      </w:r>
      <w:r w:rsidRPr="00B93100">
        <w:rPr>
          <w:sz w:val="24"/>
        </w:rPr>
        <w:t>signature</w:t>
      </w:r>
      <w:r>
        <w:rPr>
          <w:rFonts w:hint="eastAsia"/>
          <w:sz w:val="24"/>
        </w:rPr>
        <w:t>进行解密，并对解密后的信息进行分解，值放置到</w:t>
      </w:r>
      <w:r>
        <w:rPr>
          <w:rFonts w:hint="eastAsia"/>
          <w:sz w:val="24"/>
        </w:rPr>
        <w:t>License</w:t>
      </w:r>
      <w:r>
        <w:rPr>
          <w:rFonts w:hint="eastAsia"/>
          <w:sz w:val="24"/>
        </w:rPr>
        <w:t>实体对象中，再将</w:t>
      </w:r>
      <w:r w:rsidRPr="00B93100">
        <w:rPr>
          <w:rFonts w:hint="eastAsia"/>
          <w:sz w:val="24"/>
        </w:rPr>
        <w:t>License</w:t>
      </w:r>
      <w:r>
        <w:rPr>
          <w:rFonts w:hint="eastAsia"/>
          <w:sz w:val="24"/>
        </w:rPr>
        <w:t>实体对象保存到系统</w:t>
      </w:r>
      <w:r w:rsidRPr="00B93100">
        <w:rPr>
          <w:sz w:val="24"/>
        </w:rPr>
        <w:t>servletContext</w:t>
      </w:r>
      <w:r>
        <w:rPr>
          <w:rFonts w:hint="eastAsia"/>
          <w:sz w:val="24"/>
        </w:rPr>
        <w:t>中。</w:t>
      </w:r>
    </w:p>
    <w:p w:rsidR="00B93100" w:rsidRDefault="00B93100" w:rsidP="00B93100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然后从</w:t>
      </w:r>
      <w:r w:rsidRPr="00B93100">
        <w:rPr>
          <w:sz w:val="24"/>
        </w:rPr>
        <w:t>servletContext</w:t>
      </w:r>
      <w:r>
        <w:rPr>
          <w:rFonts w:hint="eastAsia"/>
          <w:sz w:val="24"/>
        </w:rPr>
        <w:t>获取</w:t>
      </w:r>
      <w:r>
        <w:rPr>
          <w:rFonts w:hint="eastAsia"/>
          <w:sz w:val="24"/>
        </w:rPr>
        <w:t>License</w:t>
      </w:r>
      <w:r>
        <w:rPr>
          <w:rFonts w:hint="eastAsia"/>
          <w:sz w:val="24"/>
        </w:rPr>
        <w:t>对象，进行验证，验证通过，返回信息“</w:t>
      </w:r>
      <w:r>
        <w:rPr>
          <w:rFonts w:hint="eastAsia"/>
          <w:sz w:val="24"/>
        </w:rPr>
        <w:t>run</w:t>
      </w:r>
      <w:r>
        <w:rPr>
          <w:rFonts w:hint="eastAsia"/>
          <w:sz w:val="24"/>
        </w:rPr>
        <w:t>”；验证未通过，返回信息“</w:t>
      </w:r>
      <w:r>
        <w:rPr>
          <w:rFonts w:hint="eastAsia"/>
          <w:sz w:val="24"/>
        </w:rPr>
        <w:t>limit</w:t>
      </w:r>
      <w:r>
        <w:rPr>
          <w:rFonts w:hint="eastAsia"/>
          <w:sz w:val="24"/>
        </w:rPr>
        <w:t>”，表示证书无效，限制访问。</w:t>
      </w:r>
    </w:p>
    <w:p w:rsidR="00346999" w:rsidRPr="00B93100" w:rsidRDefault="00346999" w:rsidP="00B93100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>验证返回的信息，将保存在</w:t>
      </w:r>
      <w:r w:rsidRPr="00B93100">
        <w:rPr>
          <w:sz w:val="24"/>
        </w:rPr>
        <w:t>servletContext</w:t>
      </w:r>
      <w:r>
        <w:rPr>
          <w:rFonts w:hint="eastAsia"/>
          <w:sz w:val="24"/>
        </w:rPr>
        <w:t>中。</w:t>
      </w:r>
    </w:p>
    <w:p w:rsidR="00B93100" w:rsidRDefault="00B93100" w:rsidP="00B93100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验证时，①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License</w:t>
      </w:r>
      <w:r>
        <w:rPr>
          <w:rFonts w:hint="eastAsia"/>
          <w:sz w:val="24"/>
        </w:rPr>
        <w:t>实体对象和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中保存的定值进行对比，验证信息是否一致；②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验证有效期是否过期；③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验证解密后的</w:t>
      </w:r>
      <w:r w:rsidR="00F02E8D">
        <w:rPr>
          <w:rFonts w:hint="eastAsia"/>
          <w:sz w:val="24"/>
        </w:rPr>
        <w:t>拼接的信息是否一致。</w:t>
      </w:r>
    </w:p>
    <w:p w:rsidR="00501CCD" w:rsidRDefault="00501CCD" w:rsidP="00501CCD">
      <w:pPr>
        <w:pStyle w:val="3"/>
      </w:pPr>
      <w:bookmarkStart w:id="12" w:name="_Toc51937136"/>
      <w:r>
        <w:rPr>
          <w:rFonts w:hint="eastAsia"/>
        </w:rPr>
        <w:t>监听器注册</w:t>
      </w:r>
      <w:bookmarkEnd w:id="12"/>
    </w:p>
    <w:p w:rsidR="00501CCD" w:rsidRDefault="00501CCD" w:rsidP="00501CCD">
      <w:pPr>
        <w:spacing w:line="360" w:lineRule="auto"/>
        <w:rPr>
          <w:sz w:val="24"/>
        </w:rPr>
      </w:pPr>
      <w:r>
        <w:rPr>
          <w:rFonts w:hint="eastAsia"/>
        </w:rPr>
        <w:tab/>
      </w:r>
      <w:r>
        <w:rPr>
          <w:rFonts w:hint="eastAsia"/>
          <w:sz w:val="24"/>
        </w:rPr>
        <w:t>maven</w:t>
      </w:r>
      <w:r>
        <w:rPr>
          <w:rFonts w:hint="eastAsia"/>
          <w:sz w:val="24"/>
        </w:rPr>
        <w:t>项目监听器注册时，在类上添加注解</w:t>
      </w:r>
      <w:r>
        <w:rPr>
          <w:sz w:val="24"/>
        </w:rPr>
        <w:t>@WebListener</w:t>
      </w:r>
      <w:r>
        <w:rPr>
          <w:rFonts w:hint="eastAsia"/>
          <w:sz w:val="24"/>
        </w:rPr>
        <w:t>和</w:t>
      </w:r>
      <w:r w:rsidRPr="00501CCD">
        <w:rPr>
          <w:sz w:val="24"/>
        </w:rPr>
        <w:t>@Component</w:t>
      </w:r>
      <w:r>
        <w:rPr>
          <w:rFonts w:hint="eastAsia"/>
          <w:sz w:val="24"/>
        </w:rPr>
        <w:t>，如图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所示；如果是普通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项目，在</w:t>
      </w:r>
      <w:r>
        <w:rPr>
          <w:rFonts w:hint="eastAsia"/>
          <w:sz w:val="24"/>
        </w:rPr>
        <w:t>web.xml</w:t>
      </w:r>
      <w:r>
        <w:rPr>
          <w:rFonts w:hint="eastAsia"/>
          <w:sz w:val="24"/>
        </w:rPr>
        <w:t>中配置，如图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所示。</w:t>
      </w:r>
    </w:p>
    <w:p w:rsidR="00501CCD" w:rsidRDefault="00501CCD" w:rsidP="00501CCD">
      <w:pPr>
        <w:spacing w:line="36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099050" cy="1089399"/>
            <wp:effectExtent l="1905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450" cy="1089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CCD" w:rsidRDefault="00501CCD" w:rsidP="00501CCD">
      <w:pPr>
        <w:spacing w:line="360" w:lineRule="auto"/>
        <w:jc w:val="center"/>
        <w:rPr>
          <w:b/>
          <w:sz w:val="24"/>
        </w:rPr>
      </w:pPr>
      <w:r w:rsidRPr="00501CCD">
        <w:rPr>
          <w:rFonts w:hint="eastAsia"/>
          <w:b/>
          <w:sz w:val="24"/>
        </w:rPr>
        <w:t>图</w:t>
      </w:r>
      <w:r w:rsidRPr="00501CCD">
        <w:rPr>
          <w:rFonts w:hint="eastAsia"/>
          <w:b/>
          <w:sz w:val="24"/>
        </w:rPr>
        <w:t xml:space="preserve">3 </w:t>
      </w:r>
      <w:r>
        <w:rPr>
          <w:rFonts w:hint="eastAsia"/>
          <w:b/>
          <w:sz w:val="24"/>
        </w:rPr>
        <w:t xml:space="preserve"> </w:t>
      </w:r>
      <w:r w:rsidRPr="00501CCD">
        <w:rPr>
          <w:rFonts w:hint="eastAsia"/>
          <w:b/>
          <w:sz w:val="24"/>
        </w:rPr>
        <w:t>maven</w:t>
      </w:r>
      <w:r w:rsidRPr="00501CCD">
        <w:rPr>
          <w:rFonts w:hint="eastAsia"/>
          <w:b/>
          <w:sz w:val="24"/>
        </w:rPr>
        <w:t>项目监听器注解</w:t>
      </w:r>
    </w:p>
    <w:p w:rsidR="00501CCD" w:rsidRDefault="00501CCD" w:rsidP="00501CCD">
      <w:pPr>
        <w:spacing w:line="360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400040" cy="130951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630" w:rsidRDefault="00501CCD" w:rsidP="00501CCD">
      <w:pPr>
        <w:spacing w:line="36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 xml:space="preserve">4  </w:t>
      </w:r>
      <w:r>
        <w:rPr>
          <w:rFonts w:hint="eastAsia"/>
          <w:b/>
          <w:sz w:val="24"/>
        </w:rPr>
        <w:t>普通</w:t>
      </w:r>
      <w:r>
        <w:rPr>
          <w:rFonts w:hint="eastAsia"/>
          <w:b/>
          <w:sz w:val="24"/>
        </w:rPr>
        <w:t>web</w:t>
      </w:r>
      <w:r>
        <w:rPr>
          <w:rFonts w:hint="eastAsia"/>
          <w:b/>
          <w:sz w:val="24"/>
        </w:rPr>
        <w:t>项目注册监听器</w:t>
      </w:r>
    </w:p>
    <w:p w:rsidR="006149FC" w:rsidRPr="004C122E" w:rsidRDefault="00BD55CD" w:rsidP="004C122E">
      <w:pPr>
        <w:pStyle w:val="2"/>
      </w:pPr>
      <w:bookmarkStart w:id="13" w:name="_Toc51937137"/>
      <w:r>
        <w:rPr>
          <w:rFonts w:hint="eastAsia"/>
        </w:rPr>
        <w:t>定时任务</w:t>
      </w:r>
      <w:r w:rsidR="004C122E">
        <w:rPr>
          <w:rFonts w:hint="eastAsia"/>
        </w:rPr>
        <w:t>作用</w:t>
      </w:r>
      <w:bookmarkEnd w:id="13"/>
    </w:p>
    <w:p w:rsidR="00BD55CD" w:rsidRDefault="006149FC" w:rsidP="006149FC">
      <w:pPr>
        <w:spacing w:line="360" w:lineRule="auto"/>
        <w:jc w:val="left"/>
        <w:rPr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sz w:val="24"/>
        </w:rPr>
        <w:t>定时任务的作用，是定时去检查项目的证书，验证信息和过期时间，判断证书是否支持有效，并重新更新</w:t>
      </w:r>
      <w:r w:rsidR="004C122E">
        <w:rPr>
          <w:rFonts w:hint="eastAsia"/>
          <w:sz w:val="24"/>
        </w:rPr>
        <w:t>验证信息</w:t>
      </w:r>
      <w:r w:rsidR="004C122E">
        <w:rPr>
          <w:rFonts w:hint="eastAsia"/>
          <w:sz w:val="24"/>
        </w:rPr>
        <w:t>limit</w:t>
      </w:r>
      <w:r w:rsidR="004C122E">
        <w:rPr>
          <w:rFonts w:hint="eastAsia"/>
          <w:sz w:val="24"/>
        </w:rPr>
        <w:t>或</w:t>
      </w:r>
      <w:r w:rsidR="004C122E">
        <w:rPr>
          <w:rFonts w:hint="eastAsia"/>
          <w:sz w:val="24"/>
        </w:rPr>
        <w:t>run</w:t>
      </w:r>
      <w:r w:rsidR="004C122E">
        <w:rPr>
          <w:rFonts w:hint="eastAsia"/>
          <w:sz w:val="24"/>
        </w:rPr>
        <w:t>至</w:t>
      </w:r>
      <w:r w:rsidR="004C122E" w:rsidRPr="00B93100">
        <w:rPr>
          <w:sz w:val="24"/>
        </w:rPr>
        <w:t>servletContext</w:t>
      </w:r>
      <w:r w:rsidR="004C122E">
        <w:rPr>
          <w:rFonts w:hint="eastAsia"/>
          <w:sz w:val="24"/>
        </w:rPr>
        <w:t>中。</w:t>
      </w:r>
    </w:p>
    <w:p w:rsidR="004C122E" w:rsidRDefault="004C122E" w:rsidP="006149FC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定时任务类：</w:t>
      </w:r>
      <w:r w:rsidRPr="004C122E">
        <w:rPr>
          <w:sz w:val="24"/>
        </w:rPr>
        <w:t>LicenseTask</w:t>
      </w:r>
      <w:r>
        <w:rPr>
          <w:rFonts w:hint="eastAsia"/>
          <w:sz w:val="24"/>
        </w:rPr>
        <w:t>.java</w:t>
      </w:r>
    </w:p>
    <w:p w:rsidR="004C122E" w:rsidRPr="004C122E" w:rsidRDefault="004C122E" w:rsidP="004C122E">
      <w:pPr>
        <w:pStyle w:val="2"/>
      </w:pPr>
      <w:bookmarkStart w:id="14" w:name="_Toc51937138"/>
      <w:r>
        <w:rPr>
          <w:rFonts w:hint="eastAsia"/>
        </w:rPr>
        <w:t>访问控制实现</w:t>
      </w:r>
      <w:bookmarkEnd w:id="14"/>
    </w:p>
    <w:p w:rsidR="004C122E" w:rsidRDefault="004C122E" w:rsidP="006149FC">
      <w:pPr>
        <w:spacing w:line="360" w:lineRule="auto"/>
        <w:jc w:val="left"/>
        <w:rPr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  <w:t>在项目过滤器中，获取</w:t>
      </w:r>
      <w:r w:rsidRPr="00B93100">
        <w:rPr>
          <w:sz w:val="24"/>
        </w:rPr>
        <w:t>servletContext</w:t>
      </w:r>
      <w:r>
        <w:rPr>
          <w:rFonts w:hint="eastAsia"/>
          <w:sz w:val="24"/>
        </w:rPr>
        <w:t>的验证信息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值为</w:t>
      </w:r>
      <w:r>
        <w:rPr>
          <w:rFonts w:hint="eastAsia"/>
          <w:sz w:val="24"/>
        </w:rPr>
        <w:t>limit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run)</w:t>
      </w:r>
      <w:r>
        <w:rPr>
          <w:rFonts w:hint="eastAsia"/>
          <w:sz w:val="24"/>
        </w:rPr>
        <w:t>，如果是</w:t>
      </w:r>
      <w:r>
        <w:rPr>
          <w:rFonts w:hint="eastAsia"/>
          <w:sz w:val="24"/>
        </w:rPr>
        <w:t>run</w:t>
      </w:r>
      <w:r>
        <w:rPr>
          <w:rFonts w:hint="eastAsia"/>
          <w:sz w:val="24"/>
        </w:rPr>
        <w:t>，继续访问，如果是</w:t>
      </w:r>
      <w:r>
        <w:rPr>
          <w:rFonts w:hint="eastAsia"/>
          <w:sz w:val="24"/>
        </w:rPr>
        <w:t>limit</w:t>
      </w:r>
      <w:r>
        <w:rPr>
          <w:rFonts w:hint="eastAsia"/>
          <w:sz w:val="24"/>
        </w:rPr>
        <w:t>，限制访问，代码如下。</w:t>
      </w:r>
    </w:p>
    <w:p w:rsidR="0033294B" w:rsidRPr="004C122E" w:rsidRDefault="004C122E" w:rsidP="004C122E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>
            <wp:extent cx="5400040" cy="1698936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C8" w:rsidRPr="00FC5721" w:rsidRDefault="00E246C8" w:rsidP="00E246C8">
      <w:pPr>
        <w:pStyle w:val="1"/>
      </w:pPr>
      <w:bookmarkStart w:id="15" w:name="_Toc51937139"/>
      <w:r>
        <w:rPr>
          <w:rFonts w:hint="eastAsia"/>
        </w:rPr>
        <w:t>pom</w:t>
      </w:r>
      <w:r>
        <w:rPr>
          <w:rFonts w:hint="eastAsia"/>
        </w:rPr>
        <w:t>文件需要的包</w:t>
      </w:r>
      <w:bookmarkEnd w:id="15"/>
    </w:p>
    <w:p w:rsidR="004E1BF1" w:rsidRPr="0011326A" w:rsidRDefault="00C44519" w:rsidP="00C44519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ab/>
      </w:r>
      <w:r w:rsidRPr="00C44519">
        <w:rPr>
          <w:rFonts w:asciiTheme="minorEastAsia" w:eastAsiaTheme="minorEastAsia" w:hAnsiTheme="minorEastAsia"/>
          <w:sz w:val="24"/>
        </w:rPr>
        <w:t>&lt;dependency&gt;</w:t>
      </w:r>
      <w:r w:rsidRPr="00C44519">
        <w:rPr>
          <w:rFonts w:asciiTheme="minorEastAsia" w:eastAsiaTheme="minorEastAsia" w:hAnsiTheme="minorEastAsia"/>
          <w:sz w:val="24"/>
        </w:rPr>
        <w:br/>
        <w:t xml:space="preserve">   </w:t>
      </w: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ab/>
      </w:r>
      <w:r w:rsidRPr="00C44519">
        <w:rPr>
          <w:rFonts w:asciiTheme="minorEastAsia" w:eastAsiaTheme="minorEastAsia" w:hAnsiTheme="minorEastAsia"/>
          <w:sz w:val="24"/>
        </w:rPr>
        <w:t>&lt;groupId&gt;org.dom4j&lt;/groupId&gt;</w:t>
      </w:r>
      <w:r w:rsidRPr="00C44519">
        <w:rPr>
          <w:rFonts w:asciiTheme="minorEastAsia" w:eastAsiaTheme="minorEastAsia" w:hAnsiTheme="minorEastAsia"/>
          <w:sz w:val="24"/>
        </w:rPr>
        <w:br/>
        <w:t xml:space="preserve">   </w:t>
      </w: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ab/>
      </w:r>
      <w:r w:rsidRPr="00C44519">
        <w:rPr>
          <w:rFonts w:asciiTheme="minorEastAsia" w:eastAsiaTheme="minorEastAsia" w:hAnsiTheme="minorEastAsia"/>
          <w:sz w:val="24"/>
        </w:rPr>
        <w:t>&lt;artifactId&gt;dom4j&lt;/artifactId&gt;</w:t>
      </w:r>
      <w:r w:rsidRPr="00C44519">
        <w:rPr>
          <w:rFonts w:asciiTheme="minorEastAsia" w:eastAsiaTheme="minorEastAsia" w:hAnsiTheme="minorEastAsia"/>
          <w:sz w:val="24"/>
        </w:rPr>
        <w:br/>
        <w:t xml:space="preserve">   </w:t>
      </w:r>
      <w:r>
        <w:rPr>
          <w:rFonts w:asciiTheme="minorEastAsia" w:eastAsiaTheme="minorEastAsia" w:hAnsiTheme="minorEastAsia" w:hint="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ab/>
      </w:r>
      <w:r w:rsidRPr="00C44519">
        <w:rPr>
          <w:rFonts w:asciiTheme="minorEastAsia" w:eastAsiaTheme="minorEastAsia" w:hAnsiTheme="minorEastAsia"/>
          <w:sz w:val="24"/>
        </w:rPr>
        <w:t>&lt;version&gt;2.1.3&lt;/version&gt;</w:t>
      </w:r>
      <w:r w:rsidRPr="00C44519">
        <w:rPr>
          <w:rFonts w:asciiTheme="minorEastAsia" w:eastAsiaTheme="minorEastAsia" w:hAnsiTheme="minorEastAsia"/>
          <w:sz w:val="24"/>
        </w:rPr>
        <w:br/>
      </w:r>
      <w:r>
        <w:rPr>
          <w:rFonts w:asciiTheme="minorEastAsia" w:eastAsiaTheme="minorEastAsia" w:hAnsiTheme="minorEastAsia" w:hint="eastAsia"/>
          <w:sz w:val="24"/>
        </w:rPr>
        <w:tab/>
      </w:r>
      <w:r w:rsidRPr="00C44519">
        <w:rPr>
          <w:rFonts w:asciiTheme="minorEastAsia" w:eastAsiaTheme="minorEastAsia" w:hAnsiTheme="minorEastAsia"/>
          <w:sz w:val="24"/>
        </w:rPr>
        <w:t>&lt;/dependency&gt;</w:t>
      </w:r>
    </w:p>
    <w:sectPr w:rsidR="004E1BF1" w:rsidRPr="0011326A" w:rsidSect="00DB18BB">
      <w:headerReference w:type="default" r:id="rId18"/>
      <w:footerReference w:type="default" r:id="rId19"/>
      <w:pgSz w:w="11906" w:h="16838" w:code="9"/>
      <w:pgMar w:top="1440" w:right="1701" w:bottom="1440" w:left="1701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994" w:rsidRDefault="00B62994">
      <w:r>
        <w:separator/>
      </w:r>
    </w:p>
  </w:endnote>
  <w:endnote w:type="continuationSeparator" w:id="1">
    <w:p w:rsidR="00B62994" w:rsidRDefault="00B62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CD6" w:rsidRPr="005A6004" w:rsidRDefault="004D0CD6" w:rsidP="005A6004">
    <w:pPr>
      <w:pStyle w:val="a8"/>
      <w:tabs>
        <w:tab w:val="clear" w:pos="8306"/>
        <w:tab w:val="right" w:pos="8460"/>
      </w:tabs>
      <w:jc w:val="center"/>
      <w:rPr>
        <w:rFonts w:ascii="宋体" w:hAnsi="宋体"/>
        <w:sz w:val="20"/>
        <w:szCs w:val="20"/>
      </w:rPr>
    </w:pPr>
    <w:r w:rsidRPr="005A6004">
      <w:rPr>
        <w:rFonts w:ascii="宋体" w:hAnsi="宋体" w:cs="Arial" w:hint="eastAsia"/>
        <w:sz w:val="20"/>
        <w:szCs w:val="20"/>
      </w:rPr>
      <w:t>第</w:t>
    </w:r>
    <w:r w:rsidRPr="005A6004">
      <w:rPr>
        <w:rFonts w:ascii="宋体" w:hAnsi="宋体" w:cs="Arial"/>
        <w:sz w:val="20"/>
        <w:szCs w:val="20"/>
      </w:rPr>
      <w:t xml:space="preserve"> </w:t>
    </w:r>
    <w:r w:rsidR="00866C88" w:rsidRPr="005A6004">
      <w:rPr>
        <w:rFonts w:ascii="宋体" w:hAnsi="宋体" w:cs="Arial"/>
        <w:sz w:val="20"/>
        <w:szCs w:val="20"/>
      </w:rPr>
      <w:fldChar w:fldCharType="begin"/>
    </w:r>
    <w:r w:rsidRPr="005A6004">
      <w:rPr>
        <w:rFonts w:ascii="宋体" w:hAnsi="宋体" w:cs="Arial"/>
        <w:sz w:val="20"/>
        <w:szCs w:val="20"/>
      </w:rPr>
      <w:instrText xml:space="preserve"> PAGE </w:instrText>
    </w:r>
    <w:r w:rsidR="00866C88" w:rsidRPr="005A6004">
      <w:rPr>
        <w:rFonts w:ascii="宋体" w:hAnsi="宋体" w:cs="Arial"/>
        <w:sz w:val="20"/>
        <w:szCs w:val="20"/>
      </w:rPr>
      <w:fldChar w:fldCharType="separate"/>
    </w:r>
    <w:r w:rsidR="0011326A">
      <w:rPr>
        <w:rFonts w:ascii="宋体" w:hAnsi="宋体" w:cs="Arial"/>
        <w:noProof/>
        <w:sz w:val="20"/>
        <w:szCs w:val="20"/>
      </w:rPr>
      <w:t>3</w:t>
    </w:r>
    <w:r w:rsidR="00866C88" w:rsidRPr="005A6004">
      <w:rPr>
        <w:rFonts w:ascii="宋体" w:hAnsi="宋体" w:cs="Arial"/>
        <w:sz w:val="20"/>
        <w:szCs w:val="20"/>
      </w:rPr>
      <w:fldChar w:fldCharType="end"/>
    </w:r>
    <w:r w:rsidRPr="005A6004">
      <w:rPr>
        <w:rFonts w:ascii="宋体" w:hAnsi="宋体" w:cs="Arial"/>
        <w:sz w:val="20"/>
        <w:szCs w:val="20"/>
      </w:rPr>
      <w:t xml:space="preserve"> </w:t>
    </w:r>
    <w:r w:rsidRPr="005A6004">
      <w:rPr>
        <w:rFonts w:ascii="宋体" w:hAnsi="宋体" w:cs="Arial" w:hint="eastAsia"/>
        <w:sz w:val="20"/>
        <w:szCs w:val="20"/>
      </w:rPr>
      <w:t>页 共</w:t>
    </w:r>
    <w:r w:rsidRPr="005A6004">
      <w:rPr>
        <w:rFonts w:ascii="宋体" w:hAnsi="宋体" w:cs="Arial"/>
        <w:sz w:val="20"/>
        <w:szCs w:val="20"/>
      </w:rPr>
      <w:t xml:space="preserve"> </w:t>
    </w:r>
    <w:r w:rsidR="00866C88" w:rsidRPr="005A6004">
      <w:rPr>
        <w:rFonts w:ascii="宋体" w:hAnsi="宋体" w:cs="Arial"/>
        <w:sz w:val="20"/>
        <w:szCs w:val="20"/>
      </w:rPr>
      <w:fldChar w:fldCharType="begin"/>
    </w:r>
    <w:r w:rsidRPr="005A6004">
      <w:rPr>
        <w:rFonts w:ascii="宋体" w:hAnsi="宋体" w:cs="Arial"/>
        <w:sz w:val="20"/>
        <w:szCs w:val="20"/>
      </w:rPr>
      <w:instrText xml:space="preserve"> NUMPAGES </w:instrText>
    </w:r>
    <w:r w:rsidR="00866C88" w:rsidRPr="005A6004">
      <w:rPr>
        <w:rFonts w:ascii="宋体" w:hAnsi="宋体" w:cs="Arial"/>
        <w:sz w:val="20"/>
        <w:szCs w:val="20"/>
      </w:rPr>
      <w:fldChar w:fldCharType="separate"/>
    </w:r>
    <w:r w:rsidR="0011326A">
      <w:rPr>
        <w:rFonts w:ascii="宋体" w:hAnsi="宋体" w:cs="Arial"/>
        <w:noProof/>
        <w:sz w:val="20"/>
        <w:szCs w:val="20"/>
      </w:rPr>
      <w:t>9</w:t>
    </w:r>
    <w:r w:rsidR="00866C88" w:rsidRPr="005A6004">
      <w:rPr>
        <w:rFonts w:ascii="宋体" w:hAnsi="宋体" w:cs="Arial"/>
        <w:sz w:val="20"/>
        <w:szCs w:val="20"/>
      </w:rPr>
      <w:fldChar w:fldCharType="end"/>
    </w:r>
    <w:r w:rsidRPr="005A6004">
      <w:rPr>
        <w:rFonts w:ascii="宋体" w:hAnsi="宋体" w:cs="Arial" w:hint="eastAsia"/>
        <w:sz w:val="20"/>
        <w:szCs w:val="20"/>
      </w:rPr>
      <w:t xml:space="preserve"> 页</w:t>
    </w:r>
    <w:r w:rsidR="000F4E1F">
      <w:rPr>
        <w:rFonts w:ascii="宋体" w:hAnsi="宋体" w:cs="Arial"/>
        <w:sz w:val="20"/>
        <w:szCs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994" w:rsidRDefault="00B62994">
      <w:r>
        <w:separator/>
      </w:r>
    </w:p>
  </w:footnote>
  <w:footnote w:type="continuationSeparator" w:id="1">
    <w:p w:rsidR="00B62994" w:rsidRDefault="00B629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CD6" w:rsidRDefault="00D020D4" w:rsidP="00D020D4">
    <w:pPr>
      <w:pStyle w:val="a4"/>
      <w:jc w:val="left"/>
    </w:pPr>
    <w:r>
      <w:t> </w:t>
    </w:r>
    <w:r w:rsidR="002C6717">
      <w:rPr>
        <w:rFonts w:hint="eastAsia"/>
      </w:rPr>
      <w:t>xxx</w:t>
    </w:r>
    <w:r w:rsidR="00DB18BB">
      <w:rPr>
        <w:rFonts w:hint="eastAsia"/>
      </w:rPr>
      <w:t>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C1A0D3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D43F31"/>
    <w:multiLevelType w:val="multilevel"/>
    <w:tmpl w:val="90860036"/>
    <w:lvl w:ilvl="0">
      <w:start w:val="1"/>
      <w:numFmt w:val="decimal"/>
      <w:lvlText w:val="%1"/>
      <w:lvlJc w:val="left"/>
      <w:pPr>
        <w:tabs>
          <w:tab w:val="num" w:pos="192"/>
        </w:tabs>
        <w:ind w:left="19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lang w:bidi="zh-C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Req4-zhaowj"/>
      <w:suff w:val="space"/>
      <w:lvlText w:val="%1.%2.%3.%4"/>
      <w:lvlJc w:val="left"/>
      <w:pPr>
        <w:ind w:left="1432" w:hanging="864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768"/>
        </w:tabs>
        <w:ind w:left="76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12"/>
        </w:tabs>
        <w:ind w:left="91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56"/>
        </w:tabs>
        <w:ind w:left="105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00"/>
        </w:tabs>
        <w:ind w:left="12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44"/>
        </w:tabs>
        <w:ind w:left="1344" w:hanging="1584"/>
      </w:pPr>
      <w:rPr>
        <w:rFonts w:hint="eastAsia"/>
      </w:rPr>
    </w:lvl>
  </w:abstractNum>
  <w:abstractNum w:abstractNumId="2">
    <w:nsid w:val="0931466F"/>
    <w:multiLevelType w:val="hybridMultilevel"/>
    <w:tmpl w:val="708ABE2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CFE164D"/>
    <w:multiLevelType w:val="multilevel"/>
    <w:tmpl w:val="57B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F15E7D"/>
    <w:multiLevelType w:val="multilevel"/>
    <w:tmpl w:val="24F15E7D"/>
    <w:lvl w:ilvl="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5">
    <w:nsid w:val="27023188"/>
    <w:multiLevelType w:val="hybridMultilevel"/>
    <w:tmpl w:val="DCB8404A"/>
    <w:lvl w:ilvl="0" w:tplc="2966A73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CE341FD"/>
    <w:multiLevelType w:val="multilevel"/>
    <w:tmpl w:val="AAF2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16091A"/>
    <w:multiLevelType w:val="multilevel"/>
    <w:tmpl w:val="3806BF02"/>
    <w:lvl w:ilvl="0">
      <w:start w:val="1"/>
      <w:numFmt w:val="none"/>
      <w:pStyle w:val="0"/>
      <w:lvlText w:val="0"/>
      <w:lvlJc w:val="left"/>
      <w:pPr>
        <w:tabs>
          <w:tab w:val="num" w:pos="360"/>
        </w:tabs>
        <w:ind w:left="0" w:firstLine="0"/>
      </w:pPr>
      <w:rPr>
        <w:rFonts w:ascii="Arial" w:eastAsia="宋体" w:hAnsi="Arial" w:hint="default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Arial" w:eastAsia="宋体" w:hAnsi="Arial" w:hint="default"/>
        <w:b w:val="0"/>
        <w:i w:val="0"/>
        <w:color w:val="auto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ascii="Arial" w:eastAsia="宋体" w:hAnsi="Arial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996"/>
        </w:tabs>
        <w:ind w:left="1276" w:firstLine="0"/>
      </w:pPr>
      <w:rPr>
        <w:rFonts w:ascii="Arial" w:eastAsia="宋体" w:hAnsi="Arial" w:hint="default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ascii="Arial" w:eastAsia="宋体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8">
    <w:nsid w:val="34B8313A"/>
    <w:multiLevelType w:val="multilevel"/>
    <w:tmpl w:val="7404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FF1DA8"/>
    <w:multiLevelType w:val="multilevel"/>
    <w:tmpl w:val="EBB8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7F36A8"/>
    <w:multiLevelType w:val="multilevel"/>
    <w:tmpl w:val="135A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4C7BDB"/>
    <w:multiLevelType w:val="hybridMultilevel"/>
    <w:tmpl w:val="A2C28D4E"/>
    <w:lvl w:ilvl="0" w:tplc="CF581A78">
      <w:start w:val="1"/>
      <w:numFmt w:val="decimal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B864C84"/>
    <w:multiLevelType w:val="hybridMultilevel"/>
    <w:tmpl w:val="80721B26"/>
    <w:lvl w:ilvl="0" w:tplc="57E4579C">
      <w:start w:val="1"/>
      <w:numFmt w:val="decimal"/>
      <w:lvlText w:val="%1.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02D45AB"/>
    <w:multiLevelType w:val="hybridMultilevel"/>
    <w:tmpl w:val="6D6AEC68"/>
    <w:lvl w:ilvl="0" w:tplc="7956567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82E46D0"/>
    <w:multiLevelType w:val="hybridMultilevel"/>
    <w:tmpl w:val="D6AAAE3C"/>
    <w:lvl w:ilvl="0" w:tplc="04090001">
      <w:start w:val="1"/>
      <w:numFmt w:val="bullet"/>
      <w:lvlText w:val="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5">
    <w:nsid w:val="49B85FEA"/>
    <w:multiLevelType w:val="multilevel"/>
    <w:tmpl w:val="D5F4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641D35"/>
    <w:multiLevelType w:val="multilevel"/>
    <w:tmpl w:val="448C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9135AF"/>
    <w:multiLevelType w:val="hybridMultilevel"/>
    <w:tmpl w:val="8940FD38"/>
    <w:lvl w:ilvl="0" w:tplc="2966A73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0FC08EC"/>
    <w:multiLevelType w:val="multilevel"/>
    <w:tmpl w:val="EE503438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firstLine="30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>
    <w:nsid w:val="548A0662"/>
    <w:multiLevelType w:val="multilevel"/>
    <w:tmpl w:val="3B20A0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57A63ACB"/>
    <w:multiLevelType w:val="multilevel"/>
    <w:tmpl w:val="922A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1D5B06"/>
    <w:multiLevelType w:val="multilevel"/>
    <w:tmpl w:val="80862D4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2">
    <w:nsid w:val="726964A0"/>
    <w:multiLevelType w:val="hybridMultilevel"/>
    <w:tmpl w:val="24E8630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7C1629CD"/>
    <w:multiLevelType w:val="multilevel"/>
    <w:tmpl w:val="9F42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0C76C2"/>
    <w:multiLevelType w:val="multilevel"/>
    <w:tmpl w:val="8FE2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2B6029"/>
    <w:multiLevelType w:val="multilevel"/>
    <w:tmpl w:val="8D76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0"/>
  </w:num>
  <w:num w:numId="3">
    <w:abstractNumId w:val="7"/>
  </w:num>
  <w:num w:numId="4">
    <w:abstractNumId w:val="2"/>
  </w:num>
  <w:num w:numId="5">
    <w:abstractNumId w:val="17"/>
  </w:num>
  <w:num w:numId="6">
    <w:abstractNumId w:val="5"/>
  </w:num>
  <w:num w:numId="7">
    <w:abstractNumId w:val="22"/>
  </w:num>
  <w:num w:numId="8">
    <w:abstractNumId w:val="14"/>
  </w:num>
  <w:num w:numId="9">
    <w:abstractNumId w:val="21"/>
  </w:num>
  <w:num w:numId="10">
    <w:abstractNumId w:val="21"/>
  </w:num>
  <w:num w:numId="11">
    <w:abstractNumId w:val="18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19"/>
  </w:num>
  <w:num w:numId="18">
    <w:abstractNumId w:val="21"/>
  </w:num>
  <w:num w:numId="19">
    <w:abstractNumId w:val="21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11"/>
  </w:num>
  <w:num w:numId="29">
    <w:abstractNumId w:val="8"/>
  </w:num>
  <w:num w:numId="30">
    <w:abstractNumId w:val="6"/>
  </w:num>
  <w:num w:numId="31">
    <w:abstractNumId w:val="3"/>
  </w:num>
  <w:num w:numId="32">
    <w:abstractNumId w:val="9"/>
  </w:num>
  <w:num w:numId="33">
    <w:abstractNumId w:val="16"/>
  </w:num>
  <w:num w:numId="34">
    <w:abstractNumId w:val="23"/>
  </w:num>
  <w:num w:numId="35">
    <w:abstractNumId w:val="15"/>
  </w:num>
  <w:num w:numId="36">
    <w:abstractNumId w:val="24"/>
  </w:num>
  <w:num w:numId="37">
    <w:abstractNumId w:val="20"/>
  </w:num>
  <w:num w:numId="38">
    <w:abstractNumId w:val="25"/>
  </w:num>
  <w:num w:numId="39">
    <w:abstractNumId w:val="1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10"/>
  </w:num>
  <w:num w:numId="47">
    <w:abstractNumId w:val="4"/>
  </w:num>
  <w:num w:numId="48">
    <w:abstractNumId w:val="21"/>
  </w:num>
  <w:num w:numId="49">
    <w:abstractNumId w:val="21"/>
  </w:num>
  <w:num w:numId="50">
    <w:abstractNumId w:val="12"/>
  </w:num>
  <w:num w:numId="51">
    <w:abstractNumId w:val="13"/>
  </w:num>
  <w:numIdMacAtCleanup w:val="8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9FF"/>
    <w:rsid w:val="0000066C"/>
    <w:rsid w:val="000059D6"/>
    <w:rsid w:val="000065C1"/>
    <w:rsid w:val="00007CF9"/>
    <w:rsid w:val="00011723"/>
    <w:rsid w:val="00011C5C"/>
    <w:rsid w:val="00012A94"/>
    <w:rsid w:val="00014653"/>
    <w:rsid w:val="00014A15"/>
    <w:rsid w:val="00015921"/>
    <w:rsid w:val="00016F73"/>
    <w:rsid w:val="00017E46"/>
    <w:rsid w:val="000214E1"/>
    <w:rsid w:val="00021829"/>
    <w:rsid w:val="00023685"/>
    <w:rsid w:val="00023AD0"/>
    <w:rsid w:val="00023ECA"/>
    <w:rsid w:val="000240E4"/>
    <w:rsid w:val="00024733"/>
    <w:rsid w:val="00024A6D"/>
    <w:rsid w:val="0002633B"/>
    <w:rsid w:val="0002694F"/>
    <w:rsid w:val="00026DB5"/>
    <w:rsid w:val="000302A0"/>
    <w:rsid w:val="000313CB"/>
    <w:rsid w:val="000317A2"/>
    <w:rsid w:val="000336F2"/>
    <w:rsid w:val="00036065"/>
    <w:rsid w:val="00037148"/>
    <w:rsid w:val="000404E9"/>
    <w:rsid w:val="0004130D"/>
    <w:rsid w:val="00042B96"/>
    <w:rsid w:val="00043A16"/>
    <w:rsid w:val="00043A31"/>
    <w:rsid w:val="000440A6"/>
    <w:rsid w:val="00045205"/>
    <w:rsid w:val="00045980"/>
    <w:rsid w:val="00045A84"/>
    <w:rsid w:val="00051160"/>
    <w:rsid w:val="000533E6"/>
    <w:rsid w:val="0005447C"/>
    <w:rsid w:val="000546B0"/>
    <w:rsid w:val="00054D5A"/>
    <w:rsid w:val="00054FE2"/>
    <w:rsid w:val="00055CC1"/>
    <w:rsid w:val="00055E3E"/>
    <w:rsid w:val="00061EA4"/>
    <w:rsid w:val="000621E3"/>
    <w:rsid w:val="00062FF2"/>
    <w:rsid w:val="000644FF"/>
    <w:rsid w:val="00065630"/>
    <w:rsid w:val="00065983"/>
    <w:rsid w:val="000665A3"/>
    <w:rsid w:val="00066BF8"/>
    <w:rsid w:val="000670E4"/>
    <w:rsid w:val="0006756C"/>
    <w:rsid w:val="0007073D"/>
    <w:rsid w:val="000708C5"/>
    <w:rsid w:val="000725C3"/>
    <w:rsid w:val="00072B52"/>
    <w:rsid w:val="00072FF2"/>
    <w:rsid w:val="0007489D"/>
    <w:rsid w:val="00075213"/>
    <w:rsid w:val="00076AD0"/>
    <w:rsid w:val="0007757F"/>
    <w:rsid w:val="00077A74"/>
    <w:rsid w:val="00081334"/>
    <w:rsid w:val="00081D3F"/>
    <w:rsid w:val="00082278"/>
    <w:rsid w:val="000839E1"/>
    <w:rsid w:val="00084076"/>
    <w:rsid w:val="000854E2"/>
    <w:rsid w:val="00090E06"/>
    <w:rsid w:val="00092C41"/>
    <w:rsid w:val="00093F1C"/>
    <w:rsid w:val="00094081"/>
    <w:rsid w:val="00094CA8"/>
    <w:rsid w:val="00096879"/>
    <w:rsid w:val="000A2AC1"/>
    <w:rsid w:val="000A30B7"/>
    <w:rsid w:val="000A3230"/>
    <w:rsid w:val="000A57EB"/>
    <w:rsid w:val="000A7142"/>
    <w:rsid w:val="000A752F"/>
    <w:rsid w:val="000B011C"/>
    <w:rsid w:val="000B19E8"/>
    <w:rsid w:val="000B2833"/>
    <w:rsid w:val="000B2DA0"/>
    <w:rsid w:val="000B2FCF"/>
    <w:rsid w:val="000B4CEA"/>
    <w:rsid w:val="000B5236"/>
    <w:rsid w:val="000B5890"/>
    <w:rsid w:val="000B5BE2"/>
    <w:rsid w:val="000B5CAE"/>
    <w:rsid w:val="000B6DF9"/>
    <w:rsid w:val="000C047A"/>
    <w:rsid w:val="000C0F9C"/>
    <w:rsid w:val="000C1407"/>
    <w:rsid w:val="000C2FB9"/>
    <w:rsid w:val="000C3A85"/>
    <w:rsid w:val="000C4F47"/>
    <w:rsid w:val="000C6010"/>
    <w:rsid w:val="000C653E"/>
    <w:rsid w:val="000C6F48"/>
    <w:rsid w:val="000C732D"/>
    <w:rsid w:val="000C7873"/>
    <w:rsid w:val="000D0B04"/>
    <w:rsid w:val="000D0EF0"/>
    <w:rsid w:val="000D1ABE"/>
    <w:rsid w:val="000D1B31"/>
    <w:rsid w:val="000D1E36"/>
    <w:rsid w:val="000D22B5"/>
    <w:rsid w:val="000D42F7"/>
    <w:rsid w:val="000D4518"/>
    <w:rsid w:val="000D6F91"/>
    <w:rsid w:val="000D71D9"/>
    <w:rsid w:val="000D7843"/>
    <w:rsid w:val="000D7B81"/>
    <w:rsid w:val="000E06E2"/>
    <w:rsid w:val="000E34D9"/>
    <w:rsid w:val="000E3913"/>
    <w:rsid w:val="000E42EA"/>
    <w:rsid w:val="000E53B5"/>
    <w:rsid w:val="000E542F"/>
    <w:rsid w:val="000E71BD"/>
    <w:rsid w:val="000F17E7"/>
    <w:rsid w:val="000F461A"/>
    <w:rsid w:val="000F4E1F"/>
    <w:rsid w:val="000F5ACB"/>
    <w:rsid w:val="000F665B"/>
    <w:rsid w:val="000F6D5E"/>
    <w:rsid w:val="00100204"/>
    <w:rsid w:val="00101465"/>
    <w:rsid w:val="001025E5"/>
    <w:rsid w:val="001029BE"/>
    <w:rsid w:val="00102C84"/>
    <w:rsid w:val="00105A7A"/>
    <w:rsid w:val="001060E7"/>
    <w:rsid w:val="00107AC8"/>
    <w:rsid w:val="0011141C"/>
    <w:rsid w:val="0011326A"/>
    <w:rsid w:val="00113D86"/>
    <w:rsid w:val="00115417"/>
    <w:rsid w:val="001156EA"/>
    <w:rsid w:val="00115A90"/>
    <w:rsid w:val="00120744"/>
    <w:rsid w:val="00122A65"/>
    <w:rsid w:val="001230F8"/>
    <w:rsid w:val="001233A8"/>
    <w:rsid w:val="00124585"/>
    <w:rsid w:val="00125983"/>
    <w:rsid w:val="00125B6E"/>
    <w:rsid w:val="00127234"/>
    <w:rsid w:val="00131268"/>
    <w:rsid w:val="00131EC0"/>
    <w:rsid w:val="00132B30"/>
    <w:rsid w:val="00133B82"/>
    <w:rsid w:val="00135A7B"/>
    <w:rsid w:val="001369E1"/>
    <w:rsid w:val="00136A91"/>
    <w:rsid w:val="0013715A"/>
    <w:rsid w:val="00137D2D"/>
    <w:rsid w:val="00140D70"/>
    <w:rsid w:val="00141A01"/>
    <w:rsid w:val="00142410"/>
    <w:rsid w:val="00143483"/>
    <w:rsid w:val="001471E0"/>
    <w:rsid w:val="00147AFA"/>
    <w:rsid w:val="00147DB7"/>
    <w:rsid w:val="0015047C"/>
    <w:rsid w:val="00150947"/>
    <w:rsid w:val="00150AFD"/>
    <w:rsid w:val="00151570"/>
    <w:rsid w:val="0015175A"/>
    <w:rsid w:val="0015198B"/>
    <w:rsid w:val="001530E6"/>
    <w:rsid w:val="00153607"/>
    <w:rsid w:val="00154E80"/>
    <w:rsid w:val="001608B0"/>
    <w:rsid w:val="00163B12"/>
    <w:rsid w:val="0016718A"/>
    <w:rsid w:val="00167BF4"/>
    <w:rsid w:val="00170CED"/>
    <w:rsid w:val="00172B66"/>
    <w:rsid w:val="00175CB7"/>
    <w:rsid w:val="00176833"/>
    <w:rsid w:val="00180F1B"/>
    <w:rsid w:val="001815FC"/>
    <w:rsid w:val="00181A02"/>
    <w:rsid w:val="00182022"/>
    <w:rsid w:val="00182A2B"/>
    <w:rsid w:val="0018366C"/>
    <w:rsid w:val="001839AE"/>
    <w:rsid w:val="001849EE"/>
    <w:rsid w:val="00184B4C"/>
    <w:rsid w:val="00184C47"/>
    <w:rsid w:val="00185EFE"/>
    <w:rsid w:val="00186274"/>
    <w:rsid w:val="00186CED"/>
    <w:rsid w:val="00187604"/>
    <w:rsid w:val="00190C5B"/>
    <w:rsid w:val="00190D2A"/>
    <w:rsid w:val="00191CDE"/>
    <w:rsid w:val="0019313E"/>
    <w:rsid w:val="00194074"/>
    <w:rsid w:val="0019767A"/>
    <w:rsid w:val="001A058E"/>
    <w:rsid w:val="001A1B42"/>
    <w:rsid w:val="001A2688"/>
    <w:rsid w:val="001A3614"/>
    <w:rsid w:val="001A3AE8"/>
    <w:rsid w:val="001A4444"/>
    <w:rsid w:val="001A4814"/>
    <w:rsid w:val="001A5657"/>
    <w:rsid w:val="001A65C0"/>
    <w:rsid w:val="001B080E"/>
    <w:rsid w:val="001B344A"/>
    <w:rsid w:val="001B5C76"/>
    <w:rsid w:val="001B6649"/>
    <w:rsid w:val="001B6871"/>
    <w:rsid w:val="001B7769"/>
    <w:rsid w:val="001B7D51"/>
    <w:rsid w:val="001C0298"/>
    <w:rsid w:val="001C03DB"/>
    <w:rsid w:val="001C0C83"/>
    <w:rsid w:val="001C2459"/>
    <w:rsid w:val="001C2D92"/>
    <w:rsid w:val="001C31A8"/>
    <w:rsid w:val="001C4B70"/>
    <w:rsid w:val="001C54DD"/>
    <w:rsid w:val="001C6A1F"/>
    <w:rsid w:val="001C78FA"/>
    <w:rsid w:val="001C7944"/>
    <w:rsid w:val="001D1F37"/>
    <w:rsid w:val="001D3AF3"/>
    <w:rsid w:val="001D60EB"/>
    <w:rsid w:val="001D66C1"/>
    <w:rsid w:val="001D72B7"/>
    <w:rsid w:val="001D7947"/>
    <w:rsid w:val="001D7DF1"/>
    <w:rsid w:val="001E1701"/>
    <w:rsid w:val="001E5D16"/>
    <w:rsid w:val="001F0389"/>
    <w:rsid w:val="001F0520"/>
    <w:rsid w:val="001F0D49"/>
    <w:rsid w:val="001F1BE6"/>
    <w:rsid w:val="001F2E2E"/>
    <w:rsid w:val="001F3598"/>
    <w:rsid w:val="001F6AC0"/>
    <w:rsid w:val="001F7492"/>
    <w:rsid w:val="001F7CA4"/>
    <w:rsid w:val="001F7E49"/>
    <w:rsid w:val="002004B7"/>
    <w:rsid w:val="002016DF"/>
    <w:rsid w:val="0020242B"/>
    <w:rsid w:val="00204CCE"/>
    <w:rsid w:val="00206330"/>
    <w:rsid w:val="00210304"/>
    <w:rsid w:val="00211A92"/>
    <w:rsid w:val="00212D27"/>
    <w:rsid w:val="00213E19"/>
    <w:rsid w:val="00214231"/>
    <w:rsid w:val="00215DCC"/>
    <w:rsid w:val="00216E0C"/>
    <w:rsid w:val="0021747B"/>
    <w:rsid w:val="00222484"/>
    <w:rsid w:val="0022273C"/>
    <w:rsid w:val="002243EB"/>
    <w:rsid w:val="0023033E"/>
    <w:rsid w:val="002312F4"/>
    <w:rsid w:val="00232B3A"/>
    <w:rsid w:val="002330F3"/>
    <w:rsid w:val="00235636"/>
    <w:rsid w:val="00237387"/>
    <w:rsid w:val="002400B8"/>
    <w:rsid w:val="00243631"/>
    <w:rsid w:val="00244A3B"/>
    <w:rsid w:val="00244FB3"/>
    <w:rsid w:val="00247188"/>
    <w:rsid w:val="00247FA0"/>
    <w:rsid w:val="00250102"/>
    <w:rsid w:val="00251A3D"/>
    <w:rsid w:val="00252708"/>
    <w:rsid w:val="0025278B"/>
    <w:rsid w:val="00256352"/>
    <w:rsid w:val="00256DE7"/>
    <w:rsid w:val="002617A9"/>
    <w:rsid w:val="00263B6F"/>
    <w:rsid w:val="00263FBF"/>
    <w:rsid w:val="00264328"/>
    <w:rsid w:val="00266561"/>
    <w:rsid w:val="00266DF2"/>
    <w:rsid w:val="00271D25"/>
    <w:rsid w:val="00271E9F"/>
    <w:rsid w:val="002745A5"/>
    <w:rsid w:val="00276C7C"/>
    <w:rsid w:val="00281190"/>
    <w:rsid w:val="0028614D"/>
    <w:rsid w:val="0028706B"/>
    <w:rsid w:val="0028779B"/>
    <w:rsid w:val="00290C68"/>
    <w:rsid w:val="0029201A"/>
    <w:rsid w:val="002920B0"/>
    <w:rsid w:val="00293CB9"/>
    <w:rsid w:val="00296409"/>
    <w:rsid w:val="00296628"/>
    <w:rsid w:val="00297B9A"/>
    <w:rsid w:val="002A36D4"/>
    <w:rsid w:val="002A4E67"/>
    <w:rsid w:val="002A4FB3"/>
    <w:rsid w:val="002A552E"/>
    <w:rsid w:val="002A6DE3"/>
    <w:rsid w:val="002B0B76"/>
    <w:rsid w:val="002B3229"/>
    <w:rsid w:val="002B596A"/>
    <w:rsid w:val="002B7332"/>
    <w:rsid w:val="002C004C"/>
    <w:rsid w:val="002C0735"/>
    <w:rsid w:val="002C0D76"/>
    <w:rsid w:val="002C1121"/>
    <w:rsid w:val="002C11AD"/>
    <w:rsid w:val="002C2453"/>
    <w:rsid w:val="002C2D74"/>
    <w:rsid w:val="002C32DE"/>
    <w:rsid w:val="002C3966"/>
    <w:rsid w:val="002C4DEF"/>
    <w:rsid w:val="002C5977"/>
    <w:rsid w:val="002C59AF"/>
    <w:rsid w:val="002C5C2B"/>
    <w:rsid w:val="002C63F2"/>
    <w:rsid w:val="002C6717"/>
    <w:rsid w:val="002C6AAF"/>
    <w:rsid w:val="002D0BFC"/>
    <w:rsid w:val="002D1118"/>
    <w:rsid w:val="002D14EE"/>
    <w:rsid w:val="002D36C0"/>
    <w:rsid w:val="002D3CAB"/>
    <w:rsid w:val="002D3EE9"/>
    <w:rsid w:val="002D4CAE"/>
    <w:rsid w:val="002D5466"/>
    <w:rsid w:val="002D54B1"/>
    <w:rsid w:val="002D5D05"/>
    <w:rsid w:val="002D7D77"/>
    <w:rsid w:val="002E090D"/>
    <w:rsid w:val="002E13AB"/>
    <w:rsid w:val="002E15D2"/>
    <w:rsid w:val="002E2B71"/>
    <w:rsid w:val="002E32B1"/>
    <w:rsid w:val="002E3ABC"/>
    <w:rsid w:val="002E3CB1"/>
    <w:rsid w:val="002E4974"/>
    <w:rsid w:val="002E5609"/>
    <w:rsid w:val="002E6D93"/>
    <w:rsid w:val="002E6F0E"/>
    <w:rsid w:val="002E6F18"/>
    <w:rsid w:val="002F0593"/>
    <w:rsid w:val="002F0C6D"/>
    <w:rsid w:val="002F0D64"/>
    <w:rsid w:val="002F209F"/>
    <w:rsid w:val="002F2A99"/>
    <w:rsid w:val="002F3E31"/>
    <w:rsid w:val="002F410F"/>
    <w:rsid w:val="002F4F89"/>
    <w:rsid w:val="002F73DB"/>
    <w:rsid w:val="002F7C48"/>
    <w:rsid w:val="002F7EEF"/>
    <w:rsid w:val="003030D5"/>
    <w:rsid w:val="00303171"/>
    <w:rsid w:val="00306CDD"/>
    <w:rsid w:val="00306E16"/>
    <w:rsid w:val="003074D9"/>
    <w:rsid w:val="00307729"/>
    <w:rsid w:val="0031043C"/>
    <w:rsid w:val="00311F06"/>
    <w:rsid w:val="0031229B"/>
    <w:rsid w:val="0031347A"/>
    <w:rsid w:val="00315078"/>
    <w:rsid w:val="00315720"/>
    <w:rsid w:val="0031580B"/>
    <w:rsid w:val="00315F68"/>
    <w:rsid w:val="003178C6"/>
    <w:rsid w:val="00320455"/>
    <w:rsid w:val="00320F4A"/>
    <w:rsid w:val="003211E8"/>
    <w:rsid w:val="00321D6F"/>
    <w:rsid w:val="003233F0"/>
    <w:rsid w:val="0032489A"/>
    <w:rsid w:val="0032548A"/>
    <w:rsid w:val="00326989"/>
    <w:rsid w:val="00327DA3"/>
    <w:rsid w:val="00327F68"/>
    <w:rsid w:val="00330911"/>
    <w:rsid w:val="003320A3"/>
    <w:rsid w:val="003320B5"/>
    <w:rsid w:val="0033294B"/>
    <w:rsid w:val="00334059"/>
    <w:rsid w:val="003347ED"/>
    <w:rsid w:val="003360CF"/>
    <w:rsid w:val="00336EC7"/>
    <w:rsid w:val="00336ECB"/>
    <w:rsid w:val="00337C9B"/>
    <w:rsid w:val="00340AAD"/>
    <w:rsid w:val="00340C51"/>
    <w:rsid w:val="00342FBF"/>
    <w:rsid w:val="00343C16"/>
    <w:rsid w:val="00345E1F"/>
    <w:rsid w:val="00346040"/>
    <w:rsid w:val="00346999"/>
    <w:rsid w:val="00346B7F"/>
    <w:rsid w:val="0034702C"/>
    <w:rsid w:val="0034729D"/>
    <w:rsid w:val="00347AC2"/>
    <w:rsid w:val="00350032"/>
    <w:rsid w:val="00350DFA"/>
    <w:rsid w:val="0035101A"/>
    <w:rsid w:val="003560DF"/>
    <w:rsid w:val="00356678"/>
    <w:rsid w:val="00356D4C"/>
    <w:rsid w:val="00360870"/>
    <w:rsid w:val="00360972"/>
    <w:rsid w:val="00361647"/>
    <w:rsid w:val="00362657"/>
    <w:rsid w:val="00362ABB"/>
    <w:rsid w:val="0036493A"/>
    <w:rsid w:val="00364D50"/>
    <w:rsid w:val="003666CD"/>
    <w:rsid w:val="0036687B"/>
    <w:rsid w:val="00367301"/>
    <w:rsid w:val="00367D02"/>
    <w:rsid w:val="003700B0"/>
    <w:rsid w:val="003708B5"/>
    <w:rsid w:val="00370E56"/>
    <w:rsid w:val="00371880"/>
    <w:rsid w:val="00372CBF"/>
    <w:rsid w:val="00373748"/>
    <w:rsid w:val="00373CA5"/>
    <w:rsid w:val="00374097"/>
    <w:rsid w:val="00376120"/>
    <w:rsid w:val="003763B6"/>
    <w:rsid w:val="003768DC"/>
    <w:rsid w:val="00377684"/>
    <w:rsid w:val="00377C4E"/>
    <w:rsid w:val="00380895"/>
    <w:rsid w:val="0038221D"/>
    <w:rsid w:val="00384CD8"/>
    <w:rsid w:val="003850DA"/>
    <w:rsid w:val="003852EA"/>
    <w:rsid w:val="00386B4F"/>
    <w:rsid w:val="00387107"/>
    <w:rsid w:val="003916B8"/>
    <w:rsid w:val="003917BD"/>
    <w:rsid w:val="003934C0"/>
    <w:rsid w:val="00393B13"/>
    <w:rsid w:val="003942C7"/>
    <w:rsid w:val="00394E09"/>
    <w:rsid w:val="003966CF"/>
    <w:rsid w:val="003A2A8A"/>
    <w:rsid w:val="003A2C8F"/>
    <w:rsid w:val="003A3100"/>
    <w:rsid w:val="003A3894"/>
    <w:rsid w:val="003A38E7"/>
    <w:rsid w:val="003A3BD0"/>
    <w:rsid w:val="003A45A0"/>
    <w:rsid w:val="003A46E3"/>
    <w:rsid w:val="003A64BD"/>
    <w:rsid w:val="003A6647"/>
    <w:rsid w:val="003A6ED1"/>
    <w:rsid w:val="003A730E"/>
    <w:rsid w:val="003B003D"/>
    <w:rsid w:val="003B2999"/>
    <w:rsid w:val="003B5036"/>
    <w:rsid w:val="003B5D38"/>
    <w:rsid w:val="003B5E21"/>
    <w:rsid w:val="003B74F3"/>
    <w:rsid w:val="003C24A4"/>
    <w:rsid w:val="003C3315"/>
    <w:rsid w:val="003C41C4"/>
    <w:rsid w:val="003C4342"/>
    <w:rsid w:val="003C46EA"/>
    <w:rsid w:val="003C4899"/>
    <w:rsid w:val="003C4BD7"/>
    <w:rsid w:val="003C569B"/>
    <w:rsid w:val="003C5F11"/>
    <w:rsid w:val="003D09F3"/>
    <w:rsid w:val="003D0F48"/>
    <w:rsid w:val="003D38EF"/>
    <w:rsid w:val="003D725C"/>
    <w:rsid w:val="003D74BD"/>
    <w:rsid w:val="003D7921"/>
    <w:rsid w:val="003E0355"/>
    <w:rsid w:val="003E03DC"/>
    <w:rsid w:val="003E31A8"/>
    <w:rsid w:val="003E369A"/>
    <w:rsid w:val="003E5666"/>
    <w:rsid w:val="003E790E"/>
    <w:rsid w:val="003E7945"/>
    <w:rsid w:val="003F04CD"/>
    <w:rsid w:val="003F12E5"/>
    <w:rsid w:val="003F1C37"/>
    <w:rsid w:val="003F20D4"/>
    <w:rsid w:val="003F36A3"/>
    <w:rsid w:val="003F54AD"/>
    <w:rsid w:val="003F5E1F"/>
    <w:rsid w:val="003F72FC"/>
    <w:rsid w:val="00401130"/>
    <w:rsid w:val="00404B6E"/>
    <w:rsid w:val="00405867"/>
    <w:rsid w:val="00407136"/>
    <w:rsid w:val="0041055E"/>
    <w:rsid w:val="004125D0"/>
    <w:rsid w:val="00414518"/>
    <w:rsid w:val="00414A6A"/>
    <w:rsid w:val="00414F5C"/>
    <w:rsid w:val="0041562E"/>
    <w:rsid w:val="00416D72"/>
    <w:rsid w:val="00417713"/>
    <w:rsid w:val="00417F64"/>
    <w:rsid w:val="00420282"/>
    <w:rsid w:val="00422008"/>
    <w:rsid w:val="00422E70"/>
    <w:rsid w:val="00425BE1"/>
    <w:rsid w:val="004260ED"/>
    <w:rsid w:val="004277FA"/>
    <w:rsid w:val="00431638"/>
    <w:rsid w:val="00431D61"/>
    <w:rsid w:val="00431E22"/>
    <w:rsid w:val="00432520"/>
    <w:rsid w:val="00432ADF"/>
    <w:rsid w:val="004335F9"/>
    <w:rsid w:val="00433637"/>
    <w:rsid w:val="00433DA1"/>
    <w:rsid w:val="00435070"/>
    <w:rsid w:val="00436F01"/>
    <w:rsid w:val="00440AAB"/>
    <w:rsid w:val="00441CA7"/>
    <w:rsid w:val="00443507"/>
    <w:rsid w:val="00445687"/>
    <w:rsid w:val="004459FF"/>
    <w:rsid w:val="00445AA3"/>
    <w:rsid w:val="0044603E"/>
    <w:rsid w:val="00446E12"/>
    <w:rsid w:val="00447D70"/>
    <w:rsid w:val="00450226"/>
    <w:rsid w:val="0045466B"/>
    <w:rsid w:val="004551CB"/>
    <w:rsid w:val="00460086"/>
    <w:rsid w:val="00460DC1"/>
    <w:rsid w:val="00461847"/>
    <w:rsid w:val="00464173"/>
    <w:rsid w:val="00464738"/>
    <w:rsid w:val="00464BE0"/>
    <w:rsid w:val="004655A6"/>
    <w:rsid w:val="00465775"/>
    <w:rsid w:val="00466754"/>
    <w:rsid w:val="0046705F"/>
    <w:rsid w:val="00471DEA"/>
    <w:rsid w:val="0047591F"/>
    <w:rsid w:val="00475F88"/>
    <w:rsid w:val="004776A3"/>
    <w:rsid w:val="004779CB"/>
    <w:rsid w:val="0048002D"/>
    <w:rsid w:val="0048009D"/>
    <w:rsid w:val="0048020A"/>
    <w:rsid w:val="00483EEE"/>
    <w:rsid w:val="00484A34"/>
    <w:rsid w:val="0048530F"/>
    <w:rsid w:val="00485D28"/>
    <w:rsid w:val="0048727B"/>
    <w:rsid w:val="004923DB"/>
    <w:rsid w:val="00492F5F"/>
    <w:rsid w:val="0049353E"/>
    <w:rsid w:val="00494EA9"/>
    <w:rsid w:val="00497AE9"/>
    <w:rsid w:val="00497D0A"/>
    <w:rsid w:val="004A0D24"/>
    <w:rsid w:val="004A1E56"/>
    <w:rsid w:val="004A35E4"/>
    <w:rsid w:val="004A5F9F"/>
    <w:rsid w:val="004A7828"/>
    <w:rsid w:val="004B4B5E"/>
    <w:rsid w:val="004B4C2B"/>
    <w:rsid w:val="004B61AF"/>
    <w:rsid w:val="004C122E"/>
    <w:rsid w:val="004C13A6"/>
    <w:rsid w:val="004C160F"/>
    <w:rsid w:val="004C36B0"/>
    <w:rsid w:val="004C4683"/>
    <w:rsid w:val="004C5366"/>
    <w:rsid w:val="004C592A"/>
    <w:rsid w:val="004C7861"/>
    <w:rsid w:val="004D0CD6"/>
    <w:rsid w:val="004D1F35"/>
    <w:rsid w:val="004D4AFC"/>
    <w:rsid w:val="004D4CD8"/>
    <w:rsid w:val="004D5085"/>
    <w:rsid w:val="004D655E"/>
    <w:rsid w:val="004D6C56"/>
    <w:rsid w:val="004D6E83"/>
    <w:rsid w:val="004E1BF1"/>
    <w:rsid w:val="004E4791"/>
    <w:rsid w:val="004E4DEE"/>
    <w:rsid w:val="004E57B1"/>
    <w:rsid w:val="004E69BC"/>
    <w:rsid w:val="004E7F43"/>
    <w:rsid w:val="004F2A3B"/>
    <w:rsid w:val="004F2DD6"/>
    <w:rsid w:val="004F3AA6"/>
    <w:rsid w:val="004F5042"/>
    <w:rsid w:val="004F5BFD"/>
    <w:rsid w:val="004F5D34"/>
    <w:rsid w:val="004F64B9"/>
    <w:rsid w:val="004F6E5D"/>
    <w:rsid w:val="004F7242"/>
    <w:rsid w:val="004F7B53"/>
    <w:rsid w:val="00501CCD"/>
    <w:rsid w:val="0050234A"/>
    <w:rsid w:val="00503CD8"/>
    <w:rsid w:val="00506029"/>
    <w:rsid w:val="00506B76"/>
    <w:rsid w:val="00507A87"/>
    <w:rsid w:val="00507FAB"/>
    <w:rsid w:val="00510695"/>
    <w:rsid w:val="00510C0C"/>
    <w:rsid w:val="00512C48"/>
    <w:rsid w:val="00514971"/>
    <w:rsid w:val="00516DC5"/>
    <w:rsid w:val="00517FEA"/>
    <w:rsid w:val="005205A6"/>
    <w:rsid w:val="00520DE1"/>
    <w:rsid w:val="00520F02"/>
    <w:rsid w:val="00524DC4"/>
    <w:rsid w:val="00525DE0"/>
    <w:rsid w:val="00526696"/>
    <w:rsid w:val="00526FAE"/>
    <w:rsid w:val="005300AF"/>
    <w:rsid w:val="00530452"/>
    <w:rsid w:val="00532B94"/>
    <w:rsid w:val="00533B16"/>
    <w:rsid w:val="005342F4"/>
    <w:rsid w:val="00535309"/>
    <w:rsid w:val="00535C9C"/>
    <w:rsid w:val="00536D4D"/>
    <w:rsid w:val="005370AB"/>
    <w:rsid w:val="00541B79"/>
    <w:rsid w:val="00541E14"/>
    <w:rsid w:val="00542711"/>
    <w:rsid w:val="00542B34"/>
    <w:rsid w:val="005431D3"/>
    <w:rsid w:val="005434F4"/>
    <w:rsid w:val="00543DF1"/>
    <w:rsid w:val="00544A13"/>
    <w:rsid w:val="0054513D"/>
    <w:rsid w:val="00545CE6"/>
    <w:rsid w:val="00545D4D"/>
    <w:rsid w:val="005467DE"/>
    <w:rsid w:val="005468A8"/>
    <w:rsid w:val="00547AAF"/>
    <w:rsid w:val="00551680"/>
    <w:rsid w:val="00552CE8"/>
    <w:rsid w:val="0055331D"/>
    <w:rsid w:val="0055491A"/>
    <w:rsid w:val="00555B9B"/>
    <w:rsid w:val="00556C67"/>
    <w:rsid w:val="00556D92"/>
    <w:rsid w:val="00561D8A"/>
    <w:rsid w:val="005625F3"/>
    <w:rsid w:val="005633D9"/>
    <w:rsid w:val="005635EB"/>
    <w:rsid w:val="00563936"/>
    <w:rsid w:val="00565E05"/>
    <w:rsid w:val="00566A42"/>
    <w:rsid w:val="0057068B"/>
    <w:rsid w:val="00571158"/>
    <w:rsid w:val="005724AB"/>
    <w:rsid w:val="0057570C"/>
    <w:rsid w:val="0057589A"/>
    <w:rsid w:val="00575C91"/>
    <w:rsid w:val="00575CF7"/>
    <w:rsid w:val="00576584"/>
    <w:rsid w:val="00577FBD"/>
    <w:rsid w:val="00580264"/>
    <w:rsid w:val="00580643"/>
    <w:rsid w:val="00580B5A"/>
    <w:rsid w:val="00580E45"/>
    <w:rsid w:val="005828CE"/>
    <w:rsid w:val="00583D81"/>
    <w:rsid w:val="00584242"/>
    <w:rsid w:val="0058511B"/>
    <w:rsid w:val="00586E67"/>
    <w:rsid w:val="005870CD"/>
    <w:rsid w:val="00587C47"/>
    <w:rsid w:val="00590EAC"/>
    <w:rsid w:val="00591A04"/>
    <w:rsid w:val="00591B94"/>
    <w:rsid w:val="0059404C"/>
    <w:rsid w:val="0059616A"/>
    <w:rsid w:val="00596513"/>
    <w:rsid w:val="005967E5"/>
    <w:rsid w:val="00596E13"/>
    <w:rsid w:val="00597BFC"/>
    <w:rsid w:val="005A04E1"/>
    <w:rsid w:val="005A0A71"/>
    <w:rsid w:val="005A0FF5"/>
    <w:rsid w:val="005A279C"/>
    <w:rsid w:val="005A347D"/>
    <w:rsid w:val="005A3F55"/>
    <w:rsid w:val="005A4F54"/>
    <w:rsid w:val="005A6004"/>
    <w:rsid w:val="005B092D"/>
    <w:rsid w:val="005B20AB"/>
    <w:rsid w:val="005B4022"/>
    <w:rsid w:val="005B519D"/>
    <w:rsid w:val="005B5625"/>
    <w:rsid w:val="005C29D8"/>
    <w:rsid w:val="005C2DE7"/>
    <w:rsid w:val="005C3986"/>
    <w:rsid w:val="005C3D19"/>
    <w:rsid w:val="005C45E3"/>
    <w:rsid w:val="005C6E4F"/>
    <w:rsid w:val="005C7D28"/>
    <w:rsid w:val="005D2A60"/>
    <w:rsid w:val="005D3F30"/>
    <w:rsid w:val="005D44D6"/>
    <w:rsid w:val="005D60DE"/>
    <w:rsid w:val="005D738D"/>
    <w:rsid w:val="005D76CD"/>
    <w:rsid w:val="005E048C"/>
    <w:rsid w:val="005E0F8A"/>
    <w:rsid w:val="005E275A"/>
    <w:rsid w:val="005E3206"/>
    <w:rsid w:val="005E489E"/>
    <w:rsid w:val="005E5E46"/>
    <w:rsid w:val="005E6CC6"/>
    <w:rsid w:val="005F1C5E"/>
    <w:rsid w:val="005F3C6B"/>
    <w:rsid w:val="005F6B7D"/>
    <w:rsid w:val="006005A1"/>
    <w:rsid w:val="00600B0D"/>
    <w:rsid w:val="006048C1"/>
    <w:rsid w:val="00605219"/>
    <w:rsid w:val="0060558B"/>
    <w:rsid w:val="00606E9B"/>
    <w:rsid w:val="0060758E"/>
    <w:rsid w:val="006131AE"/>
    <w:rsid w:val="0061400D"/>
    <w:rsid w:val="006149FC"/>
    <w:rsid w:val="00615C36"/>
    <w:rsid w:val="00615FF5"/>
    <w:rsid w:val="006200EC"/>
    <w:rsid w:val="0062024C"/>
    <w:rsid w:val="0062274E"/>
    <w:rsid w:val="0062293D"/>
    <w:rsid w:val="00624496"/>
    <w:rsid w:val="006244CF"/>
    <w:rsid w:val="00624F1A"/>
    <w:rsid w:val="00625031"/>
    <w:rsid w:val="006250C9"/>
    <w:rsid w:val="00626121"/>
    <w:rsid w:val="00630B6D"/>
    <w:rsid w:val="006317B4"/>
    <w:rsid w:val="00631928"/>
    <w:rsid w:val="006333A6"/>
    <w:rsid w:val="006341C2"/>
    <w:rsid w:val="00635D4C"/>
    <w:rsid w:val="00635F8A"/>
    <w:rsid w:val="00636D56"/>
    <w:rsid w:val="006403E5"/>
    <w:rsid w:val="006419F1"/>
    <w:rsid w:val="00642FA3"/>
    <w:rsid w:val="00643826"/>
    <w:rsid w:val="00643980"/>
    <w:rsid w:val="00645A60"/>
    <w:rsid w:val="00650306"/>
    <w:rsid w:val="00650630"/>
    <w:rsid w:val="006507FC"/>
    <w:rsid w:val="00650F56"/>
    <w:rsid w:val="00651FC0"/>
    <w:rsid w:val="00652518"/>
    <w:rsid w:val="00652A36"/>
    <w:rsid w:val="00654711"/>
    <w:rsid w:val="0065503F"/>
    <w:rsid w:val="0065796F"/>
    <w:rsid w:val="00661025"/>
    <w:rsid w:val="006613FF"/>
    <w:rsid w:val="00661B70"/>
    <w:rsid w:val="006626C8"/>
    <w:rsid w:val="0066323B"/>
    <w:rsid w:val="00663F1C"/>
    <w:rsid w:val="006650AE"/>
    <w:rsid w:val="00670A2B"/>
    <w:rsid w:val="006715C5"/>
    <w:rsid w:val="006733CF"/>
    <w:rsid w:val="00673DB6"/>
    <w:rsid w:val="00674039"/>
    <w:rsid w:val="00674BD0"/>
    <w:rsid w:val="00674EC4"/>
    <w:rsid w:val="00675C86"/>
    <w:rsid w:val="0067638D"/>
    <w:rsid w:val="00682F79"/>
    <w:rsid w:val="006831A5"/>
    <w:rsid w:val="006838C6"/>
    <w:rsid w:val="006851C1"/>
    <w:rsid w:val="00685E4A"/>
    <w:rsid w:val="00687BF8"/>
    <w:rsid w:val="00691D6A"/>
    <w:rsid w:val="006920CD"/>
    <w:rsid w:val="0069271C"/>
    <w:rsid w:val="00694838"/>
    <w:rsid w:val="006949FF"/>
    <w:rsid w:val="00696B94"/>
    <w:rsid w:val="00697CA9"/>
    <w:rsid w:val="00697E19"/>
    <w:rsid w:val="006A07A5"/>
    <w:rsid w:val="006A1232"/>
    <w:rsid w:val="006A1FE2"/>
    <w:rsid w:val="006A311C"/>
    <w:rsid w:val="006A3556"/>
    <w:rsid w:val="006A4053"/>
    <w:rsid w:val="006A41E1"/>
    <w:rsid w:val="006A6504"/>
    <w:rsid w:val="006A6BD3"/>
    <w:rsid w:val="006A7E1B"/>
    <w:rsid w:val="006B29C0"/>
    <w:rsid w:val="006B4B23"/>
    <w:rsid w:val="006C34D6"/>
    <w:rsid w:val="006C3753"/>
    <w:rsid w:val="006C41D2"/>
    <w:rsid w:val="006C5207"/>
    <w:rsid w:val="006C5872"/>
    <w:rsid w:val="006C58FE"/>
    <w:rsid w:val="006C626C"/>
    <w:rsid w:val="006C68A3"/>
    <w:rsid w:val="006C726A"/>
    <w:rsid w:val="006C741F"/>
    <w:rsid w:val="006C75C5"/>
    <w:rsid w:val="006C7D29"/>
    <w:rsid w:val="006D184E"/>
    <w:rsid w:val="006D23BF"/>
    <w:rsid w:val="006D76A0"/>
    <w:rsid w:val="006E2596"/>
    <w:rsid w:val="006E28D8"/>
    <w:rsid w:val="006E3A46"/>
    <w:rsid w:val="006E4CC4"/>
    <w:rsid w:val="006F1298"/>
    <w:rsid w:val="006F3A69"/>
    <w:rsid w:val="006F3F77"/>
    <w:rsid w:val="006F5774"/>
    <w:rsid w:val="006F5FCA"/>
    <w:rsid w:val="006F6BA8"/>
    <w:rsid w:val="006F6EC5"/>
    <w:rsid w:val="006F73C1"/>
    <w:rsid w:val="006F784F"/>
    <w:rsid w:val="006F7A48"/>
    <w:rsid w:val="00701BBC"/>
    <w:rsid w:val="00701FCB"/>
    <w:rsid w:val="00703042"/>
    <w:rsid w:val="007036BE"/>
    <w:rsid w:val="00705F6F"/>
    <w:rsid w:val="007072C7"/>
    <w:rsid w:val="007077C3"/>
    <w:rsid w:val="007107A2"/>
    <w:rsid w:val="00710D91"/>
    <w:rsid w:val="007110F9"/>
    <w:rsid w:val="00713811"/>
    <w:rsid w:val="007140B7"/>
    <w:rsid w:val="007146AD"/>
    <w:rsid w:val="00715FB6"/>
    <w:rsid w:val="007168CC"/>
    <w:rsid w:val="00717258"/>
    <w:rsid w:val="00717880"/>
    <w:rsid w:val="00721383"/>
    <w:rsid w:val="00722E17"/>
    <w:rsid w:val="00722E7D"/>
    <w:rsid w:val="0072379C"/>
    <w:rsid w:val="00724380"/>
    <w:rsid w:val="00726865"/>
    <w:rsid w:val="00727304"/>
    <w:rsid w:val="00730D83"/>
    <w:rsid w:val="0073243F"/>
    <w:rsid w:val="007328F2"/>
    <w:rsid w:val="007347C6"/>
    <w:rsid w:val="00735242"/>
    <w:rsid w:val="007365F2"/>
    <w:rsid w:val="0073731B"/>
    <w:rsid w:val="0073756E"/>
    <w:rsid w:val="00740690"/>
    <w:rsid w:val="00741E1E"/>
    <w:rsid w:val="007429BB"/>
    <w:rsid w:val="00743289"/>
    <w:rsid w:val="0074661C"/>
    <w:rsid w:val="007475C6"/>
    <w:rsid w:val="007519AB"/>
    <w:rsid w:val="007530A3"/>
    <w:rsid w:val="00753759"/>
    <w:rsid w:val="00754194"/>
    <w:rsid w:val="00755C06"/>
    <w:rsid w:val="00755F16"/>
    <w:rsid w:val="00757CA2"/>
    <w:rsid w:val="00761197"/>
    <w:rsid w:val="00761498"/>
    <w:rsid w:val="00761B6A"/>
    <w:rsid w:val="007642F9"/>
    <w:rsid w:val="007655EF"/>
    <w:rsid w:val="00766E47"/>
    <w:rsid w:val="007677C7"/>
    <w:rsid w:val="0077062E"/>
    <w:rsid w:val="00770B2F"/>
    <w:rsid w:val="0077277A"/>
    <w:rsid w:val="0077571E"/>
    <w:rsid w:val="0077589B"/>
    <w:rsid w:val="007760AA"/>
    <w:rsid w:val="00777AB4"/>
    <w:rsid w:val="00780219"/>
    <w:rsid w:val="007816DF"/>
    <w:rsid w:val="0078263C"/>
    <w:rsid w:val="007846A9"/>
    <w:rsid w:val="007856D6"/>
    <w:rsid w:val="00785F06"/>
    <w:rsid w:val="00790F71"/>
    <w:rsid w:val="007913B5"/>
    <w:rsid w:val="007915F8"/>
    <w:rsid w:val="0079169D"/>
    <w:rsid w:val="00791B59"/>
    <w:rsid w:val="0079230F"/>
    <w:rsid w:val="00792FFF"/>
    <w:rsid w:val="007933FB"/>
    <w:rsid w:val="00793CB7"/>
    <w:rsid w:val="00794799"/>
    <w:rsid w:val="007951AC"/>
    <w:rsid w:val="007953D1"/>
    <w:rsid w:val="00796D26"/>
    <w:rsid w:val="007975D9"/>
    <w:rsid w:val="00797EF7"/>
    <w:rsid w:val="007A4AF3"/>
    <w:rsid w:val="007A4E86"/>
    <w:rsid w:val="007A5736"/>
    <w:rsid w:val="007A5A7C"/>
    <w:rsid w:val="007A6793"/>
    <w:rsid w:val="007A6D1E"/>
    <w:rsid w:val="007A7159"/>
    <w:rsid w:val="007B0481"/>
    <w:rsid w:val="007B07BA"/>
    <w:rsid w:val="007B08B5"/>
    <w:rsid w:val="007B1A95"/>
    <w:rsid w:val="007B1D80"/>
    <w:rsid w:val="007B3157"/>
    <w:rsid w:val="007B3821"/>
    <w:rsid w:val="007B38EF"/>
    <w:rsid w:val="007B4918"/>
    <w:rsid w:val="007B4994"/>
    <w:rsid w:val="007B69CC"/>
    <w:rsid w:val="007B6E2D"/>
    <w:rsid w:val="007C36BC"/>
    <w:rsid w:val="007C3C50"/>
    <w:rsid w:val="007C40BF"/>
    <w:rsid w:val="007C4118"/>
    <w:rsid w:val="007C57C7"/>
    <w:rsid w:val="007C7A39"/>
    <w:rsid w:val="007D09F9"/>
    <w:rsid w:val="007D1CEE"/>
    <w:rsid w:val="007D3BDD"/>
    <w:rsid w:val="007D4A94"/>
    <w:rsid w:val="007D5506"/>
    <w:rsid w:val="007D577C"/>
    <w:rsid w:val="007D5893"/>
    <w:rsid w:val="007D629B"/>
    <w:rsid w:val="007D696B"/>
    <w:rsid w:val="007D782B"/>
    <w:rsid w:val="007D7850"/>
    <w:rsid w:val="007E20D7"/>
    <w:rsid w:val="007E2878"/>
    <w:rsid w:val="007E2B6B"/>
    <w:rsid w:val="007E3266"/>
    <w:rsid w:val="007E398E"/>
    <w:rsid w:val="007E58DD"/>
    <w:rsid w:val="007E608A"/>
    <w:rsid w:val="007E7A5C"/>
    <w:rsid w:val="007E7BA5"/>
    <w:rsid w:val="007F03A1"/>
    <w:rsid w:val="007F0E0B"/>
    <w:rsid w:val="007F2A12"/>
    <w:rsid w:val="007F4189"/>
    <w:rsid w:val="007F4A43"/>
    <w:rsid w:val="007F508E"/>
    <w:rsid w:val="007F75AB"/>
    <w:rsid w:val="00800209"/>
    <w:rsid w:val="00801B2D"/>
    <w:rsid w:val="00802187"/>
    <w:rsid w:val="0080223D"/>
    <w:rsid w:val="00802820"/>
    <w:rsid w:val="00803A8E"/>
    <w:rsid w:val="00804B58"/>
    <w:rsid w:val="00804DB3"/>
    <w:rsid w:val="00805263"/>
    <w:rsid w:val="00807139"/>
    <w:rsid w:val="008078F8"/>
    <w:rsid w:val="008104F0"/>
    <w:rsid w:val="00810742"/>
    <w:rsid w:val="008135C4"/>
    <w:rsid w:val="00813E2A"/>
    <w:rsid w:val="008144FB"/>
    <w:rsid w:val="00817365"/>
    <w:rsid w:val="00820E94"/>
    <w:rsid w:val="008241E4"/>
    <w:rsid w:val="00824DA3"/>
    <w:rsid w:val="00825B4B"/>
    <w:rsid w:val="00830457"/>
    <w:rsid w:val="0083083A"/>
    <w:rsid w:val="00830D71"/>
    <w:rsid w:val="00832888"/>
    <w:rsid w:val="00833A33"/>
    <w:rsid w:val="00834ED4"/>
    <w:rsid w:val="00840FCF"/>
    <w:rsid w:val="00842529"/>
    <w:rsid w:val="00842557"/>
    <w:rsid w:val="00842668"/>
    <w:rsid w:val="00843643"/>
    <w:rsid w:val="008448AD"/>
    <w:rsid w:val="00845806"/>
    <w:rsid w:val="00847A85"/>
    <w:rsid w:val="00850772"/>
    <w:rsid w:val="008531BC"/>
    <w:rsid w:val="0085406C"/>
    <w:rsid w:val="0085480A"/>
    <w:rsid w:val="00856C74"/>
    <w:rsid w:val="00857873"/>
    <w:rsid w:val="0086144D"/>
    <w:rsid w:val="00863638"/>
    <w:rsid w:val="00865517"/>
    <w:rsid w:val="008660F1"/>
    <w:rsid w:val="00866C88"/>
    <w:rsid w:val="00870341"/>
    <w:rsid w:val="00872B01"/>
    <w:rsid w:val="00872C7E"/>
    <w:rsid w:val="00873705"/>
    <w:rsid w:val="00874D5B"/>
    <w:rsid w:val="008764F7"/>
    <w:rsid w:val="008768EF"/>
    <w:rsid w:val="00881B61"/>
    <w:rsid w:val="00881CBE"/>
    <w:rsid w:val="008832AF"/>
    <w:rsid w:val="00883549"/>
    <w:rsid w:val="008906AD"/>
    <w:rsid w:val="00893BEA"/>
    <w:rsid w:val="00894E0F"/>
    <w:rsid w:val="00896AE3"/>
    <w:rsid w:val="008A14EA"/>
    <w:rsid w:val="008A22D1"/>
    <w:rsid w:val="008A23BF"/>
    <w:rsid w:val="008A294A"/>
    <w:rsid w:val="008A47C1"/>
    <w:rsid w:val="008A51BF"/>
    <w:rsid w:val="008A5231"/>
    <w:rsid w:val="008A6D04"/>
    <w:rsid w:val="008A7687"/>
    <w:rsid w:val="008B1A28"/>
    <w:rsid w:val="008B1AF8"/>
    <w:rsid w:val="008B2C15"/>
    <w:rsid w:val="008B3172"/>
    <w:rsid w:val="008B4F1B"/>
    <w:rsid w:val="008B54B6"/>
    <w:rsid w:val="008B5DE7"/>
    <w:rsid w:val="008B72A0"/>
    <w:rsid w:val="008C1B92"/>
    <w:rsid w:val="008C2AAD"/>
    <w:rsid w:val="008C38D8"/>
    <w:rsid w:val="008C3A06"/>
    <w:rsid w:val="008C4E2C"/>
    <w:rsid w:val="008C6626"/>
    <w:rsid w:val="008D07CB"/>
    <w:rsid w:val="008D1A25"/>
    <w:rsid w:val="008D3B8A"/>
    <w:rsid w:val="008D4353"/>
    <w:rsid w:val="008D5128"/>
    <w:rsid w:val="008D5C82"/>
    <w:rsid w:val="008D71B1"/>
    <w:rsid w:val="008D748D"/>
    <w:rsid w:val="008D74FE"/>
    <w:rsid w:val="008D7C64"/>
    <w:rsid w:val="008E128C"/>
    <w:rsid w:val="008E513C"/>
    <w:rsid w:val="008E6376"/>
    <w:rsid w:val="008F088A"/>
    <w:rsid w:val="008F0DC2"/>
    <w:rsid w:val="008F115D"/>
    <w:rsid w:val="008F1460"/>
    <w:rsid w:val="00902468"/>
    <w:rsid w:val="00903328"/>
    <w:rsid w:val="009044B6"/>
    <w:rsid w:val="009048C2"/>
    <w:rsid w:val="00905C36"/>
    <w:rsid w:val="00910C2E"/>
    <w:rsid w:val="00912AF9"/>
    <w:rsid w:val="009148F7"/>
    <w:rsid w:val="0091688B"/>
    <w:rsid w:val="0092087D"/>
    <w:rsid w:val="0092319F"/>
    <w:rsid w:val="00923252"/>
    <w:rsid w:val="009232B9"/>
    <w:rsid w:val="00926C08"/>
    <w:rsid w:val="00926F48"/>
    <w:rsid w:val="00926FE7"/>
    <w:rsid w:val="00927AE9"/>
    <w:rsid w:val="00932B21"/>
    <w:rsid w:val="009334F6"/>
    <w:rsid w:val="00933BEB"/>
    <w:rsid w:val="00933ED6"/>
    <w:rsid w:val="00933F97"/>
    <w:rsid w:val="00934E1F"/>
    <w:rsid w:val="00942004"/>
    <w:rsid w:val="009449C7"/>
    <w:rsid w:val="009452EA"/>
    <w:rsid w:val="0094781A"/>
    <w:rsid w:val="00947E37"/>
    <w:rsid w:val="00951795"/>
    <w:rsid w:val="00952182"/>
    <w:rsid w:val="009523A8"/>
    <w:rsid w:val="00952632"/>
    <w:rsid w:val="009531BB"/>
    <w:rsid w:val="0095379E"/>
    <w:rsid w:val="00954039"/>
    <w:rsid w:val="0095472C"/>
    <w:rsid w:val="00956C08"/>
    <w:rsid w:val="009575A2"/>
    <w:rsid w:val="00961A0A"/>
    <w:rsid w:val="00961E07"/>
    <w:rsid w:val="00962EC1"/>
    <w:rsid w:val="00966431"/>
    <w:rsid w:val="00967592"/>
    <w:rsid w:val="00971A8F"/>
    <w:rsid w:val="00971C27"/>
    <w:rsid w:val="00972113"/>
    <w:rsid w:val="00972456"/>
    <w:rsid w:val="00976246"/>
    <w:rsid w:val="009769D8"/>
    <w:rsid w:val="00977450"/>
    <w:rsid w:val="00977D7E"/>
    <w:rsid w:val="00980F3B"/>
    <w:rsid w:val="009828D4"/>
    <w:rsid w:val="00982B9E"/>
    <w:rsid w:val="00982DF5"/>
    <w:rsid w:val="00983997"/>
    <w:rsid w:val="00987CCB"/>
    <w:rsid w:val="00993715"/>
    <w:rsid w:val="00994516"/>
    <w:rsid w:val="009949CB"/>
    <w:rsid w:val="009976C7"/>
    <w:rsid w:val="00997B14"/>
    <w:rsid w:val="009A1794"/>
    <w:rsid w:val="009A25A2"/>
    <w:rsid w:val="009A5A16"/>
    <w:rsid w:val="009A66ED"/>
    <w:rsid w:val="009A74AD"/>
    <w:rsid w:val="009A75ED"/>
    <w:rsid w:val="009B1548"/>
    <w:rsid w:val="009B2125"/>
    <w:rsid w:val="009B2276"/>
    <w:rsid w:val="009B2317"/>
    <w:rsid w:val="009B4CB8"/>
    <w:rsid w:val="009B69EE"/>
    <w:rsid w:val="009C1016"/>
    <w:rsid w:val="009C11A7"/>
    <w:rsid w:val="009C26A5"/>
    <w:rsid w:val="009C3640"/>
    <w:rsid w:val="009C4A57"/>
    <w:rsid w:val="009C5492"/>
    <w:rsid w:val="009C63ED"/>
    <w:rsid w:val="009C711D"/>
    <w:rsid w:val="009D12A2"/>
    <w:rsid w:val="009D3121"/>
    <w:rsid w:val="009D37B3"/>
    <w:rsid w:val="009D3F2C"/>
    <w:rsid w:val="009D6A71"/>
    <w:rsid w:val="009D71A2"/>
    <w:rsid w:val="009E1547"/>
    <w:rsid w:val="009E368C"/>
    <w:rsid w:val="009E3EEC"/>
    <w:rsid w:val="009E4469"/>
    <w:rsid w:val="009E47ED"/>
    <w:rsid w:val="009E6312"/>
    <w:rsid w:val="009F04AC"/>
    <w:rsid w:val="009F0674"/>
    <w:rsid w:val="009F49FC"/>
    <w:rsid w:val="009F5DF1"/>
    <w:rsid w:val="009F756E"/>
    <w:rsid w:val="00A0053A"/>
    <w:rsid w:val="00A00B56"/>
    <w:rsid w:val="00A02276"/>
    <w:rsid w:val="00A02C58"/>
    <w:rsid w:val="00A05F55"/>
    <w:rsid w:val="00A06273"/>
    <w:rsid w:val="00A0795F"/>
    <w:rsid w:val="00A1537F"/>
    <w:rsid w:val="00A16353"/>
    <w:rsid w:val="00A171DF"/>
    <w:rsid w:val="00A17D73"/>
    <w:rsid w:val="00A221D5"/>
    <w:rsid w:val="00A22296"/>
    <w:rsid w:val="00A223B6"/>
    <w:rsid w:val="00A22A1D"/>
    <w:rsid w:val="00A22C5C"/>
    <w:rsid w:val="00A235F4"/>
    <w:rsid w:val="00A242CC"/>
    <w:rsid w:val="00A24858"/>
    <w:rsid w:val="00A24C24"/>
    <w:rsid w:val="00A27B0F"/>
    <w:rsid w:val="00A3026B"/>
    <w:rsid w:val="00A3035B"/>
    <w:rsid w:val="00A324FE"/>
    <w:rsid w:val="00A34D35"/>
    <w:rsid w:val="00A35FF8"/>
    <w:rsid w:val="00A36D15"/>
    <w:rsid w:val="00A36EF7"/>
    <w:rsid w:val="00A41C0D"/>
    <w:rsid w:val="00A41D17"/>
    <w:rsid w:val="00A42387"/>
    <w:rsid w:val="00A43F4E"/>
    <w:rsid w:val="00A441A6"/>
    <w:rsid w:val="00A4453A"/>
    <w:rsid w:val="00A4461A"/>
    <w:rsid w:val="00A4466B"/>
    <w:rsid w:val="00A4564B"/>
    <w:rsid w:val="00A47A6C"/>
    <w:rsid w:val="00A47C17"/>
    <w:rsid w:val="00A47F85"/>
    <w:rsid w:val="00A51C29"/>
    <w:rsid w:val="00A52912"/>
    <w:rsid w:val="00A52BB1"/>
    <w:rsid w:val="00A54102"/>
    <w:rsid w:val="00A542CF"/>
    <w:rsid w:val="00A55171"/>
    <w:rsid w:val="00A60EB9"/>
    <w:rsid w:val="00A62331"/>
    <w:rsid w:val="00A6239B"/>
    <w:rsid w:val="00A628FB"/>
    <w:rsid w:val="00A64A75"/>
    <w:rsid w:val="00A66EA7"/>
    <w:rsid w:val="00A67383"/>
    <w:rsid w:val="00A7377C"/>
    <w:rsid w:val="00A80120"/>
    <w:rsid w:val="00A80275"/>
    <w:rsid w:val="00A804CE"/>
    <w:rsid w:val="00A814E5"/>
    <w:rsid w:val="00A8207C"/>
    <w:rsid w:val="00A83DC1"/>
    <w:rsid w:val="00A83F32"/>
    <w:rsid w:val="00A84989"/>
    <w:rsid w:val="00A859AA"/>
    <w:rsid w:val="00A8671C"/>
    <w:rsid w:val="00A90A68"/>
    <w:rsid w:val="00A91C58"/>
    <w:rsid w:val="00A9223A"/>
    <w:rsid w:val="00A938F7"/>
    <w:rsid w:val="00A94199"/>
    <w:rsid w:val="00A95B51"/>
    <w:rsid w:val="00A964FF"/>
    <w:rsid w:val="00A96500"/>
    <w:rsid w:val="00AA046A"/>
    <w:rsid w:val="00AA0A99"/>
    <w:rsid w:val="00AA1AB4"/>
    <w:rsid w:val="00AA296E"/>
    <w:rsid w:val="00AA37FB"/>
    <w:rsid w:val="00AA4728"/>
    <w:rsid w:val="00AA4D1D"/>
    <w:rsid w:val="00AA5916"/>
    <w:rsid w:val="00AA6212"/>
    <w:rsid w:val="00AA6410"/>
    <w:rsid w:val="00AA7D0A"/>
    <w:rsid w:val="00AB29FC"/>
    <w:rsid w:val="00AB4463"/>
    <w:rsid w:val="00AB455D"/>
    <w:rsid w:val="00AB4E89"/>
    <w:rsid w:val="00AB65A1"/>
    <w:rsid w:val="00AB6EF6"/>
    <w:rsid w:val="00AC0F99"/>
    <w:rsid w:val="00AC2AAA"/>
    <w:rsid w:val="00AC514A"/>
    <w:rsid w:val="00AD0472"/>
    <w:rsid w:val="00AD398F"/>
    <w:rsid w:val="00AD5130"/>
    <w:rsid w:val="00AD6717"/>
    <w:rsid w:val="00AD6741"/>
    <w:rsid w:val="00AD6E9B"/>
    <w:rsid w:val="00AD7CA7"/>
    <w:rsid w:val="00AE024C"/>
    <w:rsid w:val="00AE1854"/>
    <w:rsid w:val="00AE1E33"/>
    <w:rsid w:val="00AE2103"/>
    <w:rsid w:val="00AE320C"/>
    <w:rsid w:val="00AE43A3"/>
    <w:rsid w:val="00AE4699"/>
    <w:rsid w:val="00AE49BF"/>
    <w:rsid w:val="00AE56F1"/>
    <w:rsid w:val="00AE67E9"/>
    <w:rsid w:val="00AF025F"/>
    <w:rsid w:val="00AF126D"/>
    <w:rsid w:val="00AF2929"/>
    <w:rsid w:val="00AF3321"/>
    <w:rsid w:val="00AF6896"/>
    <w:rsid w:val="00AF74BE"/>
    <w:rsid w:val="00AF7613"/>
    <w:rsid w:val="00AF7A3C"/>
    <w:rsid w:val="00B0114E"/>
    <w:rsid w:val="00B019CC"/>
    <w:rsid w:val="00B0351A"/>
    <w:rsid w:val="00B0362D"/>
    <w:rsid w:val="00B10410"/>
    <w:rsid w:val="00B110B9"/>
    <w:rsid w:val="00B11325"/>
    <w:rsid w:val="00B1670D"/>
    <w:rsid w:val="00B169B6"/>
    <w:rsid w:val="00B17786"/>
    <w:rsid w:val="00B210D5"/>
    <w:rsid w:val="00B222F8"/>
    <w:rsid w:val="00B23673"/>
    <w:rsid w:val="00B23B60"/>
    <w:rsid w:val="00B243A1"/>
    <w:rsid w:val="00B257D5"/>
    <w:rsid w:val="00B312FD"/>
    <w:rsid w:val="00B315DE"/>
    <w:rsid w:val="00B31652"/>
    <w:rsid w:val="00B340A7"/>
    <w:rsid w:val="00B3420F"/>
    <w:rsid w:val="00B3432A"/>
    <w:rsid w:val="00B36311"/>
    <w:rsid w:val="00B36876"/>
    <w:rsid w:val="00B36EB7"/>
    <w:rsid w:val="00B414F6"/>
    <w:rsid w:val="00B4264D"/>
    <w:rsid w:val="00B43410"/>
    <w:rsid w:val="00B454D6"/>
    <w:rsid w:val="00B548D7"/>
    <w:rsid w:val="00B55F1C"/>
    <w:rsid w:val="00B56392"/>
    <w:rsid w:val="00B5717A"/>
    <w:rsid w:val="00B6141A"/>
    <w:rsid w:val="00B61726"/>
    <w:rsid w:val="00B62980"/>
    <w:rsid w:val="00B62994"/>
    <w:rsid w:val="00B62AA9"/>
    <w:rsid w:val="00B63BF0"/>
    <w:rsid w:val="00B65AF1"/>
    <w:rsid w:val="00B65C6F"/>
    <w:rsid w:val="00B66C45"/>
    <w:rsid w:val="00B67995"/>
    <w:rsid w:val="00B700D7"/>
    <w:rsid w:val="00B7033B"/>
    <w:rsid w:val="00B70810"/>
    <w:rsid w:val="00B71D24"/>
    <w:rsid w:val="00B7362E"/>
    <w:rsid w:val="00B73BA1"/>
    <w:rsid w:val="00B745E2"/>
    <w:rsid w:val="00B766D5"/>
    <w:rsid w:val="00B7686D"/>
    <w:rsid w:val="00B769ED"/>
    <w:rsid w:val="00B77AA7"/>
    <w:rsid w:val="00B84842"/>
    <w:rsid w:val="00B87955"/>
    <w:rsid w:val="00B9054F"/>
    <w:rsid w:val="00B91DAC"/>
    <w:rsid w:val="00B92199"/>
    <w:rsid w:val="00B9296A"/>
    <w:rsid w:val="00B93100"/>
    <w:rsid w:val="00B94601"/>
    <w:rsid w:val="00B94CE0"/>
    <w:rsid w:val="00B95501"/>
    <w:rsid w:val="00B95B0A"/>
    <w:rsid w:val="00B9670B"/>
    <w:rsid w:val="00BA35F6"/>
    <w:rsid w:val="00BA5D8E"/>
    <w:rsid w:val="00BB0107"/>
    <w:rsid w:val="00BB09B0"/>
    <w:rsid w:val="00BB17FA"/>
    <w:rsid w:val="00BB1943"/>
    <w:rsid w:val="00BB451E"/>
    <w:rsid w:val="00BB4F49"/>
    <w:rsid w:val="00BB6378"/>
    <w:rsid w:val="00BC058A"/>
    <w:rsid w:val="00BC45E3"/>
    <w:rsid w:val="00BC4D90"/>
    <w:rsid w:val="00BC5FB0"/>
    <w:rsid w:val="00BC6FF4"/>
    <w:rsid w:val="00BD01B7"/>
    <w:rsid w:val="00BD53C2"/>
    <w:rsid w:val="00BD55CD"/>
    <w:rsid w:val="00BD59F8"/>
    <w:rsid w:val="00BD63A0"/>
    <w:rsid w:val="00BD74D4"/>
    <w:rsid w:val="00BE04E4"/>
    <w:rsid w:val="00BE35B9"/>
    <w:rsid w:val="00BE3BDE"/>
    <w:rsid w:val="00BE7EF5"/>
    <w:rsid w:val="00BF2EC9"/>
    <w:rsid w:val="00BF3C99"/>
    <w:rsid w:val="00BF49D7"/>
    <w:rsid w:val="00BF4A15"/>
    <w:rsid w:val="00BF65D1"/>
    <w:rsid w:val="00C008E4"/>
    <w:rsid w:val="00C00B2C"/>
    <w:rsid w:val="00C0207E"/>
    <w:rsid w:val="00C03684"/>
    <w:rsid w:val="00C03FB0"/>
    <w:rsid w:val="00C06190"/>
    <w:rsid w:val="00C062CC"/>
    <w:rsid w:val="00C079D2"/>
    <w:rsid w:val="00C11FB6"/>
    <w:rsid w:val="00C14C29"/>
    <w:rsid w:val="00C154A0"/>
    <w:rsid w:val="00C1724C"/>
    <w:rsid w:val="00C17A83"/>
    <w:rsid w:val="00C21A92"/>
    <w:rsid w:val="00C21C5E"/>
    <w:rsid w:val="00C22BE0"/>
    <w:rsid w:val="00C2380B"/>
    <w:rsid w:val="00C23E3A"/>
    <w:rsid w:val="00C273BD"/>
    <w:rsid w:val="00C3025B"/>
    <w:rsid w:val="00C302EC"/>
    <w:rsid w:val="00C3088A"/>
    <w:rsid w:val="00C30D7B"/>
    <w:rsid w:val="00C31623"/>
    <w:rsid w:val="00C31F50"/>
    <w:rsid w:val="00C32F5B"/>
    <w:rsid w:val="00C3553F"/>
    <w:rsid w:val="00C35A9D"/>
    <w:rsid w:val="00C363B8"/>
    <w:rsid w:val="00C363C8"/>
    <w:rsid w:val="00C36FBF"/>
    <w:rsid w:val="00C37CD5"/>
    <w:rsid w:val="00C402E9"/>
    <w:rsid w:val="00C40B1A"/>
    <w:rsid w:val="00C40C28"/>
    <w:rsid w:val="00C410A0"/>
    <w:rsid w:val="00C41A4C"/>
    <w:rsid w:val="00C42FC4"/>
    <w:rsid w:val="00C44519"/>
    <w:rsid w:val="00C449E6"/>
    <w:rsid w:val="00C54A42"/>
    <w:rsid w:val="00C579C0"/>
    <w:rsid w:val="00C61349"/>
    <w:rsid w:val="00C63B8A"/>
    <w:rsid w:val="00C64AB3"/>
    <w:rsid w:val="00C65DB5"/>
    <w:rsid w:val="00C67CA6"/>
    <w:rsid w:val="00C71B6E"/>
    <w:rsid w:val="00C7218B"/>
    <w:rsid w:val="00C72772"/>
    <w:rsid w:val="00C761E8"/>
    <w:rsid w:val="00C76F89"/>
    <w:rsid w:val="00C77D13"/>
    <w:rsid w:val="00C810B1"/>
    <w:rsid w:val="00C8186B"/>
    <w:rsid w:val="00C8267E"/>
    <w:rsid w:val="00C83C10"/>
    <w:rsid w:val="00C8426E"/>
    <w:rsid w:val="00C843D5"/>
    <w:rsid w:val="00C84EA2"/>
    <w:rsid w:val="00C854A4"/>
    <w:rsid w:val="00C855BD"/>
    <w:rsid w:val="00C872A8"/>
    <w:rsid w:val="00C91C39"/>
    <w:rsid w:val="00C92208"/>
    <w:rsid w:val="00C92346"/>
    <w:rsid w:val="00C93B64"/>
    <w:rsid w:val="00C97274"/>
    <w:rsid w:val="00CA08DD"/>
    <w:rsid w:val="00CA0A72"/>
    <w:rsid w:val="00CA0DAC"/>
    <w:rsid w:val="00CA14A1"/>
    <w:rsid w:val="00CA14B0"/>
    <w:rsid w:val="00CA1A21"/>
    <w:rsid w:val="00CA2035"/>
    <w:rsid w:val="00CA295B"/>
    <w:rsid w:val="00CA44FF"/>
    <w:rsid w:val="00CA5710"/>
    <w:rsid w:val="00CA5AA2"/>
    <w:rsid w:val="00CA79BA"/>
    <w:rsid w:val="00CA7AA6"/>
    <w:rsid w:val="00CA7DEE"/>
    <w:rsid w:val="00CB0016"/>
    <w:rsid w:val="00CB04E8"/>
    <w:rsid w:val="00CB2546"/>
    <w:rsid w:val="00CB2B5E"/>
    <w:rsid w:val="00CB3ECB"/>
    <w:rsid w:val="00CB4A2B"/>
    <w:rsid w:val="00CB4A65"/>
    <w:rsid w:val="00CB6623"/>
    <w:rsid w:val="00CB7D96"/>
    <w:rsid w:val="00CC0606"/>
    <w:rsid w:val="00CC5F75"/>
    <w:rsid w:val="00CC7F61"/>
    <w:rsid w:val="00CD15FD"/>
    <w:rsid w:val="00CD4610"/>
    <w:rsid w:val="00CD50D8"/>
    <w:rsid w:val="00CD7221"/>
    <w:rsid w:val="00CD72ED"/>
    <w:rsid w:val="00CD7497"/>
    <w:rsid w:val="00CE00F0"/>
    <w:rsid w:val="00CE20F4"/>
    <w:rsid w:val="00CE4573"/>
    <w:rsid w:val="00CE4DEC"/>
    <w:rsid w:val="00CE671B"/>
    <w:rsid w:val="00CF1CD4"/>
    <w:rsid w:val="00CF6EC2"/>
    <w:rsid w:val="00D00F5A"/>
    <w:rsid w:val="00D020D4"/>
    <w:rsid w:val="00D022C5"/>
    <w:rsid w:val="00D03E47"/>
    <w:rsid w:val="00D03EE4"/>
    <w:rsid w:val="00D06094"/>
    <w:rsid w:val="00D06A31"/>
    <w:rsid w:val="00D06DEC"/>
    <w:rsid w:val="00D109E1"/>
    <w:rsid w:val="00D10A35"/>
    <w:rsid w:val="00D10FBF"/>
    <w:rsid w:val="00D13828"/>
    <w:rsid w:val="00D158B2"/>
    <w:rsid w:val="00D15A6C"/>
    <w:rsid w:val="00D16CA0"/>
    <w:rsid w:val="00D17242"/>
    <w:rsid w:val="00D172BE"/>
    <w:rsid w:val="00D17D9B"/>
    <w:rsid w:val="00D2084E"/>
    <w:rsid w:val="00D22811"/>
    <w:rsid w:val="00D306B4"/>
    <w:rsid w:val="00D31E72"/>
    <w:rsid w:val="00D33E0B"/>
    <w:rsid w:val="00D3614A"/>
    <w:rsid w:val="00D37081"/>
    <w:rsid w:val="00D375A7"/>
    <w:rsid w:val="00D376B1"/>
    <w:rsid w:val="00D40869"/>
    <w:rsid w:val="00D40A5F"/>
    <w:rsid w:val="00D40AF5"/>
    <w:rsid w:val="00D412BE"/>
    <w:rsid w:val="00D41546"/>
    <w:rsid w:val="00D4247F"/>
    <w:rsid w:val="00D426F0"/>
    <w:rsid w:val="00D42AA3"/>
    <w:rsid w:val="00D42D92"/>
    <w:rsid w:val="00D42F50"/>
    <w:rsid w:val="00D43E83"/>
    <w:rsid w:val="00D44AF7"/>
    <w:rsid w:val="00D44BB5"/>
    <w:rsid w:val="00D44EB4"/>
    <w:rsid w:val="00D45358"/>
    <w:rsid w:val="00D47B6C"/>
    <w:rsid w:val="00D5032E"/>
    <w:rsid w:val="00D53C35"/>
    <w:rsid w:val="00D62340"/>
    <w:rsid w:val="00D62E8E"/>
    <w:rsid w:val="00D65B0F"/>
    <w:rsid w:val="00D660EA"/>
    <w:rsid w:val="00D66C58"/>
    <w:rsid w:val="00D70174"/>
    <w:rsid w:val="00D714E9"/>
    <w:rsid w:val="00D7186F"/>
    <w:rsid w:val="00D730B3"/>
    <w:rsid w:val="00D74232"/>
    <w:rsid w:val="00D744EB"/>
    <w:rsid w:val="00D76F36"/>
    <w:rsid w:val="00D77D2F"/>
    <w:rsid w:val="00D80E24"/>
    <w:rsid w:val="00D85B95"/>
    <w:rsid w:val="00D868CC"/>
    <w:rsid w:val="00D90666"/>
    <w:rsid w:val="00D910D3"/>
    <w:rsid w:val="00D910DD"/>
    <w:rsid w:val="00D91F37"/>
    <w:rsid w:val="00D9227B"/>
    <w:rsid w:val="00D9263E"/>
    <w:rsid w:val="00D93CAD"/>
    <w:rsid w:val="00D96EF7"/>
    <w:rsid w:val="00DA1859"/>
    <w:rsid w:val="00DA270D"/>
    <w:rsid w:val="00DA3776"/>
    <w:rsid w:val="00DA45F7"/>
    <w:rsid w:val="00DA489D"/>
    <w:rsid w:val="00DA543F"/>
    <w:rsid w:val="00DA61C9"/>
    <w:rsid w:val="00DA71E0"/>
    <w:rsid w:val="00DA7A73"/>
    <w:rsid w:val="00DA7D49"/>
    <w:rsid w:val="00DB0419"/>
    <w:rsid w:val="00DB18BB"/>
    <w:rsid w:val="00DB455E"/>
    <w:rsid w:val="00DB47D8"/>
    <w:rsid w:val="00DB4DD4"/>
    <w:rsid w:val="00DB58FB"/>
    <w:rsid w:val="00DB7120"/>
    <w:rsid w:val="00DC0A08"/>
    <w:rsid w:val="00DC167D"/>
    <w:rsid w:val="00DC1C8E"/>
    <w:rsid w:val="00DC1DC0"/>
    <w:rsid w:val="00DC1F58"/>
    <w:rsid w:val="00DC6926"/>
    <w:rsid w:val="00DD079B"/>
    <w:rsid w:val="00DD0E13"/>
    <w:rsid w:val="00DD36EB"/>
    <w:rsid w:val="00DD4E04"/>
    <w:rsid w:val="00DD5646"/>
    <w:rsid w:val="00DD5C9B"/>
    <w:rsid w:val="00DD71CB"/>
    <w:rsid w:val="00DE0B2F"/>
    <w:rsid w:val="00DE11D6"/>
    <w:rsid w:val="00DE22DA"/>
    <w:rsid w:val="00DE2D51"/>
    <w:rsid w:val="00DE3ED9"/>
    <w:rsid w:val="00DE469D"/>
    <w:rsid w:val="00DE4A00"/>
    <w:rsid w:val="00DE68BD"/>
    <w:rsid w:val="00DE736C"/>
    <w:rsid w:val="00DE7A01"/>
    <w:rsid w:val="00DE7AA0"/>
    <w:rsid w:val="00DE7AC7"/>
    <w:rsid w:val="00DF5CDA"/>
    <w:rsid w:val="00DF7B3E"/>
    <w:rsid w:val="00E02A84"/>
    <w:rsid w:val="00E02C64"/>
    <w:rsid w:val="00E0494E"/>
    <w:rsid w:val="00E04EB9"/>
    <w:rsid w:val="00E05E98"/>
    <w:rsid w:val="00E07815"/>
    <w:rsid w:val="00E07998"/>
    <w:rsid w:val="00E07F32"/>
    <w:rsid w:val="00E10C34"/>
    <w:rsid w:val="00E12776"/>
    <w:rsid w:val="00E1293E"/>
    <w:rsid w:val="00E14846"/>
    <w:rsid w:val="00E14D7D"/>
    <w:rsid w:val="00E15033"/>
    <w:rsid w:val="00E15B6A"/>
    <w:rsid w:val="00E16FCA"/>
    <w:rsid w:val="00E203E7"/>
    <w:rsid w:val="00E215AE"/>
    <w:rsid w:val="00E24400"/>
    <w:rsid w:val="00E246C8"/>
    <w:rsid w:val="00E24F3C"/>
    <w:rsid w:val="00E250EA"/>
    <w:rsid w:val="00E256E2"/>
    <w:rsid w:val="00E263E1"/>
    <w:rsid w:val="00E26967"/>
    <w:rsid w:val="00E31307"/>
    <w:rsid w:val="00E31E73"/>
    <w:rsid w:val="00E331C0"/>
    <w:rsid w:val="00E33C88"/>
    <w:rsid w:val="00E37576"/>
    <w:rsid w:val="00E378AB"/>
    <w:rsid w:val="00E414E2"/>
    <w:rsid w:val="00E418C5"/>
    <w:rsid w:val="00E45D92"/>
    <w:rsid w:val="00E4657E"/>
    <w:rsid w:val="00E47CFA"/>
    <w:rsid w:val="00E47DDB"/>
    <w:rsid w:val="00E50670"/>
    <w:rsid w:val="00E5167B"/>
    <w:rsid w:val="00E535BA"/>
    <w:rsid w:val="00E60FD9"/>
    <w:rsid w:val="00E64E92"/>
    <w:rsid w:val="00E7004B"/>
    <w:rsid w:val="00E709B8"/>
    <w:rsid w:val="00E73283"/>
    <w:rsid w:val="00E73529"/>
    <w:rsid w:val="00E73D5B"/>
    <w:rsid w:val="00E73EB0"/>
    <w:rsid w:val="00E7519E"/>
    <w:rsid w:val="00E76ABD"/>
    <w:rsid w:val="00E80178"/>
    <w:rsid w:val="00E8031F"/>
    <w:rsid w:val="00E80E46"/>
    <w:rsid w:val="00E81326"/>
    <w:rsid w:val="00E817D5"/>
    <w:rsid w:val="00E819E5"/>
    <w:rsid w:val="00E83345"/>
    <w:rsid w:val="00E83CE1"/>
    <w:rsid w:val="00E84C52"/>
    <w:rsid w:val="00E90657"/>
    <w:rsid w:val="00E90C8F"/>
    <w:rsid w:val="00E91C0D"/>
    <w:rsid w:val="00E92F67"/>
    <w:rsid w:val="00E94F8C"/>
    <w:rsid w:val="00E951C9"/>
    <w:rsid w:val="00E9521B"/>
    <w:rsid w:val="00E96E70"/>
    <w:rsid w:val="00EA150D"/>
    <w:rsid w:val="00EA19AA"/>
    <w:rsid w:val="00EA55A9"/>
    <w:rsid w:val="00EA5970"/>
    <w:rsid w:val="00EA5F22"/>
    <w:rsid w:val="00EA6117"/>
    <w:rsid w:val="00EB140C"/>
    <w:rsid w:val="00EB1581"/>
    <w:rsid w:val="00EB1AB1"/>
    <w:rsid w:val="00EB272D"/>
    <w:rsid w:val="00EB2B07"/>
    <w:rsid w:val="00EB2DD7"/>
    <w:rsid w:val="00EB347D"/>
    <w:rsid w:val="00EB4BA0"/>
    <w:rsid w:val="00EB4E7A"/>
    <w:rsid w:val="00EB6AC0"/>
    <w:rsid w:val="00EB73C5"/>
    <w:rsid w:val="00EB7ECB"/>
    <w:rsid w:val="00EC04A2"/>
    <w:rsid w:val="00EC46EF"/>
    <w:rsid w:val="00EC633C"/>
    <w:rsid w:val="00EC6582"/>
    <w:rsid w:val="00EC7147"/>
    <w:rsid w:val="00EC7CEC"/>
    <w:rsid w:val="00EC7F18"/>
    <w:rsid w:val="00ED066F"/>
    <w:rsid w:val="00ED0AB1"/>
    <w:rsid w:val="00ED1073"/>
    <w:rsid w:val="00ED130F"/>
    <w:rsid w:val="00ED1BC1"/>
    <w:rsid w:val="00ED4A63"/>
    <w:rsid w:val="00ED5848"/>
    <w:rsid w:val="00ED68A7"/>
    <w:rsid w:val="00EE048D"/>
    <w:rsid w:val="00EE0C9D"/>
    <w:rsid w:val="00EE2F74"/>
    <w:rsid w:val="00EE5304"/>
    <w:rsid w:val="00EE5B7C"/>
    <w:rsid w:val="00EE74A9"/>
    <w:rsid w:val="00EF0BAA"/>
    <w:rsid w:val="00EF131A"/>
    <w:rsid w:val="00EF1F0E"/>
    <w:rsid w:val="00EF44A2"/>
    <w:rsid w:val="00EF5FA7"/>
    <w:rsid w:val="00EF6540"/>
    <w:rsid w:val="00EF7654"/>
    <w:rsid w:val="00EF7C9E"/>
    <w:rsid w:val="00F00066"/>
    <w:rsid w:val="00F02984"/>
    <w:rsid w:val="00F02E8D"/>
    <w:rsid w:val="00F035B7"/>
    <w:rsid w:val="00F05B3E"/>
    <w:rsid w:val="00F06167"/>
    <w:rsid w:val="00F10047"/>
    <w:rsid w:val="00F13BD5"/>
    <w:rsid w:val="00F1471C"/>
    <w:rsid w:val="00F14F05"/>
    <w:rsid w:val="00F14F17"/>
    <w:rsid w:val="00F16AC0"/>
    <w:rsid w:val="00F17007"/>
    <w:rsid w:val="00F178A9"/>
    <w:rsid w:val="00F17B54"/>
    <w:rsid w:val="00F20B0F"/>
    <w:rsid w:val="00F21697"/>
    <w:rsid w:val="00F2240F"/>
    <w:rsid w:val="00F225F9"/>
    <w:rsid w:val="00F227AD"/>
    <w:rsid w:val="00F22F7C"/>
    <w:rsid w:val="00F24086"/>
    <w:rsid w:val="00F2445D"/>
    <w:rsid w:val="00F24A77"/>
    <w:rsid w:val="00F30C49"/>
    <w:rsid w:val="00F30CB2"/>
    <w:rsid w:val="00F32A61"/>
    <w:rsid w:val="00F33441"/>
    <w:rsid w:val="00F33656"/>
    <w:rsid w:val="00F34487"/>
    <w:rsid w:val="00F34A25"/>
    <w:rsid w:val="00F34AC1"/>
    <w:rsid w:val="00F35158"/>
    <w:rsid w:val="00F36460"/>
    <w:rsid w:val="00F36FA4"/>
    <w:rsid w:val="00F4099B"/>
    <w:rsid w:val="00F40F5A"/>
    <w:rsid w:val="00F443F5"/>
    <w:rsid w:val="00F45065"/>
    <w:rsid w:val="00F45AFE"/>
    <w:rsid w:val="00F46E12"/>
    <w:rsid w:val="00F47DC9"/>
    <w:rsid w:val="00F50077"/>
    <w:rsid w:val="00F5097D"/>
    <w:rsid w:val="00F51166"/>
    <w:rsid w:val="00F51608"/>
    <w:rsid w:val="00F517B5"/>
    <w:rsid w:val="00F55076"/>
    <w:rsid w:val="00F5545C"/>
    <w:rsid w:val="00F55E7A"/>
    <w:rsid w:val="00F564DA"/>
    <w:rsid w:val="00F56D4E"/>
    <w:rsid w:val="00F5722E"/>
    <w:rsid w:val="00F57D5B"/>
    <w:rsid w:val="00F60CA5"/>
    <w:rsid w:val="00F60DB5"/>
    <w:rsid w:val="00F620FD"/>
    <w:rsid w:val="00F6271C"/>
    <w:rsid w:val="00F63D69"/>
    <w:rsid w:val="00F643C9"/>
    <w:rsid w:val="00F64BE5"/>
    <w:rsid w:val="00F659D6"/>
    <w:rsid w:val="00F66C48"/>
    <w:rsid w:val="00F673AA"/>
    <w:rsid w:val="00F67A75"/>
    <w:rsid w:val="00F67BA4"/>
    <w:rsid w:val="00F67EA2"/>
    <w:rsid w:val="00F7043A"/>
    <w:rsid w:val="00F72901"/>
    <w:rsid w:val="00F75161"/>
    <w:rsid w:val="00F804CD"/>
    <w:rsid w:val="00F812D8"/>
    <w:rsid w:val="00F81336"/>
    <w:rsid w:val="00F818D7"/>
    <w:rsid w:val="00F822F8"/>
    <w:rsid w:val="00F830E7"/>
    <w:rsid w:val="00F833E6"/>
    <w:rsid w:val="00F8393B"/>
    <w:rsid w:val="00F84955"/>
    <w:rsid w:val="00F85216"/>
    <w:rsid w:val="00F864C2"/>
    <w:rsid w:val="00F86511"/>
    <w:rsid w:val="00F8655D"/>
    <w:rsid w:val="00F87D13"/>
    <w:rsid w:val="00F91B31"/>
    <w:rsid w:val="00F92CDF"/>
    <w:rsid w:val="00F93A02"/>
    <w:rsid w:val="00F93F78"/>
    <w:rsid w:val="00F95711"/>
    <w:rsid w:val="00F96599"/>
    <w:rsid w:val="00F96B75"/>
    <w:rsid w:val="00F97255"/>
    <w:rsid w:val="00F97B5C"/>
    <w:rsid w:val="00FA05DB"/>
    <w:rsid w:val="00FA0EB4"/>
    <w:rsid w:val="00FA203C"/>
    <w:rsid w:val="00FA3025"/>
    <w:rsid w:val="00FA31D4"/>
    <w:rsid w:val="00FA4711"/>
    <w:rsid w:val="00FA6166"/>
    <w:rsid w:val="00FB4DE8"/>
    <w:rsid w:val="00FB58B9"/>
    <w:rsid w:val="00FB5E54"/>
    <w:rsid w:val="00FB62C7"/>
    <w:rsid w:val="00FB6575"/>
    <w:rsid w:val="00FB7367"/>
    <w:rsid w:val="00FB7AD4"/>
    <w:rsid w:val="00FB7BC4"/>
    <w:rsid w:val="00FB7FB7"/>
    <w:rsid w:val="00FC0DA4"/>
    <w:rsid w:val="00FC206D"/>
    <w:rsid w:val="00FC39CA"/>
    <w:rsid w:val="00FC5721"/>
    <w:rsid w:val="00FC5D11"/>
    <w:rsid w:val="00FC6F49"/>
    <w:rsid w:val="00FC723C"/>
    <w:rsid w:val="00FC7EB3"/>
    <w:rsid w:val="00FC7FA7"/>
    <w:rsid w:val="00FD28BE"/>
    <w:rsid w:val="00FD4AC8"/>
    <w:rsid w:val="00FD5504"/>
    <w:rsid w:val="00FD55F4"/>
    <w:rsid w:val="00FD7135"/>
    <w:rsid w:val="00FE0A40"/>
    <w:rsid w:val="00FE33A9"/>
    <w:rsid w:val="00FE5AA6"/>
    <w:rsid w:val="00FE69AE"/>
    <w:rsid w:val="00FE7E78"/>
    <w:rsid w:val="00FF0F0E"/>
    <w:rsid w:val="00FF1A5A"/>
    <w:rsid w:val="00FF2012"/>
    <w:rsid w:val="00FF4DAE"/>
    <w:rsid w:val="00FF5B46"/>
    <w:rsid w:val="00FF6175"/>
    <w:rsid w:val="00FF65C7"/>
    <w:rsid w:val="00FF6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1369E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1,(A-1), 1,Heading 0,H1,h1,Level 1 Head,PIM 1,Section Head,l1,level 1,heading 1,Chapter Headline,A MAJOR/BOLD,Company Index,Chapter Name,章,Header 1,Header1,Fab-1,1st level,H11,H12,H13,H14,H15,H16,H17,Heading One,Heading 01,h11,Level 1 Head1"/>
    <w:basedOn w:val="a0"/>
    <w:next w:val="a0"/>
    <w:qFormat/>
    <w:rsid w:val="005724A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标题2,h2,(A-2),Heading 2 Hidden,Heading 2 CCBS,H2,heading 2,第一章 标题 2,ISO1,2nd level,Header 2,Titre3,Level 2 Head,h2 main heading,Subhead A,B Sub/Bold,B Sub/Bold1,B Sub/Bold2,B Sub/Bold11,h2 main heading1,h2 main heading2,B Sub/Bold3,B Sub/Bold12,第一"/>
    <w:basedOn w:val="a0"/>
    <w:next w:val="a0"/>
    <w:qFormat/>
    <w:rsid w:val="005724AB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aliases w:val="标题3,h3,(A-3),Heading 3 - old,H3,l3,CT,Level 3 Head,3rd level,heading 3,h3 sub heading,head3,C Sub-Sub/Italic,Head 3,Head 31,Head 32,C Sub-Sub/Italic1,Project Index,list 3,H3-Heading 3,l3.3,Bold Head,bh,PRTM Heading 3,BOD 0,Heading 3 - old1,H31,l31"/>
    <w:basedOn w:val="a0"/>
    <w:next w:val="a0"/>
    <w:qFormat/>
    <w:rsid w:val="005724A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标题4,(A-4),h4,H4,bullet,bl,bb,h41,H41,bullet1,bl1,bb1,h42,H42,bullet2,bl2,bb2,h411,H411,bullet11,bl11,bb11,h43,H43,bullet3,bl3,bb3,h412,H412,bullet12,bl12,bb12,h421,H421,bullet21,bl21,bb21,h4111,H4111,bullet111,bl111,bb111,h44,H44,bullet4,bl4,bb4"/>
    <w:basedOn w:val="a0"/>
    <w:next w:val="a0"/>
    <w:qFormat/>
    <w:rsid w:val="005724A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First Bullet,L5,dash,ds,dd,H51,First Bullet1,L51,51,dash1,ds1,dd1,H52,First Bullet2,L52,52,dash2,ds2,dd2,H53,First Bullet3,L53,53,dash3,ds3,dd3,H54,First Bullet4,L54,54,dash4,ds4,dd4,H55,First Bullet5,L55,55,dash5,ds5,dd5,H56,First Bullet6,L56,5"/>
    <w:basedOn w:val="a0"/>
    <w:next w:val="a0"/>
    <w:qFormat/>
    <w:rsid w:val="005724A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aliases w:val="Legal Level 1.,H6,BOD 4,h6,Third Subheading,PIM 6,Bullet list,Bullet (Single Lines),L6,h61,heading 61,第五层条,1.1.1.1.1.1标题 6,CSS节内4级标记,6,Third Subheading Char,H6 Char,PIM 6 Char,h6 Char"/>
    <w:basedOn w:val="a0"/>
    <w:next w:val="a0"/>
    <w:qFormat/>
    <w:rsid w:val="005724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H TIMES1,Legal Level 1.1.,不用,PIM 7,letter list,Level 1.1,L7,H7,sdf,1.1.1.1.1.1.1标题 7"/>
    <w:basedOn w:val="a0"/>
    <w:next w:val="a0"/>
    <w:qFormat/>
    <w:rsid w:val="005724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Legal Level 1.1.1.,H8,不用8,注意框体"/>
    <w:basedOn w:val="a0"/>
    <w:next w:val="a0"/>
    <w:qFormat/>
    <w:rsid w:val="005724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Legal Level 1.1.1.1.,PIM 9,三级标题,不用9,huh,tt,table title,标题 45,Figure Heading,FH"/>
    <w:basedOn w:val="a0"/>
    <w:next w:val="a0"/>
    <w:qFormat/>
    <w:rsid w:val="005724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rsid w:val="005724AB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rsid w:val="005724A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0"/>
    <w:next w:val="a0"/>
    <w:uiPriority w:val="39"/>
    <w:rsid w:val="005724AB"/>
    <w:pPr>
      <w:ind w:leftChars="200" w:left="200"/>
      <w:jc w:val="left"/>
    </w:pPr>
  </w:style>
  <w:style w:type="paragraph" w:styleId="a5">
    <w:name w:val="Document Map"/>
    <w:basedOn w:val="a0"/>
    <w:semiHidden/>
    <w:rsid w:val="005724AB"/>
    <w:pPr>
      <w:shd w:val="clear" w:color="auto" w:fill="000080"/>
    </w:pPr>
  </w:style>
  <w:style w:type="character" w:styleId="a6">
    <w:name w:val="Hyperlink"/>
    <w:uiPriority w:val="99"/>
    <w:rsid w:val="005724AB"/>
    <w:rPr>
      <w:color w:val="0000FF"/>
      <w:u w:val="single"/>
    </w:rPr>
  </w:style>
  <w:style w:type="character" w:customStyle="1" w:styleId="a7">
    <w:name w:val="访问过的超链接"/>
    <w:rsid w:val="005724AB"/>
    <w:rPr>
      <w:color w:val="800080"/>
      <w:u w:val="single"/>
    </w:rPr>
  </w:style>
  <w:style w:type="paragraph" w:styleId="30">
    <w:name w:val="toc 3"/>
    <w:basedOn w:val="a0"/>
    <w:next w:val="a0"/>
    <w:uiPriority w:val="39"/>
    <w:rsid w:val="005724AB"/>
    <w:pPr>
      <w:ind w:leftChars="400" w:left="400"/>
      <w:jc w:val="left"/>
    </w:pPr>
  </w:style>
  <w:style w:type="paragraph" w:styleId="40">
    <w:name w:val="toc 4"/>
    <w:basedOn w:val="a0"/>
    <w:next w:val="a0"/>
    <w:uiPriority w:val="39"/>
    <w:rsid w:val="005724AB"/>
    <w:pPr>
      <w:ind w:leftChars="600" w:left="600"/>
      <w:jc w:val="left"/>
    </w:pPr>
  </w:style>
  <w:style w:type="paragraph" w:styleId="50">
    <w:name w:val="toc 5"/>
    <w:basedOn w:val="a0"/>
    <w:next w:val="a0"/>
    <w:uiPriority w:val="39"/>
    <w:rsid w:val="005724AB"/>
    <w:pPr>
      <w:ind w:leftChars="800" w:left="800"/>
      <w:jc w:val="left"/>
    </w:pPr>
  </w:style>
  <w:style w:type="paragraph" w:styleId="60">
    <w:name w:val="toc 6"/>
    <w:basedOn w:val="a0"/>
    <w:next w:val="a0"/>
    <w:semiHidden/>
    <w:rsid w:val="005724AB"/>
    <w:pPr>
      <w:ind w:leftChars="1000" w:left="2100"/>
    </w:pPr>
  </w:style>
  <w:style w:type="paragraph" w:styleId="70">
    <w:name w:val="toc 7"/>
    <w:basedOn w:val="a0"/>
    <w:next w:val="a0"/>
    <w:autoRedefine/>
    <w:semiHidden/>
    <w:rsid w:val="005724AB"/>
    <w:pPr>
      <w:ind w:leftChars="1200" w:left="2520"/>
    </w:pPr>
  </w:style>
  <w:style w:type="paragraph" w:styleId="a8">
    <w:name w:val="footer"/>
    <w:basedOn w:val="a0"/>
    <w:link w:val="Char0"/>
    <w:uiPriority w:val="99"/>
    <w:rsid w:val="005724AB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5724AB"/>
  </w:style>
  <w:style w:type="paragraph" w:styleId="80">
    <w:name w:val="toc 8"/>
    <w:basedOn w:val="a0"/>
    <w:next w:val="a0"/>
    <w:autoRedefine/>
    <w:semiHidden/>
    <w:rsid w:val="005724AB"/>
    <w:pPr>
      <w:ind w:leftChars="1400" w:left="2940"/>
    </w:pPr>
  </w:style>
  <w:style w:type="paragraph" w:styleId="90">
    <w:name w:val="toc 9"/>
    <w:basedOn w:val="a0"/>
    <w:next w:val="a0"/>
    <w:autoRedefine/>
    <w:semiHidden/>
    <w:rsid w:val="005724AB"/>
    <w:pPr>
      <w:ind w:leftChars="1600" w:left="3360"/>
    </w:pPr>
  </w:style>
  <w:style w:type="paragraph" w:styleId="aa">
    <w:name w:val="Balloon Text"/>
    <w:basedOn w:val="a0"/>
    <w:semiHidden/>
    <w:rsid w:val="005724AB"/>
    <w:rPr>
      <w:sz w:val="18"/>
      <w:szCs w:val="18"/>
    </w:rPr>
  </w:style>
  <w:style w:type="paragraph" w:styleId="ab">
    <w:name w:val="Normal Indent"/>
    <w:basedOn w:val="a0"/>
    <w:rsid w:val="005724AB"/>
    <w:pPr>
      <w:spacing w:before="100" w:beforeAutospacing="1" w:after="100" w:afterAutospacing="1"/>
      <w:ind w:firstLineChars="200" w:firstLine="200"/>
    </w:pPr>
  </w:style>
  <w:style w:type="paragraph" w:styleId="ac">
    <w:name w:val="Body Text"/>
    <w:basedOn w:val="a0"/>
    <w:link w:val="Char1"/>
    <w:rsid w:val="005724AB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customStyle="1" w:styleId="ad">
    <w:name w:val="表格文本居中"/>
    <w:basedOn w:val="a0"/>
    <w:rsid w:val="005724AB"/>
    <w:pPr>
      <w:autoSpaceDE w:val="0"/>
      <w:autoSpaceDN w:val="0"/>
      <w:adjustRightInd w:val="0"/>
      <w:jc w:val="center"/>
    </w:pPr>
    <w:rPr>
      <w:kern w:val="0"/>
      <w:szCs w:val="20"/>
    </w:rPr>
  </w:style>
  <w:style w:type="paragraph" w:customStyle="1" w:styleId="ae">
    <w:name w:val="表格文本"/>
    <w:basedOn w:val="a0"/>
    <w:autoRedefine/>
    <w:rsid w:val="001D60EB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宋体" w:hAnsi="Arial"/>
      <w:bCs/>
      <w:iCs/>
      <w:noProof/>
      <w:kern w:val="0"/>
      <w:szCs w:val="21"/>
    </w:rPr>
  </w:style>
  <w:style w:type="character" w:styleId="af">
    <w:name w:val="Emphasis"/>
    <w:qFormat/>
    <w:rsid w:val="005724AB"/>
    <w:rPr>
      <w:i/>
      <w:iCs/>
    </w:rPr>
  </w:style>
  <w:style w:type="paragraph" w:styleId="af0">
    <w:name w:val="Note Heading"/>
    <w:basedOn w:val="a0"/>
    <w:next w:val="a0"/>
    <w:rsid w:val="005724AB"/>
    <w:pPr>
      <w:jc w:val="center"/>
    </w:pPr>
  </w:style>
  <w:style w:type="paragraph" w:styleId="a">
    <w:name w:val="List Bullet"/>
    <w:basedOn w:val="a0"/>
    <w:autoRedefine/>
    <w:rsid w:val="005724AB"/>
    <w:pPr>
      <w:numPr>
        <w:numId w:val="2"/>
      </w:numPr>
      <w:spacing w:beforeAutospacing="1" w:afterAutospacing="1"/>
    </w:pPr>
  </w:style>
  <w:style w:type="paragraph" w:customStyle="1" w:styleId="TableText">
    <w:name w:val="Table Text"/>
    <w:basedOn w:val="a0"/>
    <w:rsid w:val="005724AB"/>
    <w:pPr>
      <w:widowControl/>
      <w:jc w:val="left"/>
    </w:pPr>
    <w:rPr>
      <w:kern w:val="0"/>
      <w:sz w:val="20"/>
      <w:szCs w:val="20"/>
      <w:lang w:eastAsia="en-US"/>
    </w:rPr>
  </w:style>
  <w:style w:type="paragraph" w:customStyle="1" w:styleId="Char10">
    <w:name w:val="Char1"/>
    <w:basedOn w:val="a0"/>
    <w:rsid w:val="00367D02"/>
  </w:style>
  <w:style w:type="paragraph" w:customStyle="1" w:styleId="af1">
    <w:name w:val="继远正文"/>
    <w:basedOn w:val="a0"/>
    <w:rsid w:val="00367D02"/>
    <w:pPr>
      <w:ind w:firstLineChars="200" w:firstLine="480"/>
    </w:pPr>
    <w:rPr>
      <w:rFonts w:cs="宋体"/>
      <w:sz w:val="24"/>
      <w:szCs w:val="20"/>
    </w:rPr>
  </w:style>
  <w:style w:type="paragraph" w:customStyle="1" w:styleId="0">
    <w:name w:val="标题0"/>
    <w:basedOn w:val="a0"/>
    <w:rsid w:val="00DD36EB"/>
    <w:pPr>
      <w:numPr>
        <w:numId w:val="3"/>
      </w:numPr>
      <w:spacing w:before="100" w:beforeAutospacing="1" w:after="100" w:afterAutospacing="1"/>
      <w:jc w:val="center"/>
    </w:pPr>
    <w:rPr>
      <w:rFonts w:ascii="宋体" w:hAnsi="宋体"/>
      <w:b/>
      <w:sz w:val="48"/>
    </w:rPr>
  </w:style>
  <w:style w:type="table" w:styleId="af2">
    <w:name w:val="Table Grid"/>
    <w:basedOn w:val="a2"/>
    <w:uiPriority w:val="59"/>
    <w:rsid w:val="00B0114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 Spacing"/>
    <w:uiPriority w:val="1"/>
    <w:qFormat/>
    <w:rsid w:val="00A235F4"/>
    <w:pPr>
      <w:widowControl w:val="0"/>
      <w:jc w:val="both"/>
    </w:pPr>
    <w:rPr>
      <w:kern w:val="2"/>
      <w:sz w:val="21"/>
      <w:szCs w:val="24"/>
    </w:rPr>
  </w:style>
  <w:style w:type="character" w:customStyle="1" w:styleId="Char0">
    <w:name w:val="页脚 Char"/>
    <w:link w:val="a8"/>
    <w:uiPriority w:val="99"/>
    <w:rsid w:val="003B5E21"/>
    <w:rPr>
      <w:kern w:val="2"/>
      <w:sz w:val="18"/>
      <w:szCs w:val="18"/>
    </w:rPr>
  </w:style>
  <w:style w:type="paragraph" w:styleId="af4">
    <w:name w:val="Quote"/>
    <w:basedOn w:val="a0"/>
    <w:next w:val="a0"/>
    <w:link w:val="Char2"/>
    <w:uiPriority w:val="29"/>
    <w:qFormat/>
    <w:rsid w:val="00232B3A"/>
    <w:rPr>
      <w:i/>
      <w:iCs/>
      <w:color w:val="000000"/>
    </w:rPr>
  </w:style>
  <w:style w:type="character" w:customStyle="1" w:styleId="Char2">
    <w:name w:val="引用 Char"/>
    <w:link w:val="af4"/>
    <w:uiPriority w:val="29"/>
    <w:rsid w:val="00232B3A"/>
    <w:rPr>
      <w:i/>
      <w:iCs/>
      <w:color w:val="000000"/>
      <w:kern w:val="2"/>
      <w:sz w:val="21"/>
      <w:szCs w:val="24"/>
    </w:rPr>
  </w:style>
  <w:style w:type="character" w:customStyle="1" w:styleId="Char1">
    <w:name w:val="正文文本 Char"/>
    <w:basedOn w:val="a1"/>
    <w:link w:val="ac"/>
    <w:rsid w:val="009B1548"/>
  </w:style>
  <w:style w:type="paragraph" w:styleId="af5">
    <w:name w:val="List Paragraph"/>
    <w:basedOn w:val="a0"/>
    <w:uiPriority w:val="34"/>
    <w:qFormat/>
    <w:rsid w:val="00370E56"/>
    <w:pPr>
      <w:ind w:firstLineChars="200" w:firstLine="420"/>
    </w:pPr>
  </w:style>
  <w:style w:type="paragraph" w:customStyle="1" w:styleId="af6">
    <w:name w:val="编写建议"/>
    <w:basedOn w:val="a0"/>
    <w:link w:val="Char11"/>
    <w:rsid w:val="00E5167B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character" w:customStyle="1" w:styleId="Char11">
    <w:name w:val="编写建议 Char1"/>
    <w:link w:val="af6"/>
    <w:rsid w:val="00E5167B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infoblue">
    <w:name w:val="infoblue"/>
    <w:basedOn w:val="a0"/>
    <w:rsid w:val="00566A42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character" w:styleId="af7">
    <w:name w:val="annotation reference"/>
    <w:rsid w:val="00FD7135"/>
    <w:rPr>
      <w:sz w:val="21"/>
      <w:szCs w:val="21"/>
    </w:rPr>
  </w:style>
  <w:style w:type="paragraph" w:styleId="af8">
    <w:name w:val="annotation text"/>
    <w:basedOn w:val="a0"/>
    <w:link w:val="Char3"/>
    <w:rsid w:val="00FD7135"/>
    <w:pPr>
      <w:jc w:val="left"/>
    </w:pPr>
  </w:style>
  <w:style w:type="character" w:customStyle="1" w:styleId="Char3">
    <w:name w:val="批注文字 Char"/>
    <w:link w:val="af8"/>
    <w:rsid w:val="00FD7135"/>
    <w:rPr>
      <w:kern w:val="2"/>
      <w:sz w:val="21"/>
      <w:szCs w:val="24"/>
    </w:rPr>
  </w:style>
  <w:style w:type="paragraph" w:styleId="af9">
    <w:name w:val="annotation subject"/>
    <w:basedOn w:val="af8"/>
    <w:next w:val="af8"/>
    <w:link w:val="Char4"/>
    <w:rsid w:val="00FD7135"/>
    <w:rPr>
      <w:b/>
      <w:bCs/>
    </w:rPr>
  </w:style>
  <w:style w:type="character" w:customStyle="1" w:styleId="Char4">
    <w:name w:val="批注主题 Char"/>
    <w:link w:val="af9"/>
    <w:rsid w:val="00FD7135"/>
    <w:rPr>
      <w:b/>
      <w:bCs/>
      <w:kern w:val="2"/>
      <w:sz w:val="21"/>
      <w:szCs w:val="24"/>
    </w:rPr>
  </w:style>
  <w:style w:type="paragraph" w:customStyle="1" w:styleId="110151">
    <w:name w:val="样式 标题 1 + 段前: 1 行 段后: 0 磅 行距: 1.5 倍行距1"/>
    <w:basedOn w:val="1"/>
    <w:autoRedefine/>
    <w:rsid w:val="00F55E7A"/>
    <w:pPr>
      <w:keepLines w:val="0"/>
      <w:widowControl/>
      <w:tabs>
        <w:tab w:val="left" w:pos="0"/>
      </w:tabs>
      <w:spacing w:beforeLines="100" w:beforeAutospacing="0" w:after="0" w:afterAutospacing="0" w:line="360" w:lineRule="auto"/>
      <w:ind w:left="432" w:hanging="432"/>
    </w:pPr>
    <w:rPr>
      <w:rFonts w:cs="宋体"/>
      <w:noProof/>
      <w:color w:val="000000"/>
      <w:kern w:val="32"/>
      <w:sz w:val="36"/>
      <w:szCs w:val="36"/>
    </w:rPr>
  </w:style>
  <w:style w:type="paragraph" w:customStyle="1" w:styleId="TitlePageDetail">
    <w:name w:val="TitlePage_Detail"/>
    <w:basedOn w:val="a0"/>
    <w:rsid w:val="00A223B6"/>
    <w:pPr>
      <w:widowControl/>
      <w:spacing w:line="360" w:lineRule="auto"/>
      <w:ind w:left="4060"/>
      <w:jc w:val="left"/>
    </w:pPr>
    <w:rPr>
      <w:rFonts w:ascii="Arial" w:eastAsia="Times New Roman" w:hAnsi="Arial"/>
      <w:b/>
      <w:kern w:val="0"/>
      <w:sz w:val="20"/>
      <w:szCs w:val="20"/>
      <w:lang w:eastAsia="en-US"/>
    </w:rPr>
  </w:style>
  <w:style w:type="character" w:customStyle="1" w:styleId="Char">
    <w:name w:val="页眉 Char"/>
    <w:link w:val="a4"/>
    <w:uiPriority w:val="99"/>
    <w:rsid w:val="00520DE1"/>
    <w:rPr>
      <w:kern w:val="2"/>
      <w:sz w:val="18"/>
      <w:szCs w:val="18"/>
    </w:rPr>
  </w:style>
  <w:style w:type="paragraph" w:customStyle="1" w:styleId="0857878">
    <w:name w:val="样式 首行缩进:  0.85 厘米 段前: 7.8 磅 段后: 7.8 磅"/>
    <w:basedOn w:val="a0"/>
    <w:link w:val="0857878Char"/>
    <w:qFormat/>
    <w:rsid w:val="00D41546"/>
    <w:pPr>
      <w:spacing w:before="100" w:beforeAutospacing="1" w:line="360" w:lineRule="auto"/>
      <w:ind w:firstLine="482"/>
    </w:pPr>
    <w:rPr>
      <w:rFonts w:cs="宋体"/>
      <w:sz w:val="24"/>
      <w:szCs w:val="20"/>
    </w:rPr>
  </w:style>
  <w:style w:type="character" w:customStyle="1" w:styleId="0857878Char">
    <w:name w:val="样式 首行缩进:  0.85 厘米 段前: 7.8 磅 段后: 7.8 磅 Char"/>
    <w:link w:val="0857878"/>
    <w:rsid w:val="00D41546"/>
    <w:rPr>
      <w:rFonts w:cs="宋体"/>
      <w:kern w:val="2"/>
      <w:sz w:val="24"/>
    </w:rPr>
  </w:style>
  <w:style w:type="paragraph" w:styleId="afa">
    <w:name w:val="caption"/>
    <w:basedOn w:val="a0"/>
    <w:next w:val="a0"/>
    <w:unhideWhenUsed/>
    <w:qFormat/>
    <w:rsid w:val="00C77D13"/>
    <w:pPr>
      <w:jc w:val="center"/>
    </w:pPr>
    <w:rPr>
      <w:rFonts w:ascii="宋体" w:hAnsi="宋体"/>
      <w:szCs w:val="21"/>
    </w:rPr>
  </w:style>
  <w:style w:type="paragraph" w:styleId="afb">
    <w:name w:val="Normal (Web)"/>
    <w:basedOn w:val="a0"/>
    <w:uiPriority w:val="99"/>
    <w:unhideWhenUsed/>
    <w:rsid w:val="00263FBF"/>
    <w:pPr>
      <w:spacing w:before="100" w:beforeAutospacing="1" w:after="100" w:afterAutospacing="1"/>
      <w:jc w:val="left"/>
    </w:pPr>
    <w:rPr>
      <w:kern w:val="0"/>
      <w:sz w:val="24"/>
      <w:szCs w:val="22"/>
    </w:rPr>
  </w:style>
  <w:style w:type="character" w:styleId="HTML">
    <w:name w:val="HTML Code"/>
    <w:uiPriority w:val="99"/>
    <w:unhideWhenUsed/>
    <w:rsid w:val="00D16CA0"/>
    <w:rPr>
      <w:rFonts w:ascii="宋体" w:eastAsia="宋体" w:hAnsi="宋体" w:cs="宋体"/>
      <w:sz w:val="24"/>
      <w:szCs w:val="24"/>
    </w:rPr>
  </w:style>
  <w:style w:type="paragraph" w:customStyle="1" w:styleId="Req4-zhaowj">
    <w:name w:val="Req4-zhaowj"/>
    <w:basedOn w:val="a0"/>
    <w:next w:val="a0"/>
    <w:qFormat/>
    <w:rsid w:val="0062293D"/>
    <w:pPr>
      <w:keepNext/>
      <w:widowControl/>
      <w:numPr>
        <w:ilvl w:val="3"/>
        <w:numId w:val="39"/>
      </w:numPr>
      <w:tabs>
        <w:tab w:val="left" w:pos="720"/>
      </w:tabs>
      <w:spacing w:beforeLines="50" w:afterLines="50" w:line="360" w:lineRule="auto"/>
      <w:jc w:val="left"/>
      <w:outlineLvl w:val="3"/>
    </w:pPr>
    <w:rPr>
      <w:rFonts w:ascii="宋体" w:eastAsia="黑体" w:hAnsi="宋体" w:cs="宋体"/>
      <w:iCs/>
      <w:kern w:val="0"/>
      <w:sz w:val="28"/>
      <w:szCs w:val="28"/>
      <w:lang w:eastAsia="en-US"/>
    </w:rPr>
  </w:style>
  <w:style w:type="table" w:styleId="afc">
    <w:name w:val="Table Theme"/>
    <w:basedOn w:val="a2"/>
    <w:rsid w:val="001768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d">
    <w:name w:val="Strong"/>
    <w:uiPriority w:val="22"/>
    <w:qFormat/>
    <w:rsid w:val="001839AE"/>
    <w:rPr>
      <w:b/>
      <w:bCs/>
    </w:rPr>
  </w:style>
  <w:style w:type="paragraph" w:styleId="HTML0">
    <w:name w:val="HTML Preformatted"/>
    <w:basedOn w:val="a0"/>
    <w:link w:val="HTMLChar"/>
    <w:uiPriority w:val="99"/>
    <w:unhideWhenUsed/>
    <w:rsid w:val="00C445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0"/>
    <w:uiPriority w:val="99"/>
    <w:rsid w:val="00C44519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J\AppData\Roaming\Microsoft\Templates\&#23618;&#32423;&#30446;&#24405;&#27169;&#29256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48FE2-549D-4A3D-BC77-BF29AD2C7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层级目录模版.dotm</Template>
  <TotalTime>319</TotalTime>
  <Pages>9</Pages>
  <Words>418</Words>
  <Characters>2388</Characters>
  <Application>Microsoft Office Word</Application>
  <DocSecurity>0</DocSecurity>
  <Lines>19</Lines>
  <Paragraphs>5</Paragraphs>
  <ScaleCrop>false</ScaleCrop>
  <Company>QAI China</Company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过程文档模版</dc:title>
  <dc:creator>GLJ</dc:creator>
  <cp:lastModifiedBy>GLJ</cp:lastModifiedBy>
  <cp:revision>19</cp:revision>
  <cp:lastPrinted>2005-05-27T02:15:00Z</cp:lastPrinted>
  <dcterms:created xsi:type="dcterms:W3CDTF">2020-09-25T01:10:00Z</dcterms:created>
  <dcterms:modified xsi:type="dcterms:W3CDTF">2020-09-25T06:38:00Z</dcterms:modified>
</cp:coreProperties>
</file>